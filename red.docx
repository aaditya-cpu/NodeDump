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header18.xml" ContentType="application/vnd.openxmlformats-officedocument.wordprocessingml.header+xml"/>
  <Override PartName="/customXml/itemProps1.xml" ContentType="application/vnd.openxmlformats-officedocument.customXmlProperties+xml"/>
  <Override PartName="/word/header16.xml" ContentType="application/vnd.openxmlformats-officedocument.wordprocessingml.header+xml"/>
  <Override PartName="/word/header17.xml" ContentType="application/vnd.openxmlformats-officedocument.wordprocessingml.header+xml"/>
  <Default Extension="jpeg" ContentType="image/jpeg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2A8" w:rsidRPr="005F787C" w:rsidRDefault="00C72323" w:rsidP="00251BB3">
      <w:pPr>
        <w:spacing w:line="240" w:lineRule="auto"/>
        <w:contextualSpacing/>
        <w:jc w:val="center"/>
        <w:rPr>
          <w:rFonts w:asciiTheme="majorHAnsi" w:hAnsiTheme="majorHAnsi"/>
          <w:b/>
          <w:bCs/>
          <w:sz w:val="48"/>
        </w:rPr>
      </w:pPr>
      <w:r>
        <w:rPr>
          <w:rFonts w:asciiTheme="majorHAnsi" w:hAnsiTheme="majorHAnsi"/>
          <w:b/>
          <w:bCs/>
          <w:noProof/>
          <w:sz w:val="48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66800" cy="800100"/>
            <wp:effectExtent l="19050" t="0" r="0" b="0"/>
            <wp:wrapNone/>
            <wp:docPr id="1" name="Picture 0" descr="PrintLogoI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LogoId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1BB3" w:rsidRPr="00251BB3">
        <w:rPr>
          <w:rFonts w:asciiTheme="majorHAnsi" w:hAnsiTheme="majorHAnsi"/>
          <w:b/>
          <w:bCs/>
          <w:noProof/>
          <w:sz w:val="48"/>
          <w:lang w:bidi="mr-IN"/>
        </w:rPr>
        <w:t>AL BASITH TRUST</w:t>
      </w:r>
    </w:p>
    <w:p w:rsidR="003202A8" w:rsidRPr="005F787C" w:rsidRDefault="003202A8" w:rsidP="00251BB3">
      <w:pPr>
        <w:spacing w:line="240" w:lineRule="auto"/>
        <w:contextualSpacing/>
        <w:jc w:val="center"/>
        <w:rPr>
          <w:rFonts w:asciiTheme="majorHAnsi" w:hAnsiTheme="majorHAnsi"/>
        </w:rPr>
      </w:pPr>
    </w:p>
    <w:p w:rsidR="00251BB3" w:rsidRPr="0098326E" w:rsidRDefault="00251BB3" w:rsidP="00251BB3">
      <w:pPr>
        <w:spacing w:line="240" w:lineRule="auto"/>
        <w:contextualSpacing/>
        <w:rPr>
          <w:rFonts w:asciiTheme="majorHAnsi" w:hAnsiTheme="majorHAnsi"/>
        </w:rPr>
      </w:pPr>
      <w:r w:rsidRPr="003202A8">
        <w:rPr>
          <w:rFonts w:asciiTheme="majorHAnsi" w:hAnsiTheme="majorHAnsi"/>
          <w:b/>
          <w:bCs/>
        </w:rPr>
        <w:t>Date</w:t>
      </w:r>
      <w:r>
        <w:rPr>
          <w:rFonts w:asciiTheme="majorHAnsi" w:hAnsiTheme="majorHAnsi"/>
          <w:b/>
          <w:bCs/>
        </w:rPr>
        <w:tab/>
      </w:r>
      <w:r w:rsidRPr="003202A8">
        <w:rPr>
          <w:rFonts w:asciiTheme="majorHAnsi" w:hAnsiTheme="majorHAnsi"/>
          <w:b/>
          <w:bCs/>
        </w:rPr>
        <w:t>:</w:t>
      </w:r>
      <w:r>
        <w:rPr>
          <w:rFonts w:asciiTheme="majorHAnsi" w:hAnsiTheme="majorHAnsi"/>
        </w:rPr>
        <w:t>15-09-2019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  <w:b/>
          <w:bCs/>
        </w:rPr>
        <w:t>TEST ID: 731</w:t>
      </w:r>
    </w:p>
    <w:p w:rsidR="00251BB3" w:rsidRDefault="00251BB3" w:rsidP="00251BB3">
      <w:pPr>
        <w:spacing w:line="240" w:lineRule="auto"/>
        <w:contextualSpacing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Time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05:51:00</w:t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  <w:t>MATHEMATICS</w:t>
      </w:r>
    </w:p>
    <w:p w:rsidR="00251BB3" w:rsidRDefault="00251BB3" w:rsidP="00251BB3">
      <w:pPr>
        <w:spacing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Marks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351</w:t>
      </w:r>
    </w:p>
    <w:p w:rsidR="00251BB3" w:rsidRPr="00251BB3" w:rsidRDefault="005D5593" w:rsidP="00251BB3">
      <w:pPr>
        <w:pStyle w:val="ListParagraph"/>
        <w:numPr>
          <w:ilvl w:val="0"/>
          <w:numId w:val="3"/>
        </w:numPr>
        <w:spacing w:line="240" w:lineRule="auto"/>
        <w:jc w:val="center"/>
        <w:rPr>
          <w:rFonts w:asciiTheme="majorHAnsi" w:hAnsiTheme="majorHAnsi"/>
        </w:rPr>
      </w:pPr>
      <w:r w:rsidRPr="00251BB3">
        <w:rPr>
          <w:rFonts w:asciiTheme="majorHAnsi" w:hAnsiTheme="majorHAnsi"/>
        </w:rPr>
        <w:t>DIFFERENTITATION</w:t>
      </w:r>
    </w:p>
    <w:p w:rsidR="00251BB3" w:rsidRDefault="00BC6991" w:rsidP="00251BB3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  <w:noProof/>
          <w:lang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.4pt;margin-top:13.75pt;width:526.7pt;height:0;z-index:251658240" o:connectortype="straight" strokeweight="1.25pt"/>
        </w:pict>
      </w:r>
    </w:p>
    <w:p w:rsidR="00251BB3" w:rsidRPr="00E36859" w:rsidRDefault="00251BB3" w:rsidP="00251BB3">
      <w:pPr>
        <w:spacing w:line="240" w:lineRule="auto"/>
        <w:rPr>
          <w:rFonts w:asciiTheme="majorHAnsi" w:hAnsiTheme="majorHAnsi"/>
          <w:b/>
          <w:bCs/>
        </w:rPr>
        <w:sectPr w:rsidR="00251BB3" w:rsidRPr="00E36859" w:rsidSect="00251BB3">
          <w:headerReference w:type="even" r:id="rId10"/>
          <w:headerReference w:type="default" r:id="rId11"/>
          <w:footerReference w:type="default" r:id="rId12"/>
          <w:headerReference w:type="first" r:id="rId13"/>
          <w:type w:val="continuous"/>
          <w:pgSz w:w="11907" w:h="16839" w:code="9"/>
          <w:pgMar w:top="720" w:right="720" w:bottom="720" w:left="720" w:header="720" w:footer="113" w:gutter="0"/>
          <w:cols w:sep="1" w:space="113"/>
          <w:docGrid w:linePitch="360"/>
        </w:sectPr>
      </w:pPr>
    </w:p>
    <w:p w:rsidR="00251BB3" w:rsidRPr="00F95041" w:rsidRDefault="00251BB3" w:rsidP="00251BB3">
      <w:pPr>
        <w:autoSpaceDE w:val="0"/>
        <w:autoSpaceDN w:val="0"/>
        <w:adjustRightInd w:val="0"/>
        <w:jc w:val="center"/>
        <w:rPr>
          <w:rFonts w:ascii="Cambria Math" w:hAnsi="Cambria Math" w:cs="Calibri"/>
          <w:b/>
          <w:bCs/>
        </w:rPr>
      </w:pPr>
      <w:r w:rsidRPr="00F95041">
        <w:rPr>
          <w:rFonts w:ascii="Cambria Math" w:hAnsi="Cambria Math" w:cs="Calibri"/>
          <w:b/>
        </w:rPr>
        <w:lastRenderedPageBreak/>
        <w:t>Single Correct Answer Type</w:t>
      </w:r>
    </w:p>
    <w:tbl>
      <w:tblPr>
        <w:tblW w:w="5000" w:type="pct"/>
        <w:tblLayout w:type="fixed"/>
        <w:tblLook w:val="04A0"/>
      </w:tblPr>
      <w:tblGrid>
        <w:gridCol w:w="462"/>
        <w:gridCol w:w="256"/>
        <w:gridCol w:w="2248"/>
        <w:gridCol w:w="255"/>
        <w:gridCol w:w="2248"/>
        <w:gridCol w:w="255"/>
        <w:gridCol w:w="2248"/>
        <w:gridCol w:w="255"/>
        <w:gridCol w:w="2240"/>
      </w:tblGrid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 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3 x</m:t>
                  </m:r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Pr="00A10FA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n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2 x+</m:t>
                        </m:r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n π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3 x+</m:t>
                        </m:r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n π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n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2 x+</m:t>
                        </m:r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n π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3 x+n π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5x+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alibri"/>
                                  </w:rPr>
                                  <m:t>n 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hAnsi="Cambria Math" w:cs="Calibri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alibri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derivative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w.r.t.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hAnsi="Cambria Math"/>
                </w:rPr>
                <m:t>(a&gt;0)</m:t>
              </m:r>
            </m:oMath>
            <w:r>
              <w:rPr>
                <w:rFonts w:ascii="Cambria Math" w:hAnsi="Cambria Math"/>
              </w:rPr>
              <w:t xml:space="preserve"> 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 a</m:t>
                        </m:r>
                      </m:e>
                    </m:func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func>
                      </m:e>
                    </m:func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 a</m:t>
                        </m:r>
                      </m:e>
                    </m:func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 w:cs="Calibr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 a</m:t>
                        </m:r>
                      </m:e>
                    </m:func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func>
                      </m:e>
                    </m:func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value of differentiation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oMath>
            <w:r>
              <w:rPr>
                <w:rFonts w:ascii="Cambria Math" w:hAnsi="Cambria Math"/>
              </w:rPr>
              <w:t xml:space="preserve"> with respect to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2x-1</m:t>
                  </m:r>
                </m:sup>
              </m:sSup>
            </m:oMath>
            <w:r>
              <w:rPr>
                <w:rFonts w:ascii="Cambria Math" w:hAnsi="Cambria Math"/>
              </w:rPr>
              <w:t xml:space="preserve">at </w:t>
            </w:r>
            <m:oMath>
              <m:r>
                <w:rPr>
                  <w:rFonts w:ascii="Cambria Math" w:hAnsi="Cambria Math"/>
                </w:rPr>
                <m:t xml:space="preserve">x=1 </m:t>
              </m:r>
            </m:oMath>
            <w:r>
              <w:rPr>
                <w:rFonts w:ascii="Cambria Math" w:hAnsi="Cambria Math"/>
              </w:rPr>
              <w:t xml:space="preserve">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e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1   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00B2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x, </m:t>
                      </m:r>
                    </m:e>
                  </m:func>
                </m:e>
              </m:rad>
            </m:oMath>
            <w:r>
              <w:rPr>
                <w:rFonts w:ascii="Cambria Math" w:hAnsi="Cambria Math"/>
              </w:rPr>
              <w:t xml:space="preserve">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at </m:t>
              </m:r>
              <m:r>
                <w:rPr>
                  <w:rFonts w:ascii="Cambria Math" w:hAnsi="Cambria Math"/>
                </w:rPr>
                <m:t>x=e</m:t>
              </m:r>
            </m:oMath>
            <w:r>
              <w:rPr>
                <w:rFonts w:ascii="Cambria Math" w:hAnsi="Cambria Math"/>
              </w:rPr>
              <w:t xml:space="preserve"> 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e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on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E49AB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 xml:space="preserve"> 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+…∞</m:t>
              </m:r>
            </m:oMath>
            <w:r>
              <w:rPr>
                <w:rFonts w:ascii="Cambria Math" w:hAnsi="Cambria Math"/>
              </w:rPr>
              <w:t xml:space="preserve"> with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&gt;1,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is 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ra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rad>
                </m:den>
              </m:f>
            </m:oMath>
            <w:r>
              <w:rPr>
                <w:rFonts w:ascii="Cambria Math" w:hAnsi="Cambria Math"/>
              </w:rPr>
              <w:t>, then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(a)</m:t>
              </m:r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0941D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derivative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vertAlign w:val="superscript"/>
                </w:rPr>
                <m:t>x</m:t>
              </m:r>
            </m:oMath>
            <w:r>
              <w:rPr>
                <w:rFonts w:ascii="Cambria Math" w:hAnsi="Cambria Math"/>
              </w:rPr>
              <w:t xml:space="preserve">w.r.t.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vertAlign w:val="superscript"/>
                </w:rPr>
                <m:t>x</m:t>
              </m:r>
            </m:oMath>
            <w:r>
              <w:rPr>
                <w:rFonts w:ascii="Cambria Math" w:hAnsi="Cambria Math"/>
              </w:rPr>
              <w:t xml:space="preserve">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F3095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tan</m:t>
                </m:r>
                <m:r>
                  <w:rPr>
                    <w:rFonts w:ascii="Cambria Math" w:hAnsi="Cambria Math" w:cs="Calibri"/>
                  </w:rPr>
                  <m:t xml:space="preserve"> 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F3095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357592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is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B7756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Calibri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5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5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1209A9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5-5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1209A9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5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5+5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4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1209A9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5+5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BE0194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If</w:t>
            </w:r>
            <m:oMath>
              <m:r>
                <w:rPr>
                  <w:rFonts w:ascii="Cambria Math" w:hAnsi="Cambria Math"/>
                </w:rPr>
                <m:t xml:space="preserve"> x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1+y</m:t>
                  </m:r>
                </m:e>
              </m:rad>
              <m:r>
                <w:rPr>
                  <w:rFonts w:ascii="Cambria Math" w:hAnsi="Cambria Math"/>
                </w:rPr>
                <m:t>+y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rad>
              <m:r>
                <w:rPr>
                  <w:rFonts w:ascii="Cambria Math" w:hAnsi="Cambria Math"/>
                </w:rPr>
                <m:t xml:space="preserve">=0,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is equal to 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06207B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=x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then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(1)</m:t>
                  </m:r>
                </m:e>
              </m:func>
            </m:oMath>
            <w:r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r>
                  <w:rPr>
                    <w:rFonts w:ascii="Cambria Math" w:hAnsi="Cambria Math" w:cs="Calibri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vertAlign w:val="subscript"/>
              </w:rPr>
            </w:pPr>
            <w:r w:rsidRPr="00506E88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</m:t>
              </m:r>
            </m:oMath>
            <w:r w:rsidRPr="00506E88">
              <w:rPr>
                <w:rFonts w:ascii="Cambria Math" w:hAnsi="Cambria Math"/>
              </w:rPr>
              <w:t xml:space="preserve"> then the value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x=0</m:t>
                  </m:r>
                </m:sub>
              </m:sSub>
            </m:oMath>
            <w:r w:rsidRPr="00506E88">
              <w:rPr>
                <w:rFonts w:ascii="Cambria Math" w:hAnsi="Cambria Math"/>
              </w:rPr>
              <w:t xml:space="preserve"> is 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506E88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506E88"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>2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E2395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a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 xml:space="preserve">θ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and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a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 xml:space="preserve">θ,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oMath>
            <w:r>
              <w:rPr>
                <w:rFonts w:ascii="Cambria Math" w:hAnsi="Cambria Math"/>
              </w:rPr>
              <w:t xml:space="preserve">then at </w:t>
            </w:r>
            <m:oMath>
              <m:r>
                <w:rPr>
                  <w:rFonts w:ascii="Cambria Math" w:hAnsi="Cambria Math"/>
                </w:rPr>
                <m:t>θ=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-1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 w:rsidRPr="00506E88"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and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  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506E88"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+c</m:t>
              </m:r>
            </m:oMath>
            <w:r w:rsidRPr="00541051">
              <w:rPr>
                <w:rFonts w:ascii="Cambria Math" w:hAnsi="Cambria Math"/>
              </w:rPr>
              <w:t xml:space="preserve"> where </w:t>
            </w:r>
            <m:oMath>
              <m:r>
                <w:rPr>
                  <w:rFonts w:ascii="Cambria Math" w:hAnsi="Cambria Math"/>
                </w:rPr>
                <m:t>a, b, c</m:t>
              </m:r>
            </m:oMath>
            <w:r>
              <w:rPr>
                <w:rFonts w:ascii="Cambria Math" w:hAnsi="Cambria Math"/>
              </w:rPr>
              <w:t xml:space="preserve"> are parameters, then </w:t>
            </w:r>
            <m:oMath>
              <m:r>
                <w:rPr>
                  <w:rFonts w:ascii="Cambria Math" w:hAnsi="Cambria Math"/>
                </w:rPr>
                <m:t>y’</m:t>
              </m:r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41051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oMath/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41051" w:rsidRDefault="00BC6991" w:rsidP="00251BB3">
            <w:pPr>
              <w:spacing w:after="0"/>
              <w:contextualSpacing/>
              <w:rPr>
                <w:oMath/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41051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541051"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41051" w:rsidRDefault="00BC6991" w:rsidP="00251BB3">
            <w:pPr>
              <w:spacing w:after="0"/>
              <w:contextualSpacing/>
              <w:rPr>
                <w:oMath/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=a(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 w:rsidRPr="00A10FAA">
              <w:rPr>
                <w:rFonts w:ascii="Cambria Math" w:hAnsi="Cambria Math"/>
              </w:rPr>
              <w:t xml:space="preserve"> 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y</m:t>
                  </m:r>
                </m:e>
              </m:d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</m:den>
                  </m:f>
                </m:e>
              </m:rad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81555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x+x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then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is equal to </m:t>
                  </m:r>
                </m:e>
              </m:func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81555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n-1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 xml:space="preserve">1+n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  <m:r>
                      <w:rPr>
                        <w:rFonts w:ascii="Cambria Math" w:hAnsi="Cambria Math" w:cs="Calibri"/>
                      </w:rPr>
                      <m:t xml:space="preserve"> x</m:t>
                    </m:r>
                  </m:e>
                </m:d>
                <m:r>
                  <w:rPr>
                    <w:rFonts w:ascii="Cambria Math" w:hAnsi="Cambria Math" w:cs="Calibri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x)</m:t>
                        </m:r>
                      </m:e>
                    </m:func>
                  </m:e>
                  <m:sup>
                    <m:r>
                      <w:rPr>
                        <w:rFonts w:ascii="Cambria Math" w:hAnsi="Cambria Math" w:cs="Calibri"/>
                      </w:rPr>
                      <m:t>n-1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[</m:t>
                </m:r>
                <m:r>
                  <w:rPr>
                    <w:rFonts w:ascii="Cambria Math" w:hAnsi="Cambria Math" w:cs="Calibri"/>
                  </w:rPr>
                  <m:t>n+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x]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81555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n-2</m:t>
                    </m:r>
                  </m:sup>
                </m:sSup>
                <m:r>
                  <w:rPr>
                    <w:rFonts w:ascii="Cambria Math" w:hAnsi="Cambria Math"/>
                  </w:rPr>
                  <m:t>(1+n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x)+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[n+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x]</m:t>
                        </m:r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F637F8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n-1</m:t>
                    </m:r>
                  </m:sup>
                </m:sSup>
                <m:r>
                  <w:rPr>
                    <w:rFonts w:ascii="Cambria Math" w:hAnsi="Cambria Math" w:cs="Calibri"/>
                  </w:rPr>
                  <m:t>(1+n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x)+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[n-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x]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None of the above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 w:rsidRPr="00506E88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y=x-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then the derivatives of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w.r.t.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506E88">
              <w:rPr>
                <w:rFonts w:ascii="Cambria Math" w:hAnsi="Cambria Math"/>
              </w:rPr>
              <w:t xml:space="preserve"> 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+3x-1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-3x+1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+3x+1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-3x-1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-2x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oMath>
            <w:r w:rsidRPr="00A10FA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7/3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=P(x)</m:t>
              </m:r>
            </m:oMath>
            <w:r>
              <w:rPr>
                <w:rFonts w:ascii="Cambria Math" w:hAnsi="Cambria Math"/>
              </w:rPr>
              <w:t xml:space="preserve"> is a polynomial of degree 3, then </w:t>
            </w:r>
            <m:oMath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d>
                <m:r>
                  <w:rPr>
                    <w:rFonts w:ascii="Cambria Math" w:hAnsi="Cambria Math" w:cs="Calibri"/>
                  </w:rPr>
                  <m:t>+P'x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d>
                <m:r>
                  <w:rPr>
                    <w:rFonts w:ascii="Cambria Math" w:hAnsi="Cambria Math" w:cs="Calibri"/>
                  </w:rPr>
                  <m:t>.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'''</m:t>
                    </m:r>
                  </m:sup>
                </m:sSup>
                <m:r>
                  <w:rPr>
                    <w:rFonts w:ascii="Cambria Math" w:hAnsi="Cambria Math" w:cs="Calibri"/>
                  </w:rPr>
                  <m:t>(x)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oMath>
            <w:r w:rsidRPr="00A10FAA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=3</m:t>
              </m:r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gof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B82AD0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t,t&gt;0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and </m:t>
              </m:r>
              <m:r>
                <w:rPr>
                  <w:rFonts w:ascii="Cambria Math" w:hAnsi="Cambria Math"/>
                </w:rPr>
                <m:t>y+1=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.</m:t>
              </m:r>
            </m:oMath>
            <w:r>
              <w:rPr>
                <w:rFonts w:ascii="Cambria Math" w:hAnsi="Cambria Math"/>
              </w:rPr>
              <w:t xml:space="preserve"> Then,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2x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-4x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5x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B82AD0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Let g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 where </m:t>
              </m:r>
              <m:r>
                <w:rPr>
                  <w:rFonts w:ascii="Cambria Math" w:hAnsi="Cambria Math"/>
                </w:rPr>
                <m:t>f(x)</m:t>
              </m:r>
            </m:oMath>
            <w:r>
              <w:rPr>
                <w:rFonts w:ascii="Cambria Math" w:hAnsi="Cambria Math"/>
              </w:rPr>
              <w:t xml:space="preserve"> is a twice differentiable positive function on </w:t>
            </w:r>
            <m:oMath>
              <m:r>
                <w:rPr>
                  <w:rFonts w:ascii="Cambria Math" w:hAnsi="Cambria Math"/>
                </w:rPr>
                <m:t>(0,∞)</m:t>
              </m:r>
            </m:oMath>
            <w:r>
              <w:rPr>
                <w:rFonts w:ascii="Cambria Math" w:hAnsi="Cambria Math"/>
              </w:rPr>
              <w:t xml:space="preserve"> such that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  <m:r>
                <w:rPr>
                  <w:rFonts w:ascii="Cambria Math" w:hAnsi="Cambria Math"/>
                </w:rPr>
                <m:t>=xf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Then,  for </m:t>
              </m:r>
              <m:r>
                <w:rPr>
                  <w:rFonts w:ascii="Cambria Math" w:hAnsi="Cambria Math"/>
                </w:rPr>
                <m:t>N=1,2,3,…,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oMath>
            <w:r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 xml:space="preserve">-4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 w:cs="Calibr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25</m:t>
                        </m:r>
                      </m:den>
                    </m:f>
                    <m:r>
                      <w:rPr>
                        <w:rFonts w:ascii="Cambria Math" w:hAnsi="Cambria Math" w:cs="Calibri"/>
                      </w:rPr>
                      <m:t>+…+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2N-1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4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+…+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2N-1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 xml:space="preserve">-4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 w:cs="Calibr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25</m:t>
                        </m:r>
                      </m:den>
                    </m:f>
                    <m:r>
                      <w:rPr>
                        <w:rFonts w:ascii="Cambria Math" w:hAnsi="Cambria Math" w:cs="Calibri"/>
                      </w:rPr>
                      <m:t>+…+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2N+1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4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+…+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2N+1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cot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fun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fNam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cot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4x</m:t>
                          </m:r>
                        </m:num>
                        <m:den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oMath>
            <w:r w:rsidRPr="00A10FA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1/2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px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and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func>
            </m:oMath>
            <w:r>
              <w:rPr>
                <w:rFonts w:ascii="Cambria Math" w:hAnsi="Cambria Math"/>
              </w:rPr>
              <w:t xml:space="preserve"> is the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ascii="Cambria Math" w:hAnsi="Cambria Math"/>
              </w:rPr>
              <w:t xml:space="preserve">th derivative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rPr>
                <w:rFonts w:ascii="Cambria Math" w:hAnsi="Cambria Math"/>
              </w:rPr>
              <w:t xml:space="preserve">, then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b>
                        </m:sSub>
                      </m:e>
                    </m:mr>
                  </m:m>
                </m:e>
              </m:d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func>
                </m:e>
              </m:rad>
            </m:oMath>
            <w:r>
              <w:rPr>
                <w:rFonts w:ascii="Cambria Math" w:hAnsi="Cambria Math"/>
              </w:rPr>
              <w:t xml:space="preserve">, then the value of </w:t>
            </w:r>
            <m:oMath>
              <m:r>
                <w:rPr>
                  <w:rFonts w:ascii="Cambria Math" w:hAnsi="Cambria Math"/>
                </w:rPr>
                <m:t>f'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384DC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π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384DC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384DC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6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384DC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 w:rsidRPr="00506E88"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2(x-y)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506E88"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2(1+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x)</m:t>
                        </m:r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2+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BC6991" w:rsidP="00251BB3">
            <w:pPr>
              <w:spacing w:after="0"/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(2+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 xml:space="preserve">log </m:t>
                    </m:r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2(1-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(2+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func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 w:rsidRPr="00506E88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  <m:r>
                <w:rPr>
                  <w:rFonts w:ascii="Cambria Math" w:hAnsi="Cambria Math"/>
                </w:rPr>
                <m:t>-x,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then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(-10)</m:t>
              </m:r>
            </m:oMath>
            <w:r w:rsidRPr="00506E88">
              <w:rPr>
                <w:rFonts w:ascii="Cambria Math" w:hAnsi="Cambria Math"/>
              </w:rPr>
              <w:t xml:space="preserve"> 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-3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>0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</m:t>
                              </m:r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x+...∞,</m:t>
                                      </m:r>
                                    </m:e>
                                  </m:func>
                                </m:e>
                              </m:rad>
                            </m:e>
                          </m:func>
                        </m:e>
                      </m:rad>
                    </m:e>
                  </m:func>
                </m:e>
              </m:rad>
            </m:oMath>
            <w:r>
              <w:rPr>
                <w:rFonts w:ascii="Cambria Math" w:hAnsi="Cambria Math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alibri"/>
                      </w:rPr>
                      <m:t>2y-1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2y-1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alibri"/>
                      </w:rPr>
                      <m:t>1-2y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1-2y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+bx+c</m:t>
              </m:r>
            </m:oMath>
            <w:r w:rsidRPr="00A10FAA">
              <w:rPr>
                <w:rFonts w:ascii="Cambria Math" w:hAnsi="Cambria Math"/>
              </w:rPr>
              <w:t xml:space="preserve"> where </w:t>
            </w:r>
            <m:oMath>
              <m:r>
                <w:rPr>
                  <w:rFonts w:ascii="Cambria Math" w:hAnsi="Cambria Math"/>
                </w:rPr>
                <m:t>a,b,c</m:t>
              </m:r>
            </m:oMath>
            <w:r w:rsidRPr="00A10FAA">
              <w:rPr>
                <w:rFonts w:ascii="Cambria Math" w:hAnsi="Cambria Math"/>
              </w:rPr>
              <w:t xml:space="preserve"> are constants,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 w:rsidRPr="00A10FAA">
              <w:rPr>
                <w:rFonts w:ascii="Cambria Math" w:hAnsi="Cambria Math"/>
              </w:rPr>
              <w:t>,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A constant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A function 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 xml:space="preserve">A function of </w:t>
            </w:r>
            <m:oMath>
              <m:r>
                <w:rPr>
                  <w:rFonts w:ascii="Cambria Math" w:hAnsi="Cambria Math" w:cs="Calibri"/>
                </w:rPr>
                <m:t>y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A function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A10FAA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Pr="00A10FAA">
              <w:rPr>
                <w:rFonts w:ascii="Cambria Math" w:hAnsi="Cambria Math"/>
              </w:rPr>
              <w:t xml:space="preserve"> both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y+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y+…∞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, x&gt;0</m:t>
              </m:r>
            </m:oMath>
            <w:r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1+x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1-x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f(t)</m:t>
                  </m:r>
                </m:e>
              </m:nary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k(x-t)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dt</m:t>
              </m:r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oMath>
            <w:r w:rsidRPr="00A10FAA">
              <w:rPr>
                <w:rFonts w:ascii="Cambria Math" w:hAnsi="Cambria Math"/>
              </w:rPr>
              <w:t xml:space="preserve"> equals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kf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6281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),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then at </m:t>
                  </m:r>
                  <m:r>
                    <w:rPr>
                      <w:rFonts w:ascii="Cambria Math" w:hAnsi="Cambria Math"/>
                    </w:rPr>
                    <m:t>x=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func>
            </m:oMath>
            <w:r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-2</m:t>
                </m:r>
                <m:rad>
                  <m:radPr>
                    <m:degHide m:val="on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(3t-4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oMath>
            <w:r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oMath>
            <w:r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3A6A79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3A6A79">
              <w:rPr>
                <w:rFonts w:ascii="Cambria Math" w:hAnsi="Cambria Math"/>
              </w:rPr>
              <w:t>1⁄2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3A6A79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3A6A79">
              <w:rPr>
                <w:rFonts w:ascii="Cambria Math" w:hAnsi="Cambria Math"/>
              </w:rPr>
              <w:t>2⁄5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3A6A79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3A6A79">
              <w:rPr>
                <w:rFonts w:ascii="Cambria Math" w:hAnsi="Cambria Math"/>
              </w:rPr>
              <w:t>3⁄2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3A6A79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3A6A79">
              <w:rPr>
                <w:rFonts w:ascii="Cambria Math" w:hAnsi="Cambria Math"/>
              </w:rPr>
              <w:t>1⁄3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func>
              <m:r>
                <w:rPr>
                  <w:rFonts w:ascii="Cambria Math" w:hAnsi="Cambria Math"/>
                </w:rPr>
                <m:t xml:space="preserve"> y=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)⇒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oMath>
            <w:r w:rsidRPr="00506E88">
              <w:rPr>
                <w:rFonts w:ascii="Cambria Math" w:hAnsi="Cambria Math"/>
              </w:rPr>
              <w:t xml:space="preserve"> 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506E88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>tan</w:t>
            </w:r>
            <m:oMath>
              <m:r>
                <w:rPr>
                  <w:rFonts w:ascii="Cambria Math" w:hAnsi="Cambria Math"/>
                </w:rPr>
                <m:t xml:space="preserve"> t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506E88"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sin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Pr="00506E88">
              <w:rPr>
                <w:rFonts w:ascii="Cambria Math" w:hAnsi="Cambria Math"/>
              </w:rPr>
              <w:t xml:space="preserve"> cos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D43DB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(log </m:t>
                  </m:r>
                  <m:r>
                    <w:rPr>
                      <w:rFonts w:ascii="Cambria Math" w:hAnsi="Cambria Math"/>
                    </w:rPr>
                    <m:t>x)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 w:rsidR="00251BB3">
              <w:rPr>
                <w:rFonts w:ascii="Cambria Math" w:hAnsi="Cambria Math"/>
              </w:rPr>
              <w:t xml:space="preserve"> 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 xml:space="preserve">4 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D43DB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</m:e>
                    </m:func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(log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D43DB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(4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1+x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1-x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1/4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differential coefficient of </w:t>
            </w:r>
            <m:oMath>
              <m:r>
                <w:rPr>
                  <w:rFonts w:ascii="Cambria Math" w:hAnsi="Cambria Math"/>
                </w:rPr>
                <m:t>f(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x)</m:t>
                  </m:r>
                </m:e>
              </m:func>
            </m:oMath>
            <w:r>
              <w:rPr>
                <w:rFonts w:ascii="Cambria Math" w:hAnsi="Cambria Math"/>
              </w:rPr>
              <w:t xml:space="preserve"> with respect to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7B5A0B">
              <w:rPr>
                <w:rFonts w:ascii="Cambria Math" w:hAnsi="Cambria Math"/>
              </w:rPr>
              <w:t>,</w:t>
            </w:r>
            <w:r>
              <w:rPr>
                <w:rFonts w:ascii="Cambria Math" w:hAnsi="Cambria Math"/>
              </w:rPr>
              <w:t xml:space="preserve"> where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>
              <w:rPr>
                <w:rFonts w:ascii="Cambria Math" w:hAnsi="Cambria Math"/>
              </w:rPr>
              <w:t>,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f(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x)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C1268E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x-4y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cos⁡(</m:t>
                  </m:r>
                  <m:r>
                    <w:rPr>
                      <w:rFonts w:ascii="Cambria Math" w:hAnsi="Cambria Math"/>
                    </w:rPr>
                    <m:t>x+4y)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, then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is equal to 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7D3C82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x),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then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+x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x)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-y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2t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5f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+3f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=x+2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and </m:t>
              </m:r>
              <m:r>
                <w:rPr>
                  <w:rFonts w:ascii="Cambria Math" w:hAnsi="Cambria Math"/>
                </w:rPr>
                <m:t>y=x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x=1</m:t>
                  </m:r>
                </m:sub>
              </m:sSub>
            </m:oMath>
            <w:r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7/8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+4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-5x+1</m:t>
                      </m:r>
                    </m:e>
                  </m:d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+4</m:t>
                        </m:r>
                      </m:e>
                    </m:d>
                  </m:e>
                </m:func>
                <m:r>
                  <w:rPr>
                    <w:rFonts w:ascii="Cambria Math" w:hAnsi="Cambria Math" w:cs="Calibri"/>
                  </w:rPr>
                  <m:t xml:space="preserve">∙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14x-5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7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-5x+1</m:t>
                        </m:r>
                      </m:den>
                    </m:f>
                    <m:r>
                      <w:rPr>
                        <w:rFonts w:ascii="Cambria Math" w:hAnsi="Cambria Math" w:cs="Calibr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2 xy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+4</m:t>
                        </m:r>
                      </m:den>
                    </m:f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alibri"/>
                              </w:rPr>
                              <m:t>+4</m:t>
                            </m:r>
                          </m:e>
                        </m:d>
                      </m:e>
                    </m:func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14x-5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7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-5x+1</m:t>
                        </m:r>
                      </m:den>
                    </m:f>
                    <m:r>
                      <w:rPr>
                        <w:rFonts w:ascii="Cambria Math" w:hAnsi="Cambria Math" w:cs="Calibr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2xy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+4</m:t>
                        </m:r>
                      </m:den>
                    </m:f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7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-5x+1</m:t>
                        </m:r>
                      </m:e>
                    </m:d>
                  </m:e>
                </m:func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2 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+4</m:t>
                        </m:r>
                      </m:den>
                    </m:f>
                    <m:r>
                      <w:rPr>
                        <w:rFonts w:ascii="Cambria Math" w:hAnsi="Cambria Math" w:cs="Calibr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14x-5</m:t>
                            </m:r>
                          </m:e>
                        </m:d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7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-5x+1</m:t>
                        </m:r>
                      </m:den>
                    </m:f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7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alibri"/>
                              </w:rPr>
                              <m:t>-5x+1</m:t>
                            </m:r>
                          </m:e>
                        </m:d>
                      </m:e>
                    </m:func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2x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+4</m:t>
                        </m:r>
                      </m:den>
                    </m:f>
                    <m:r>
                      <w:rPr>
                        <w:rFonts w:ascii="Cambria Math" w:hAnsi="Cambria Math" w:cs="Calibr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14x-5</m:t>
                            </m:r>
                          </m:e>
                        </m:d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7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-5x+1</m:t>
                        </m:r>
                      </m:den>
                    </m:f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74249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x) </m:t>
                  </m:r>
                </m:e>
              </m:func>
            </m:oMath>
            <w:r w:rsidR="00251BB3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 w:cs="Calibri"/>
                      </w:rPr>
                      <m:t>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n-2</m:t>
                        </m:r>
                      </m:e>
                    </m:d>
                    <m:r>
                      <w:rPr>
                        <w:rFonts w:ascii="Cambria Math" w:hAnsi="Cambria Math" w:cs="Calibri"/>
                      </w:rPr>
                      <m:t>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Derivative of the function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x),x&gt;7</m:t>
                      </m:r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x(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5)(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7)(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 w:cs="Calibri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7</m:t>
                                    </m: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x)</m:t>
                                </m:r>
                              </m:e>
                            </m:func>
                          </m:e>
                        </m:func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5)(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7)</m:t>
                            </m:r>
                          </m:e>
                        </m:func>
                      </m:e>
                    </m:func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x(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x)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x=a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, y=b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oMath>
            <w:r w:rsidRPr="00A10FA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cose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Calibri"/>
                  </w:rPr>
                  <m:t>θ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cot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4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Calibri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cose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Calibri"/>
                  </w:rPr>
                  <m:t>θ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cot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4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Calibri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cose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Calibri"/>
                  </w:rPr>
                  <m:t>θ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4300A5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then the value of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is </m:t>
                  </m:r>
                </m:e>
              </m:func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075606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z=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y+ax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y-ax</m:t>
                      </m:r>
                    </m:e>
                  </m:rad>
                  <m:r>
                    <w:rPr>
                      <w:rFonts w:ascii="Cambria Math" w:hAnsi="Cambria Math"/>
                    </w:rPr>
                    <m:t>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yy</m:t>
                      </m:r>
                    </m:sub>
                  </m:sSub>
                </m:e>
              </m:func>
            </m:oMath>
            <w:r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Calibr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A10FAA">
              <w:rPr>
                <w:rFonts w:ascii="Cambria Math" w:hAnsi="Cambria Math"/>
              </w:rPr>
              <w:t xml:space="preserve"> at </w:t>
            </w:r>
            <m:oMath>
              <m:r>
                <w:rPr>
                  <w:rFonts w:ascii="Cambria Math" w:hAnsi="Cambria Math"/>
                </w:rPr>
                <m:t>x=e</m:t>
              </m:r>
            </m:oMath>
            <w:r w:rsidRPr="00A10FAA">
              <w:rPr>
                <w:rFonts w:ascii="Cambria Math" w:hAnsi="Cambria Math"/>
              </w:rPr>
              <w:t>,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e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216F02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r=[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ϕ+π/4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 xml:space="preserve">] </m:t>
                  </m:r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</m:oMath>
            <w:r>
              <w:rPr>
                <w:rFonts w:ascii="Cambria Math" w:hAnsi="Cambria Math"/>
              </w:rPr>
              <w:t xml:space="preserve"> then what is the value of the derivative of </w:t>
            </w:r>
            <m:oMath>
              <m:r>
                <w:rPr>
                  <w:rFonts w:ascii="Cambria Math" w:hAnsi="Cambria Math"/>
                </w:rPr>
                <m:t>dr/d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</m:oMath>
            <w:r>
              <w:rPr>
                <w:rFonts w:ascii="Cambria Math" w:hAnsi="Cambria Math"/>
              </w:rPr>
              <w:t xml:space="preserve"> at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ϕ=π/4?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π+1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1/2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π+1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π+1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1/2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π+1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1/2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P(x)</m:t>
              </m:r>
            </m:oMath>
            <w:r>
              <w:rPr>
                <w:rFonts w:ascii="Cambria Math" w:hAnsi="Cambria Math"/>
              </w:rPr>
              <w:t xml:space="preserve"> is a polynomial such that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oMath>
            <w:r w:rsidRPr="00787D14">
              <w:rPr>
                <w:rFonts w:ascii="Cambria Math" w:hAnsi="Cambria Math"/>
              </w:rPr>
              <w:t xml:space="preserve"> and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 w:rsidRPr="00787D14">
              <w:rPr>
                <w:rFonts w:ascii="Cambria Math" w:hAnsi="Cambria Math"/>
              </w:rPr>
              <w:t>,</w:t>
            </w:r>
            <w:r>
              <w:rPr>
                <w:rFonts w:ascii="Cambria Math" w:hAnsi="Cambria Math"/>
              </w:rPr>
              <w:t xml:space="preserve">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(0)</m:t>
              </m:r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 </w:t>
            </w:r>
            <m:oMath>
              <m:r>
                <w:rPr>
                  <w:rFonts w:ascii="Cambria Math" w:hAnsi="Cambria Math"/>
                </w:rPr>
                <m:t>x=a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, y=a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at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, x≠0, ±1</m:t>
              </m:r>
            </m:oMath>
            <w:r w:rsidRPr="00A10FAA">
              <w:rPr>
                <w:rFonts w:ascii="Cambria Math" w:hAnsi="Cambria Math"/>
              </w:rPr>
              <w:t xml:space="preserve">, then derivative of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Pr="00A10FAA">
              <w:rPr>
                <w:rFonts w:ascii="Cambria Math" w:hAnsi="Cambria Math"/>
              </w:rPr>
              <w:t xml:space="preserve"> with respect to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A10FAA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2x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num>
                        <m:den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4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4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4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4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r>
                <w:rPr>
                  <w:rFonts w:ascii="Cambria Math" w:hAnsi="Cambria Math"/>
                </w:rPr>
                <m:t>f'(x)</m:t>
              </m:r>
            </m:oMath>
            <w:r w:rsidRPr="00A10FAA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506E88">
              <w:rPr>
                <w:rFonts w:ascii="Cambria Math" w:hAnsi="Cambria Math"/>
              </w:rPr>
              <w:t xml:space="preserve"> 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 xml:space="preserve"> e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alibri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BC6991" w:rsidP="00251BB3">
            <w:pPr>
              <w:spacing w:after="0"/>
              <w:contextualSpacing/>
              <w:rPr>
                <w:rFonts w:ascii="Cambria Math" w:eastAsia="Times New Roman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e</m:t>
                        </m: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e>
                    </m:func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e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B757CB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rad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rad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, </m:t>
              </m:r>
            </m:oMath>
            <w:r w:rsidRPr="0065711C">
              <w:rPr>
                <w:rFonts w:ascii="Cambria Math" w:hAnsi="Cambria Math"/>
              </w:rPr>
              <w:t>then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B757CB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B757CB" w:rsidRDefault="00BC6991" w:rsidP="00251BB3">
            <w:pPr>
              <w:spacing w:after="0"/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cosec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B757CB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B757CB" w:rsidRDefault="00BC6991" w:rsidP="00251BB3">
            <w:pPr>
              <w:spacing w:after="0"/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005BE5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sin⁡(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x)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and </m:t>
                  </m:r>
                  <m:r>
                    <w:rPr>
                      <w:rFonts w:ascii="Cambria Math" w:hAnsi="Cambria Math"/>
                    </w:rPr>
                    <m:t>y=f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2x+3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3-2x</m:t>
                      </m:r>
                    </m:den>
                  </m:f>
                </m:e>
              </m:d>
            </m:oMath>
            <w:r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at </w:t>
            </w:r>
            <m:oMath>
              <m:r>
                <w:rPr>
                  <w:rFonts w:ascii="Cambria Math" w:hAnsi="Cambria Math"/>
                </w:rPr>
                <m:t>x=1</m:t>
              </m:r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6 sin log (5)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5 sin log (6)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12 sin log (5)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5 sin log (12)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x-2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x+2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</m:func>
                </m:e>
              </m:d>
            </m:oMath>
            <w:r w:rsidR="00251BB3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-4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x),</m:t>
                      </m:r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06207B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x),</m:t>
                          </m:r>
                        </m:e>
                      </m:func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u=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293058">
              <w:rPr>
                <w:rFonts w:ascii="Cambria Math" w:hAnsi="Cambria Math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 xml:space="preserve">x=s+3t, y=2s-t,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36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10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2x-1</m:t>
                  </m:r>
                </m:sup>
              </m:sSup>
            </m:oMath>
            <w:r w:rsidRPr="00A10FAA">
              <w:rPr>
                <w:rFonts w:ascii="Cambria Math" w:hAnsi="Cambria Math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+2x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oMath>
            <w:r w:rsidRPr="00A10FAA">
              <w:rPr>
                <w:rFonts w:ascii="Cambria Math" w:hAnsi="Cambria Math"/>
              </w:rPr>
              <w:t xml:space="preserve">. Then the set of points satisfying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&gt;g'(x)</m:t>
              </m:r>
            </m:oMath>
            <w:r w:rsidRPr="00A10FAA">
              <w:rPr>
                <w:rFonts w:ascii="Cambria Math" w:hAnsi="Cambria Math"/>
              </w:rPr>
              <w:t>,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(0, 1)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[0, 1)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(0, ∞)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∞</m:t>
                    </m: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4x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oMath>
            <w:r w:rsidRPr="00A10FAA">
              <w:rPr>
                <w:rFonts w:ascii="Cambria Math" w:hAnsi="Cambria Math"/>
              </w:rPr>
              <w:t xml:space="preserve">, where </w:t>
            </w:r>
            <m:oMath>
              <m:r>
                <w:rPr>
                  <w:rFonts w:ascii="Cambria Math" w:hAnsi="Cambria Math"/>
                </w:rPr>
                <m:t>u=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at </w:t>
            </w:r>
            <m:oMath>
              <m:r>
                <w:rPr>
                  <w:rFonts w:ascii="Cambria Math" w:hAnsi="Cambria Math"/>
                </w:rPr>
                <m:t>x=-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-6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e>
                    </m:rad>
                  </m:num>
                  <m:den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</m:func>
                  </m:den>
                </m:f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-6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e>
                    </m:rad>
                  </m:num>
                  <m:den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</m:func>
                  </m:den>
                </m:f>
                <m:r>
                  <w:rPr>
                    <w:rFonts w:ascii="Cambria Math" w:hAnsi="Cambria Math" w:cs="Calibri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6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e>
                    </m:rad>
                  </m:num>
                  <m:den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</m:func>
                  </m:den>
                </m:f>
                <m:r>
                  <w:rPr>
                    <w:rFonts w:ascii="Cambria Math" w:hAnsi="Cambria Math" w:cs="Calibri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The differential coefficient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func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 w:rsidRPr="00A10FAA">
              <w:rPr>
                <w:rFonts w:ascii="Cambria Math" w:hAnsi="Cambria Math"/>
              </w:rPr>
              <w:t>,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</w:rPr>
                                  <m:t>10</m:t>
                                </m: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sub>
                            </m:sSub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cose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libri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c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cose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 xml:space="preserve">x 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10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</w:rPr>
                                  <m:t>10</m:t>
                                </m: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sub>
                            </m:sSub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cose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libri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c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cose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  <m:r>
                  <w:rPr>
                    <w:rFonts w:ascii="Cambria Math" w:hAnsi="Cambria Math" w:cs="Calibri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d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10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</w:rPr>
                                  <m:t>10</m:t>
                                </m: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sub>
                            </m:sSub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cose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libri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c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cose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  <m:r>
                  <w:rPr>
                    <w:rFonts w:ascii="Cambria Math" w:hAnsi="Cambria Math" w:cs="Calibri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d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="Calibri"/>
                      </w:rPr>
                      <m:t>10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</w:rPr>
                                  <m:t>10</m:t>
                                </m: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cose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func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cose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  <m:r>
                  <w:rPr>
                    <w:rFonts w:ascii="Cambria Math" w:hAnsi="Cambria Math" w:cs="Calibri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d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="Calibri"/>
                      </w:rPr>
                      <m:t>10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E534DD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 xml:space="preserve">y=x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log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a+bx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x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dx</m:t>
                    </m:r>
                  </m:den>
                </m:f>
                <m:r>
                  <w:rPr>
                    <w:rFonts w:ascii="Cambria Math" w:hAnsi="Cambria Math" w:cs="Calibri"/>
                  </w:rPr>
                  <m:t xml:space="preserve"> -y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E76EFE" w:rsidRDefault="00BC6991" w:rsidP="00251BB3">
            <w:pPr>
              <w:spacing w:after="0"/>
              <w:contextualSpacing/>
              <w:rPr>
                <w:rFonts w:ascii="Cambria Math" w:hAnsi="Cambria Math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vertAlign w:val="superscri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per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vertAlign w:val="superscript"/>
                          </w:rPr>
                          <m:t xml:space="preserve">x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vertAlign w:val="superscri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vertAlign w:val="superscript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vertAlign w:val="superscript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vertAlign w:val="superscript"/>
                          </w:rPr>
                          <m:t>-y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y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 xml:space="preserve">dx </m:t>
                    </m:r>
                  </m:den>
                </m:f>
                <m:r>
                  <w:rPr>
                    <w:rFonts w:ascii="Cambria Math" w:hAnsi="Cambria Math" w:cs="Calibri"/>
                  </w:rPr>
                  <m:t>–x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996B97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func>
                      </m:sup>
                    </m:sSup>
                  </m:num>
                  <m:den>
                    <m:func>
                      <m:funcPr>
                        <m:ctrlPr>
                          <w:rPr>
                            <w:rFonts w:ascii="Cambria Math" w:hAnsi="Cambria Math" w:cs="Calibr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996B97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sup>
                </m:sSup>
                <m:r>
                  <w:rPr>
                    <w:rFonts w:ascii="Cambria Math" w:hAnsi="Cambria Math"/>
                  </w:rPr>
                  <m:t>.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func>
                      </m:sup>
                    </m:sSup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996B97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sup>
                    </m:sSup>
                    <m:r>
                      <w:rPr>
                        <w:rFonts w:ascii="Cambria Math" w:hAnsi="Cambria Math"/>
                      </w:rPr>
                      <m:t>.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>
              <w:rPr>
                <w:rFonts w:ascii="Cambria Math" w:hAnsi="Cambria Math"/>
              </w:rPr>
              <w:t xml:space="preserve"> has a derivative at </w:t>
            </w:r>
            <m:oMath>
              <m:r>
                <w:rPr>
                  <w:rFonts w:ascii="Cambria Math" w:hAnsi="Cambria Math"/>
                </w:rPr>
                <m:t>x=a,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-af(x)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x-a</m:t>
                      </m:r>
                    </m:den>
                  </m:f>
                </m:e>
              </m:func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</m:d>
                <m:r>
                  <w:rPr>
                    <w:rFonts w:ascii="Cambria Math" w:hAnsi="Cambria Math" w:cs="Calibri"/>
                  </w:rPr>
                  <m:t>-a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Calibri"/>
                  </w:rPr>
                  <m:t>(a)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af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</m:d>
                <m:r>
                  <w:rPr>
                    <w:rFonts w:ascii="Cambria Math" w:hAnsi="Cambria Math" w:cs="Calibri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Calibri"/>
                  </w:rPr>
                  <m:t>(a)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af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rate of change of 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+16)</m:t>
                  </m:r>
                </m:e>
              </m:rad>
            </m:oMath>
            <w:r>
              <w:rPr>
                <w:rFonts w:ascii="Cambria Math" w:hAnsi="Cambria Math"/>
              </w:rPr>
              <w:t xml:space="preserve"> with respect to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x-1</m:t>
                  </m:r>
                </m:den>
              </m:f>
            </m:oMath>
            <w:r>
              <w:rPr>
                <w:rFonts w:ascii="Cambria Math" w:hAnsi="Cambria Math"/>
              </w:rPr>
              <w:t xml:space="preserve"> at </w:t>
            </w:r>
            <m:oMath>
              <m:r>
                <w:rPr>
                  <w:rFonts w:ascii="Cambria Math" w:hAnsi="Cambria Math"/>
                </w:rPr>
                <m:t>x=3</m:t>
              </m:r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CA0D77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x=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cosθ, </m:t>
              </m:r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5θ⇒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func>
            </m:oMath>
            <w:r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-5y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5y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25y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-25y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derivative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Pr="00C43DD5">
              <w:rPr>
                <w:rFonts w:ascii="Cambria Math" w:hAnsi="Cambria Math"/>
              </w:rPr>
              <w:t>with respect tolog</w:t>
            </w:r>
            <m:oMath>
              <m:r>
                <w:rPr>
                  <w:rFonts w:ascii="Cambria Math" w:hAnsi="Cambria Math"/>
                </w:rPr>
                <m:t xml:space="preserve"> x </m:t>
              </m:r>
            </m:oMath>
            <w:r w:rsidRPr="007B5A0B"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2e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3+2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1-6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oMath>
            <w:r w:rsidRPr="00A10FAA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1/2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f:R→R</m:t>
              </m:r>
            </m:oMath>
            <w:r w:rsidRPr="00A10FAA">
              <w:rPr>
                <w:rFonts w:ascii="Cambria Math" w:hAnsi="Cambria Math"/>
              </w:rPr>
              <w:t xml:space="preserve"> is an even function which us twice differentiable on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 w:rsidRPr="00A10FAA">
              <w:rPr>
                <w:rFonts w:ascii="Cambria Math" w:hAnsi="Cambria Math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-π</m:t>
                  </m:r>
                </m:e>
              </m:d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2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9F51E5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derivative of </w:t>
            </w:r>
            <m:oMath>
              <m:r>
                <w:rPr>
                  <w:rFonts w:ascii="Cambria Math" w:hAnsi="Cambria Math"/>
                </w:rPr>
                <m:t>y=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2-x</m:t>
                  </m:r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at </m:t>
              </m:r>
              <m:r>
                <w:rPr>
                  <w:rFonts w:ascii="Cambria Math" w:hAnsi="Cambria Math"/>
                </w:rPr>
                <m:t>x=1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is equal to 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n!-1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jc w:val="both"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derivative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1+x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1-x</m:t>
                          </m:r>
                        </m:e>
                      </m:rad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1+x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1-x</m:t>
                          </m:r>
                        </m:e>
                      </m:rad>
                    </m:den>
                  </m:f>
                </m:e>
              </m:d>
            </m:oMath>
            <w:r>
              <w:rPr>
                <w:rFonts w:ascii="Cambria Math" w:hAnsi="Cambria Math"/>
              </w:rPr>
              <w:t xml:space="preserve"> is         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on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differential coefficient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1+x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rad>
                        </m:num>
                        <m:den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1+x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rad>
                        </m:den>
                      </m:f>
                    </m:e>
                  </m:d>
                </m:e>
              </m:func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=a(x-y)</m:t>
              </m:r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cot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sub>
                  </m:sSub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x)(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sub>
                          </m:sSub>
                        </m:fNam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cot</m:t>
                              </m:r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then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(2)</m:t>
                                  </m:r>
                                </m:e>
                              </m:func>
                            </m:e>
                          </m:func>
                        </m:e>
                      </m:func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BA175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derivative of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w.r.t.g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  <w:r w:rsidRPr="00FB6E31">
              <w:rPr>
                <w:rFonts w:ascii="Cambria Math" w:hAnsi="Cambria Math"/>
              </w:rPr>
              <w:t>at</w:t>
            </w:r>
            <m:oMath>
              <m:r>
                <w:rPr>
                  <w:rFonts w:ascii="Cambria Math" w:hAnsi="Cambria Math"/>
                </w:rPr>
                <m:t xml:space="preserve"> 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</m:oMath>
            <w:r>
              <w:rPr>
                <w:rFonts w:ascii="Cambria Math" w:hAnsi="Cambria Math"/>
              </w:rPr>
              <w:t xml:space="preserve"> where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 xml:space="preserve">=2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and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rad>
              <m:r>
                <w:rPr>
                  <w:rFonts w:ascii="Cambria Math" w:hAnsi="Cambria Math"/>
                </w:rPr>
                <m:t>)=4</m:t>
              </m:r>
            </m:oMath>
            <w:r>
              <w:rPr>
                <w:rFonts w:ascii="Cambria Math" w:hAnsi="Cambria Math"/>
              </w:rPr>
              <w:t>,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None of these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3D2079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f(x)=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x),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then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at </m:t>
                      </m:r>
                      <m:r>
                        <w:rPr>
                          <w:rFonts w:ascii="Cambria Math" w:hAnsi="Cambria Math"/>
                        </w:rPr>
                        <m:t>x=e</m:t>
                      </m:r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eastAsia="Times New Roman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and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=-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x)</m:t>
              </m:r>
            </m:oMath>
            <w:r w:rsidRPr="00506E88">
              <w:rPr>
                <w:rFonts w:ascii="Cambria Math" w:hAnsi="Cambria Math"/>
              </w:rPr>
              <w:t xml:space="preserve"> for all </w:t>
            </w:r>
            <m:oMath>
              <m:r>
                <w:rPr>
                  <w:rFonts w:ascii="Cambria Math" w:hAnsi="Cambria Math"/>
                </w:rPr>
                <m:t xml:space="preserve">x </m:t>
              </m:r>
            </m:oMath>
            <w:r w:rsidRPr="00506E88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=4=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</m:oMath>
            <w:r w:rsidRPr="00506E88">
              <w:rPr>
                <w:rFonts w:ascii="Cambria Math" w:hAnsi="Cambria Math"/>
              </w:rPr>
              <w:t>then</w:t>
            </w:r>
          </w:p>
          <w:p w:rsidR="00251BB3" w:rsidRPr="00506E88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(4)+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(4)</m:t>
              </m:r>
            </m:oMath>
            <w:r w:rsidR="00251BB3" w:rsidRPr="00506E88">
              <w:rPr>
                <w:rFonts w:ascii="Cambria Math" w:hAnsi="Cambria Math"/>
              </w:rPr>
              <w:t xml:space="preserve"> 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506E88">
              <w:rPr>
                <w:rFonts w:ascii="Cambria Math" w:hAnsi="Cambria Math" w:cs="Calibri"/>
              </w:rPr>
              <w:t>8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>16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506E88">
              <w:rPr>
                <w:rFonts w:ascii="Cambria Math" w:hAnsi="Cambria Math" w:cs="Calibri"/>
              </w:rPr>
              <w:t>32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>64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rPr>
                <w:rFonts w:ascii="Cambria Math" w:hAnsi="Cambria Math"/>
              </w:rPr>
              <w:t xml:space="preserve"> be a polynomial, then the second derivative of </w:t>
            </w:r>
            <m:oMath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Calibri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2x</m:t>
                    </m:r>
                  </m:sup>
                </m:sSup>
                <m:r>
                  <w:rPr>
                    <w:rFonts w:ascii="Cambria Math" w:hAnsi="Cambria Math" w:cs="Calibri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''</m:t>
                    </m:r>
                  </m:sup>
                </m:sSup>
                <m:r>
                  <w:rPr>
                    <w:rFonts w:ascii="Cambria Math" w:hAnsi="Cambria Math" w:cs="Calibri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2x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x+y</m:t>
                  </m:r>
                </m:sup>
              </m:sSup>
            </m:oMath>
            <w:r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dx 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(2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x+y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x-y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y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x+y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 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 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cosec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 x, </m:t>
              </m:r>
            </m:oMath>
            <w:r w:rsidRPr="00506E88">
              <w:rPr>
                <w:rFonts w:ascii="Cambria Math" w:hAnsi="Cambria Math"/>
              </w:rPr>
              <w:t xml:space="preserve">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506E88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506E88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>1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x+y</m:t>
                  </m:r>
                </m:sup>
              </m:sSup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x+y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x-y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y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x+y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a function </w:t>
            </w:r>
            <m:oMath>
              <m:r>
                <w:rPr>
                  <w:rFonts w:ascii="Cambria Math" w:hAnsi="Cambria Math"/>
                </w:rPr>
                <m:t>y=y(x)</m:t>
              </m:r>
            </m:oMath>
            <w:r>
              <w:rPr>
                <w:rFonts w:ascii="Cambria Math" w:hAnsi="Cambria Math"/>
              </w:rPr>
              <w:t xml:space="preserve"> be defined parametrically by </w:t>
            </w:r>
            <m:oMath>
              <m:r>
                <w:rPr>
                  <w:rFonts w:ascii="Cambria Math" w:hAnsi="Cambria Math"/>
                </w:rPr>
                <m:t>x=2t-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+t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oMath>
            <w:r w:rsidRPr="007B5A0B">
              <w:rPr>
                <w:rFonts w:ascii="Cambria Math" w:hAnsi="Cambria Math"/>
              </w:rPr>
              <w:t>.</w:t>
            </w:r>
            <w:r>
              <w:rPr>
                <w:rFonts w:ascii="Cambria Math" w:hAnsi="Cambria Math"/>
              </w:rPr>
              <w:t xml:space="preserve"> T</w:t>
            </w:r>
            <w:r w:rsidRPr="007B5A0B">
              <w:rPr>
                <w:rFonts w:ascii="Cambria Math" w:hAnsi="Cambria Math"/>
              </w:rPr>
              <w:t>hen,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,x&gt;0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4x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2x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Does not exist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3/2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(1)</m:t>
              </m:r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y=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BB3BD7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</w:rPr>
              <w:t xml:space="preserve">The derivative of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</m:t>
                  </m:r>
                  <m:r>
                    <w:rPr>
                      <w:rFonts w:ascii="Cambria Math" w:hAnsi="Cambria Math"/>
                    </w:rPr>
                    <m:t>x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 xml:space="preserve"> )</m:t>
                  </m:r>
                </m:e>
              </m:func>
            </m:oMath>
            <w:r>
              <w:rPr>
                <w:rFonts w:ascii="Cambria Math" w:hAnsi="Cambria Math"/>
              </w:rPr>
              <w:t xml:space="preserve">with respect to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(3</m:t>
                  </m:r>
                  <m:r>
                    <w:rPr>
                      <w:rFonts w:ascii="Cambria Math" w:hAnsi="Cambria Math"/>
                    </w:rPr>
                    <m:t>x-4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oMath>
            <w:r>
              <w:rPr>
                <w:rFonts w:ascii="Cambria Math" w:hAnsi="Cambria Math"/>
              </w:rPr>
              <w:t xml:space="preserve">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cosec 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cosec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[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x]+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[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x], </m:t>
                              </m:r>
                            </m:e>
                          </m:fun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is equal</m:t>
              </m:r>
            </m:oMath>
          </w:p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>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506E88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-4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90.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4300A5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and </m:t>
              </m:r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=f[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],then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(x)</m:t>
                  </m:r>
                </m:num>
                <m:den>
                  <m:r>
                    <w:rPr>
                      <w:rFonts w:ascii="Cambria Math" w:hAnsi="Cambria Math"/>
                    </w:rPr>
                    <m:t>h(x)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4300A5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Calibri"/>
                  </w:rPr>
                  <m:t>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,</m:t>
              </m:r>
            </m:oMath>
            <w:r>
              <w:rPr>
                <w:rFonts w:ascii="Cambria Math" w:hAnsi="Cambria Math"/>
              </w:rPr>
              <w:t xml:space="preserve">here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rFonts w:ascii="Cambria Math" w:hAnsi="Cambria Math"/>
              </w:rPr>
              <w:t xml:space="preserve"> is a constant,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f(x)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 xml:space="preserve">Proportional to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2</m:t>
                  </m:r>
                </m:sup>
              </m:sSup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 w:cs="Calibri"/>
              </w:rPr>
              <w:t xml:space="preserve">Proportional to </w:t>
            </w:r>
            <m:oMath>
              <m:r>
                <w:rPr>
                  <w:rFonts w:ascii="Cambria Math" w:hAnsi="Cambria Math" w:cs="Calibri"/>
                </w:rPr>
                <m:t>x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 xml:space="preserve">Proportional to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3</m:t>
                  </m:r>
                </m:sup>
              </m:sSup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 w:cs="Calibri"/>
              </w:rPr>
              <w:t>A constant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>
              <w:rPr>
                <w:rFonts w:ascii="Cambria Math" w:hAnsi="Cambria Math"/>
              </w:rPr>
              <w:t xml:space="preserve"> be a polynomial function of the second degree. 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=f(-1)</m:t>
              </m:r>
            </m:oMath>
            <w:r>
              <w:rPr>
                <w:rFonts w:ascii="Cambria Math" w:hAnsi="Cambria Math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rPr>
                <w:rFonts w:ascii="Cambria Math" w:hAnsi="Cambria Math"/>
              </w:rPr>
              <w:t xml:space="preserve"> are in AP,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ascii="Cambria Math" w:hAnsi="Cambria Math"/>
              </w:rPr>
              <w:t xml:space="preserve"> are in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AP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GP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HP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None of these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376BDF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</m:ra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then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oMath>
            <w:r>
              <w:rPr>
                <w:rFonts w:ascii="Cambria Math" w:hAnsi="Cambria Math"/>
              </w:rPr>
              <w:t xml:space="preserve"> 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116487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π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Calibri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6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r>
                <w:rPr>
                  <w:rFonts w:ascii="Cambria Math" w:hAnsi="Cambria Math"/>
                </w:rPr>
                <m:t xml:space="preserve">=4,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x→4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2-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f(x)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2-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rad>
                    </m:den>
                  </m:f>
                </m:e>
              </m:func>
            </m:oMath>
            <w:r w:rsidRPr="00A10FA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oMath>
            <w:r w:rsidRPr="00A10FAA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1/2</m:t>
                    </m:r>
                  </m:e>
                </m:d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α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36752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</m:sSup>
              <m:r>
                <w:rPr>
                  <w:rFonts w:ascii="Cambria Math" w:hAnsi="Cambria Math"/>
                </w:rPr>
                <m:t xml:space="preserve">=c,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∂z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z</m:t>
                            </m:r>
                          </m:e>
                        </m:func>
                      </m:den>
                    </m:f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func>
                      </m:den>
                    </m:f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z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None of these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 differentiable function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>
              <w:rPr>
                <w:rFonts w:ascii="Cambria Math" w:hAnsi="Cambria Math"/>
              </w:rPr>
              <w:t xml:space="preserve"> is defined for all </w:t>
            </w:r>
            <m:oMath>
              <m:r>
                <w:rPr>
                  <w:rFonts w:ascii="Cambria Math" w:hAnsi="Cambria Math"/>
                </w:rPr>
                <m:t>x&gt;0</m:t>
              </m:r>
            </m:oMath>
            <w:r>
              <w:rPr>
                <w:rFonts w:ascii="Cambria Math" w:hAnsi="Cambria Math"/>
              </w:rPr>
              <w:t xml:space="preserve"> and satisfies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>
              <w:rPr>
                <w:rFonts w:ascii="Cambria Math" w:hAnsi="Cambria Math"/>
              </w:rPr>
              <w:t xml:space="preserve"> for all </w:t>
            </w:r>
            <m:oMath>
              <m:r>
                <w:rPr>
                  <w:rFonts w:ascii="Cambria Math" w:hAnsi="Cambria Math"/>
                </w:rPr>
                <m:t>x&gt;0.</m:t>
              </m:r>
            </m:oMath>
            <w:r>
              <w:rPr>
                <w:rFonts w:ascii="Cambria Math" w:hAnsi="Cambria Math"/>
              </w:rPr>
              <w:t xml:space="preserve"> The value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(8)</m:t>
              </m:r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16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Calibri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x-y</m:t>
                  </m:r>
                </m:sup>
              </m:sSup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  <m:r>
                  <w:rPr>
                    <w:rFonts w:ascii="Cambria Math" w:hAnsi="Cambria Math" w:cs="Calibri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23E1B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The second order derivative of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 xml:space="preserve">a 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 xml:space="preserve">t 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with respect to </m:t>
              </m:r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at </m:t>
              </m:r>
              <m:r>
                <w:rPr>
                  <w:rFonts w:ascii="Cambria Math" w:hAnsi="Cambria Math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12a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4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Calibri"/>
                      </w:rPr>
                      <m:t>3a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Pr="00A10FAA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=sgn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oMath>
            <w:r w:rsidRPr="00A10FAA"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1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CA15EB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2x-1 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den>
              </m:f>
            </m:oMath>
            <w:r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CA15EB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CA15EB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CA15EB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-3xy+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+x+2y-x=0</m:t>
              </m:r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3y-4x-1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2y-3x+2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3y+4x+1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2y+3x+2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3y-4x+1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2y-3x-2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3y-4x+1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2y+3x+2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506E88">
              <w:rPr>
                <w:rFonts w:ascii="Cambria Math" w:hAnsi="Cambria Math"/>
              </w:rPr>
              <w:t xml:space="preserve"> 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BC6991" w:rsidP="00251BB3">
            <w:pPr>
              <w:tabs>
                <w:tab w:val="left" w:pos="1864"/>
              </w:tabs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4(x-1)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1564F6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f:R→R</m:t>
              </m:r>
            </m:oMath>
            <w:r>
              <w:rPr>
                <w:rFonts w:ascii="Cambria Math" w:hAnsi="Cambria Math"/>
              </w:rPr>
              <w:t xml:space="preserve">is an even function which is twice differentiable on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>
              <w:rPr>
                <w:rFonts w:ascii="Cambria Math" w:hAnsi="Cambria Math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d>
              <m:r>
                <w:rPr>
                  <w:rFonts w:ascii="Cambria Math" w:hAnsi="Cambria Math"/>
                </w:rPr>
                <m:t xml:space="preserve">=1, </m:t>
              </m:r>
            </m:oMath>
            <w:r>
              <w:rPr>
                <w:rFonts w:ascii="Cambria Math" w:hAnsi="Cambria Math"/>
              </w:rPr>
              <w:t xml:space="preserve">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(-π</m:t>
              </m:r>
            </m:oMath>
            <w:r>
              <w:rPr>
                <w:rFonts w:ascii="Cambria Math" w:hAnsi="Cambria Math"/>
              </w:rPr>
              <w:t>)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 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nx,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dy 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506E88">
              <w:rPr>
                <w:rFonts w:ascii="Cambria Math" w:hAnsi="Cambria Math"/>
              </w:rPr>
              <w:t xml:space="preserve">is 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506E88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 xml:space="preserve">n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n-1</m:t>
                    </m:r>
                  </m:sup>
                </m:sSup>
                <m:r>
                  <w:rPr>
                    <w:rFonts w:ascii="Cambria Math" w:hAnsi="Cambria Math" w:cs="Calibri"/>
                  </w:rPr>
                  <m:t xml:space="preserve"> x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</m:func>
                <m:r>
                  <w:rPr>
                    <w:rFonts w:ascii="Cambria Math" w:hAnsi="Cambria Math" w:cs="Calibri"/>
                  </w:rPr>
                  <m:t>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506E88" w:rsidRDefault="00BC6991" w:rsidP="00251BB3">
            <w:pPr>
              <w:spacing w:after="0"/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n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x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n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 xml:space="preserve"> sin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n-1</m:t>
                    </m:r>
                  </m:sup>
                </m:sSup>
                <m:r>
                  <w:rPr>
                    <w:rFonts w:ascii="Cambria Math" w:hAnsi="Cambria Math" w:cs="Calibri"/>
                  </w:rPr>
                  <m:t xml:space="preserve"> x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nx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x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106.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1-x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</m:oMath>
            <w:r>
              <w:rPr>
                <w:rFonts w:ascii="Cambria Math" w:hAnsi="Cambria Math"/>
              </w:rPr>
              <w:t xml:space="preserve"> then the derivative of the composite function </w:t>
            </w:r>
            <m:oMath>
              <m:r>
                <w:rPr>
                  <w:rFonts w:ascii="Cambria Math" w:hAnsi="Cambria Math"/>
                </w:rPr>
                <m:t>f[f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]</m:t>
              </m:r>
            </m:oMath>
            <w:r>
              <w:rPr>
                <w:rFonts w:ascii="Cambria Math" w:hAnsi="Cambria Math"/>
              </w:rPr>
              <w:t xml:space="preserve"> 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BE0194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4x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8x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16x 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then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is 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on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3f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=x,</m:t>
              </m:r>
            </m:oMath>
            <w:r>
              <w:rPr>
                <w:rFonts w:ascii="Cambria Math" w:hAnsi="Cambria Math"/>
              </w:rPr>
              <w:t xml:space="preserve">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(2)</m:t>
              </m:r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ax+b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cx+d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r>
                <w:rPr>
                  <w:rFonts w:ascii="Cambria Math" w:hAnsi="Cambria Math"/>
                </w:rPr>
                <m:t xml:space="preserve"> 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alibri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alibri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DC66A4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Find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if </m:t>
              </m:r>
              <m:r>
                <w:rPr>
                  <w:rFonts w:ascii="Cambria Math" w:hAnsi="Cambria Math"/>
                </w:rPr>
                <m:t>x=2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cosθ-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2θ and </m:t>
                  </m:r>
                  <m:r>
                    <w:rPr>
                      <w:rFonts w:ascii="Cambria Math" w:hAnsi="Cambria Math"/>
                    </w:rPr>
                    <m:t>y=2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2θ.</m:t>
                          </m:r>
                        </m:e>
                      </m:func>
                    </m:e>
                  </m:func>
                </m:e>
              </m:func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tan</m:t>
                </m:r>
                <m:f>
                  <m:fPr>
                    <m:ctrlPr>
                      <w:rPr>
                        <w:rFonts w:ascii="Cambria Math" w:hAnsi="Cambria Math" w:cs="Calibr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3θ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DC66A4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3θ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cot</m:t>
                </m:r>
                <m:f>
                  <m:fPr>
                    <m:ctrlPr>
                      <w:rPr>
                        <w:rFonts w:ascii="Cambria Math" w:hAnsi="Cambria Math" w:cs="Calibr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3θ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DC66A4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3θ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06207B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x=a(θ-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θ), y=a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then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func>
            </m:oMath>
            <w:r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cot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Calibri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θ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6207B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Calibr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θ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6207B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203A3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rPr>
                <w:rFonts w:ascii="Cambria Math" w:hAnsi="Cambria Math"/>
              </w:rPr>
              <w:t xml:space="preserve"> be twice differentiable function such that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and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</m:oMath>
          </w:p>
          <w:p w:rsidR="00251BB3" w:rsidRPr="00203A3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If </m:t>
              </m:r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r>
                <w:rPr>
                  <w:rFonts w:ascii="Cambria Math" w:hAnsi="Cambria Math"/>
                </w:rPr>
                <m:t xml:space="preserve">=11,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then </m:t>
              </m:r>
              <m:r>
                <w:rPr>
                  <w:rFonts w:ascii="Cambria Math" w:hAnsi="Cambria Math"/>
                </w:rPr>
                <m:t>h(10)</m:t>
              </m:r>
            </m:oMath>
            <w:r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22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20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C743DD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2x+3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3-2x</m:t>
                      </m:r>
                    </m:den>
                  </m:f>
                </m:e>
              </m:d>
            </m:oMath>
            <w:r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x),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then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is equal to </m:t>
                      </m:r>
                    </m:e>
                  </m:func>
                </m:e>
              </m:func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C743DD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i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9-4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Calibri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2x+3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3-2x</m:t>
                                    </m:r>
                                  </m:den>
                                </m:f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C743DD" w:rsidRDefault="00BC6991" w:rsidP="00251BB3">
            <w:pPr>
              <w:spacing w:after="0"/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-9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2x+3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3-2x</m:t>
                                    </m:r>
                                  </m:den>
                                </m:f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func>
                      </m:e>
                    </m: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C743DD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9-4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Calibri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3-2</m:t>
                                    </m:r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+3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C743DD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9-4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x+3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-3</m:t>
                                    </m:r>
                                  </m:den>
                                </m:f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func>
                      </m:e>
                    </m: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x), 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then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oMath>
            <w:r w:rsidRPr="00506E88">
              <w:rPr>
                <w:rFonts w:ascii="Cambria Math" w:hAnsi="Cambria Math"/>
              </w:rPr>
              <w:t xml:space="preserve"> 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506E88">
              <w:rPr>
                <w:rFonts w:ascii="Cambria Math" w:hAnsi="Cambria Math" w:cs="Calibri"/>
              </w:rPr>
              <w:t>1 in the whole plane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-1</m:t>
              </m:r>
            </m:oMath>
            <w:r w:rsidRPr="00506E88">
              <w:rPr>
                <w:rFonts w:ascii="Cambria Math" w:hAnsi="Cambria Math"/>
              </w:rPr>
              <w:t xml:space="preserve"> in the whole plane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506E88">
              <w:rPr>
                <w:rFonts w:ascii="Cambria Math" w:hAnsi="Cambria Math" w:cs="Calibri"/>
              </w:rPr>
              <w:t>1 in the 2</w:t>
            </w:r>
            <w:r w:rsidRPr="00506E88">
              <w:rPr>
                <w:rFonts w:ascii="Cambria Math" w:hAnsi="Cambria Math" w:cs="Calibri"/>
                <w:vertAlign w:val="superscript"/>
              </w:rPr>
              <w:t>nd</w:t>
            </w:r>
            <w:r w:rsidRPr="00506E88">
              <w:rPr>
                <w:rFonts w:ascii="Cambria Math" w:hAnsi="Cambria Math" w:cs="Calibri"/>
              </w:rPr>
              <w:t xml:space="preserve"> and 3</w:t>
            </w:r>
            <w:r w:rsidRPr="00506E88">
              <w:rPr>
                <w:rFonts w:ascii="Cambria Math" w:hAnsi="Cambria Math" w:cs="Calibri"/>
                <w:vertAlign w:val="superscript"/>
              </w:rPr>
              <w:t>rd</w:t>
            </w:r>
            <w:r w:rsidRPr="00506E88">
              <w:rPr>
                <w:rFonts w:ascii="Cambria Math" w:hAnsi="Cambria Math" w:cs="Calibri"/>
              </w:rPr>
              <w:t xml:space="preserve"> quadrants of the plane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-1</m:t>
              </m:r>
            </m:oMath>
            <w:r w:rsidRPr="00506E88">
              <w:rPr>
                <w:rFonts w:ascii="Cambria Math" w:hAnsi="Cambria Math"/>
              </w:rPr>
              <w:t xml:space="preserve"> in the 3</w:t>
            </w:r>
            <w:r w:rsidRPr="00506E88">
              <w:rPr>
                <w:rFonts w:ascii="Cambria Math" w:hAnsi="Cambria Math"/>
                <w:vertAlign w:val="superscript"/>
              </w:rPr>
              <w:t>rd</w:t>
            </w:r>
            <w:r w:rsidRPr="00506E88">
              <w:rPr>
                <w:rFonts w:ascii="Cambria Math" w:hAnsi="Cambria Math"/>
              </w:rPr>
              <w:t xml:space="preserve"> and 4</w:t>
            </w:r>
            <w:r w:rsidRPr="00506E88">
              <w:rPr>
                <w:rFonts w:ascii="Cambria Math" w:hAnsi="Cambria Math"/>
                <w:vertAlign w:val="superscript"/>
              </w:rPr>
              <w:t>th</w:t>
            </w:r>
            <w:r w:rsidRPr="00506E88">
              <w:rPr>
                <w:rFonts w:ascii="Cambria Math" w:hAnsi="Cambria Math"/>
              </w:rPr>
              <w:t xml:space="preserve"> quadrants of the plane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for all </w:t>
            </w:r>
            <m:oMath>
              <m:r>
                <w:rPr>
                  <w:rFonts w:ascii="Cambria Math" w:hAnsi="Cambria Math"/>
                </w:rPr>
                <m:t>x, y∈R</m:t>
              </m:r>
            </m:oMath>
            <w:r w:rsidRPr="00A10FAA">
              <w:rPr>
                <w:rFonts w:ascii="Cambria Math" w:hAnsi="Cambria Math"/>
              </w:rPr>
              <w:t xml:space="preserve">, the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Pr="00A10FAA">
              <w:rPr>
                <w:rFonts w:ascii="Cambria Math" w:hAnsi="Cambria Math"/>
              </w:rPr>
              <w:t xml:space="preserve"> is defined by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oMath>
            <w:r w:rsidRPr="00A10FAA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oMath>
            <w:r w:rsidRPr="00A10FAA">
              <w:rPr>
                <w:rFonts w:ascii="Cambria Math" w:hAnsi="Cambria Math"/>
              </w:rPr>
              <w:t>. Then,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f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d>
              <m:r>
                <w:rPr>
                  <w:rFonts w:ascii="Cambria Math" w:hAnsi="Cambria Math" w:cs="Calibri"/>
                </w:rPr>
                <m:t>=0</m:t>
              </m:r>
            </m:oMath>
            <w:r w:rsidR="00251BB3" w:rsidRPr="00A10FAA">
              <w:rPr>
                <w:rFonts w:ascii="Cambria Math" w:hAnsi="Cambria Math" w:cs="Calibri"/>
              </w:rPr>
              <w:t xml:space="preserve"> for all </w:t>
            </w:r>
            <m:oMath>
              <m:r>
                <w:rPr>
                  <w:rFonts w:ascii="Cambria Math" w:hAnsi="Cambria Math" w:cs="Calibri"/>
                </w:rPr>
                <m:t>x∈R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f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d>
            </m:oMath>
            <w:r w:rsidR="00251BB3" w:rsidRPr="00A10FAA">
              <w:rPr>
                <w:rFonts w:ascii="Cambria Math" w:hAnsi="Cambria Math" w:cs="Calibri"/>
              </w:rPr>
              <w:t xml:space="preserve"> does not exist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E6451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-3xy+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+x+2y-8=0,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3y-4x-1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2y-3x+2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3y+4x+1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2y+3x+2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3y-4x+1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2y-3x-2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3y-4x+1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2y+3x+2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m+n</m:t>
                  </m:r>
                </m:sup>
              </m:sSup>
            </m:oMath>
            <w:r>
              <w:rPr>
                <w:rFonts w:ascii="Cambria Math" w:hAnsi="Cambria Math"/>
              </w:rPr>
              <w:t xml:space="preserve">, then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dy/dx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x=1, y=2</m:t>
                  </m:r>
                </m:sub>
              </m:sSub>
            </m:oMath>
            <w:r>
              <w:rPr>
                <w:rFonts w:ascii="Cambria Math" w:hAnsi="Cambria Math"/>
              </w:rPr>
              <w:t xml:space="preserve"> is equal to 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1/2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2m/n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m/2n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7936B0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,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then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0,0</m:t>
                  </m:r>
                </m:sub>
              </m:sSub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32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16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001404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then </m:t>
              </m:r>
              <m:r>
                <w:rPr>
                  <w:rFonts w:ascii="Cambria Math" w:hAnsi="Cambria Math"/>
                </w:rPr>
                <m:t>x(x-y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func>
            </m:oMath>
            <w:r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01404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y(y-x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y)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01404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y(y+x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y)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01404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x(x+y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x)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01404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x(y-x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y)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Pr="00506E88">
              <w:rPr>
                <w:rFonts w:ascii="Cambria Math" w:hAnsi="Cambria Math"/>
              </w:rPr>
              <w:t xml:space="preserve">be an implicit function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506E88">
              <w:rPr>
                <w:rFonts w:ascii="Cambria Math" w:hAnsi="Cambria Math"/>
              </w:rPr>
              <w:t xml:space="preserve"> defined by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2x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</w:rPr>
                    <m:t>y-1=0.</m:t>
                  </m:r>
                </m:e>
              </m:func>
            </m:oMath>
            <w:r w:rsidRPr="00506E88">
              <w:rPr>
                <w:rFonts w:ascii="Cambria Math" w:hAnsi="Cambria Math"/>
              </w:rPr>
              <w:t xml:space="preserve">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(1)</m:t>
              </m:r>
            </m:oMath>
            <w:r w:rsidRPr="00506E88">
              <w:rPr>
                <w:rFonts w:ascii="Cambria Math" w:hAnsi="Cambria Math"/>
              </w:rPr>
              <w:t xml:space="preserve"> equals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>1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506E88">
              <w:rPr>
                <w:rFonts w:ascii="Cambria Math" w:hAnsi="Cambria Math" w:cs="Calibri"/>
              </w:rPr>
              <w:t>log   2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-2x+1</m:t>
                  </m:r>
                </m:e>
              </m:rad>
            </m:oMath>
            <w:r w:rsidRPr="00A10FAA">
              <w:rPr>
                <w:rFonts w:ascii="Cambria Math" w:hAnsi="Cambria Math"/>
              </w:rPr>
              <w:t>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f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d>
              <m:r>
                <w:rPr>
                  <w:rFonts w:ascii="Cambria Math" w:hAnsi="Cambria Math" w:cs="Calibri"/>
                </w:rPr>
                <m:t>=1</m:t>
              </m:r>
            </m:oMath>
            <w:r w:rsidR="00251BB3" w:rsidRPr="00A10FAA">
              <w:rPr>
                <w:rFonts w:ascii="Cambria Math" w:hAnsi="Cambria Math" w:cs="Calibri"/>
              </w:rPr>
              <w:t xml:space="preserve"> for all </w:t>
            </w:r>
            <m:oMath>
              <m:r>
                <w:rPr>
                  <w:rFonts w:ascii="Cambria Math" w:hAnsi="Cambria Math" w:cs="Calibri"/>
                </w:rPr>
                <m:t>x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=-1</m:t>
              </m:r>
            </m:oMath>
            <w:r w:rsidR="00251BB3" w:rsidRPr="00A10FAA">
              <w:rPr>
                <w:rFonts w:ascii="Cambria Math" w:hAnsi="Cambria Math"/>
              </w:rPr>
              <w:t xml:space="preserve"> for all </w:t>
            </w:r>
            <m:oMath>
              <m:r>
                <w:rPr>
                  <w:rFonts w:ascii="Cambria Math" w:hAnsi="Cambria Math"/>
                </w:rPr>
                <m:t>x≤1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f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d>
              <m:r>
                <w:rPr>
                  <w:rFonts w:ascii="Cambria Math" w:hAnsi="Cambria Math" w:cs="Calibri"/>
                </w:rPr>
                <m:t>=1</m:t>
              </m:r>
            </m:oMath>
            <w:r w:rsidR="00251BB3" w:rsidRPr="00A10FAA">
              <w:rPr>
                <w:rFonts w:ascii="Cambria Math" w:hAnsi="Cambria Math" w:cs="Calibri"/>
              </w:rPr>
              <w:t xml:space="preserve"> for all </w:t>
            </w:r>
            <m:oMath>
              <m:r>
                <w:rPr>
                  <w:rFonts w:ascii="Cambria Math" w:hAnsi="Cambria Math" w:cs="Calibri"/>
                </w:rPr>
                <m:t>x≥1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1-x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rad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then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506E88">
              <w:rPr>
                <w:rFonts w:ascii="Cambria Math" w:hAnsi="Cambria Math"/>
              </w:rPr>
              <w:t xml:space="preserve"> 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1-x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oMath>
            <w:r w:rsidRPr="00506E88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506E88">
              <w:rPr>
                <w:rFonts w:ascii="Cambria Math" w:hAnsi="Cambria Math"/>
              </w:rPr>
              <w:t xml:space="preserve"> 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1/2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log⁡(1+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x)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sup>
              </m:sSup>
            </m:oMath>
            <w:r>
              <w:rPr>
                <w:rFonts w:ascii="Cambria Math" w:hAnsi="Cambria Math"/>
              </w:rPr>
              <w:t>, then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0F176D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sec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 w:cs="Calibri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0F176D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i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0F176D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1/2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log⁡(1+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F26CA0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=y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x+x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y,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then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y+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y </m:t>
                                  </m:r>
                                </m:e>
                              </m:func>
                            </m:e>
                          </m:func>
                        </m:e>
                      </m:func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,x∈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2,7</m:t>
                  </m:r>
                </m:e>
              </m:d>
              <m:r>
                <w:rPr>
                  <w:rFonts w:ascii="Cambria Math" w:hAnsi="Cambria Math"/>
                </w:rPr>
                <m:t xml:space="preserve">. </m:t>
              </m:r>
            </m:oMath>
            <w:r w:rsidRPr="00506E88">
              <w:rPr>
                <w:rFonts w:ascii="Cambria Math" w:hAnsi="Cambria Math"/>
              </w:rPr>
              <w:t xml:space="preserve">The value of </w:t>
            </w:r>
            <m:oMath>
              <m:r>
                <w:rPr>
                  <w:rFonts w:ascii="Cambria Math" w:hAnsi="Cambria Math"/>
                </w:rPr>
                <m:t>θ∈(2,7)</m:t>
              </m:r>
            </m:oMath>
            <w:r w:rsidRPr="00506E88">
              <w:rPr>
                <w:rFonts w:ascii="Cambria Math" w:hAnsi="Cambria Math"/>
              </w:rPr>
              <w:t xml:space="preserve"> such that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 w:rsidRPr="00506E88">
              <w:rPr>
                <w:rFonts w:ascii="Cambria Math" w:hAnsi="Cambria Math"/>
              </w:rPr>
              <w:t xml:space="preserve"> 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49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53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derivative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oMath>
            <w:r>
              <w:rPr>
                <w:rFonts w:ascii="Cambria Math" w:hAnsi="Cambria Math"/>
              </w:rPr>
              <w:t xml:space="preserve"> with respect to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3A6A79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3A6A79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3A6A79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3A6A79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x)</m:t>
                          </m:r>
                        </m:e>
                      </m:func>
                    </m:e>
                  </m:func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sec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 xml:space="preserve">x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tan</m:t>
                    </m:r>
                    <m:r>
                      <w:rPr>
                        <w:rFonts w:ascii="Cambria Math" w:hAnsi="Cambria Math" w:cs="Calibri"/>
                      </w:rPr>
                      <m:t xml:space="preserve"> 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x)</m:t>
                            </m:r>
                          </m:e>
                        </m:func>
                      </m:e>
                    </m:func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derivative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r>
                <w:rPr>
                  <w:rFonts w:ascii="Cambria Math" w:hAnsi="Cambria Math"/>
                </w:rPr>
                <m:t xml:space="preserve"> |x| </m:t>
              </m:r>
            </m:oMath>
            <w:r>
              <w:rPr>
                <w:rFonts w:ascii="Cambria Math" w:hAnsi="Cambria Math"/>
              </w:rPr>
              <w:t xml:space="preserve">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  <m:r>
                  <w:rPr>
                    <w:rFonts w:ascii="Cambria Math" w:hAnsi="Cambria Math" w:cs="Calibri"/>
                  </w:rPr>
                  <m:t>,x&gt;0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|x|</m:t>
                    </m:r>
                  </m:den>
                </m:f>
                <m:r>
                  <w:rPr>
                    <w:rFonts w:ascii="Cambria Math" w:hAnsi="Cambria Math"/>
                  </w:rPr>
                  <m:t>,x≠0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  <m:r>
                  <w:rPr>
                    <w:rFonts w:ascii="Cambria Math" w:hAnsi="Cambria Math" w:cs="Calibri"/>
                  </w:rPr>
                  <m:t>,x≠0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None of these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8F17D4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then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at </m:t>
                  </m:r>
                  <m:r>
                    <w:rPr>
                      <w:rFonts w:ascii="Cambria Math" w:hAnsi="Cambria Math"/>
                    </w:rPr>
                    <m:t>x=e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oMath>
            <w:r w:rsidRPr="00B7756A"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e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2e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2e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f:(-1,1)→R</m:t>
              </m:r>
            </m:oMath>
            <w:r w:rsidRPr="00506E88">
              <w:rPr>
                <w:rFonts w:ascii="Cambria Math" w:hAnsi="Cambria Math"/>
              </w:rPr>
              <w:t xml:space="preserve"> be a differentiable function with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=-1</m:t>
              </m:r>
            </m:oMath>
            <w:r w:rsidRPr="00506E88">
              <w:rPr>
                <w:rFonts w:ascii="Cambria Math" w:hAnsi="Cambria Math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=1.</m:t>
              </m:r>
            </m:oMath>
            <w:r w:rsidRPr="00506E88">
              <w:rPr>
                <w:rFonts w:ascii="Cambria Math" w:hAnsi="Cambria Math"/>
              </w:rPr>
              <w:t xml:space="preserve"> Let g(</w:t>
            </w:r>
            <m:oMath>
              <m:r>
                <w:rPr>
                  <w:rFonts w:ascii="Cambria Math" w:hAnsi="Cambria Math"/>
                </w:rPr>
                <m:t>x)=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506E88">
              <w:rPr>
                <w:rFonts w:ascii="Cambria Math" w:hAnsi="Cambria Math"/>
              </w:rPr>
              <w:t xml:space="preserve">. Then,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(0)</m:t>
              </m:r>
            </m:oMath>
            <w:r w:rsidRPr="00506E88">
              <w:rPr>
                <w:rFonts w:ascii="Cambria Math" w:hAnsi="Cambria Math"/>
              </w:rPr>
              <w:t xml:space="preserve"> is equal to  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506E88">
              <w:rPr>
                <w:rFonts w:ascii="Cambria Math" w:hAnsi="Cambria Math" w:cs="Calibri"/>
              </w:rPr>
              <w:t>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-4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506E88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72633B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u=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x+y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 xml:space="preserve">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then </m:t>
                  </m:r>
                  <m:r>
                    <w:rPr>
                      <w:rFonts w:ascii="Cambria Math" w:hAnsi="Cambria Math"/>
                    </w:rPr>
                    <m:t>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</w:rPr>
                    <m:t>+y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</m:func>
            </m:oMath>
            <w:r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F498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oMath/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F498C" w:rsidRDefault="00BC6991" w:rsidP="00251BB3">
            <w:pPr>
              <w:spacing w:after="0"/>
              <w:contextualSpacing/>
              <w:rPr>
                <w:oMath/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F498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oMath/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F498C" w:rsidRDefault="00BC6991" w:rsidP="00251BB3">
            <w:pPr>
              <w:spacing w:after="0"/>
              <w:contextualSpacing/>
              <w:rPr>
                <w:oMath/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BF480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then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BC6991" w:rsidP="00251BB3">
            <w:pPr>
              <w:spacing w:after="0"/>
              <w:contextualSpacing/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1+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den>
                                  </m:f>
                                </m:e>
                              </m:rad>
                            </m:e>
                          </m:d>
                        </m:e>
                      </m:func>
                    </m:e>
                  </m:func>
                </m:e>
              </m:d>
            </m:oMath>
            <w:r w:rsidR="00251BB3" w:rsidRPr="00ED5431">
              <w:rPr>
                <w:rFonts w:asciiTheme="majorHAnsi" w:hAnsiTheme="majorHAnsi"/>
              </w:rPr>
              <w:t>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0941D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xy</m:t>
              </m:r>
            </m:oMath>
            <w:r>
              <w:rPr>
                <w:rFonts w:ascii="Cambria Math" w:hAnsi="Cambria Math"/>
              </w:rPr>
              <w:t>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xy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(xy)</m:t>
              </m:r>
            </m:oMath>
            <w:r w:rsidRPr="00A3013D">
              <w:rPr>
                <w:rFonts w:ascii="Cambria Math" w:hAnsi="Cambria Math"/>
              </w:rPr>
              <w:t>,</w:t>
            </w:r>
            <w:r>
              <w:rPr>
                <w:rFonts w:ascii="Cambria Math" w:hAnsi="Cambria Math"/>
              </w:rPr>
              <w:t xml:space="preserve">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136.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8A6B51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then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is equal to 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Calibri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x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Calibri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libri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</w:rPr>
                                              <m:t>x)</m:t>
                                            </m:r>
                                          </m:e>
                                        </m:func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x)</m:t>
                                </m:r>
                              </m:e>
                            </m:func>
                          </m:e>
                        </m:fun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cot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x)</m:t>
                                            </m:r>
                                          </m:e>
                                        </m:func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x)</m:t>
                                </m:r>
                              </m:e>
                            </m:func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 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Calibri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log</m:t>
                                    </m:r>
                                  </m:fName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Calibri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x)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x)</m:t>
                                </m:r>
                              </m:e>
                            </m:func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None of the above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8F17D4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For </w:t>
            </w:r>
            <m:oMath>
              <m:r>
                <w:rPr>
                  <w:rFonts w:ascii="Cambria Math" w:hAnsi="Cambria Math"/>
                </w:rPr>
                <m:t>0&lt;x&lt;2,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</m:den>
                          </m:f>
                        </m:e>
                      </m:ra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</m:d>
            </m:oMath>
            <w:r>
              <w:rPr>
                <w:rFonts w:ascii="Cambria Math" w:hAnsi="Cambria Math"/>
              </w:rPr>
              <w:t>is equal t</w:t>
            </w:r>
            <w:r w:rsidRPr="00B7756A">
              <w:rPr>
                <w:rFonts w:ascii="Cambria Math" w:hAnsi="Cambria Math"/>
              </w:rPr>
              <w:t>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-1/4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1/4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-1/2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1/2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</m:func>
                </m:e>
              </m:rad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r>
                <w:rPr>
                  <w:rFonts w:ascii="Cambria Math" w:hAnsi="Cambria Math"/>
                </w:rPr>
                <m:t>f'(x)</m:t>
              </m:r>
            </m:oMath>
            <w:r w:rsidRPr="00A10FAA"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>
              <m:r>
                <w:rPr>
                  <w:rFonts w:ascii="Cambria Math" w:hAnsi="Cambria Math" w:cs="Calibri"/>
                </w:rPr>
                <m:t>-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 w:cs="Calibri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</m:func>
                </m:e>
              </m:d>
            </m:oMath>
            <w:r w:rsidRPr="00A10FAA">
              <w:rPr>
                <w:rFonts w:ascii="Cambria Math" w:hAnsi="Cambria Math" w:cs="Calibri"/>
              </w:rPr>
              <w:t xml:space="preserve">, for </w:t>
            </w:r>
            <m:oMath>
              <m:r>
                <w:rPr>
                  <w:rFonts w:ascii="Cambria Math" w:hAnsi="Cambria Math" w:cs="Calibri"/>
                </w:rPr>
                <m:t>x∈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π/4, π/2</m:t>
                  </m:r>
                </m:e>
              </m:d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, for</m:t>
                </m:r>
                <m:r>
                  <w:rPr>
                    <w:rFonts w:ascii="Cambria Math" w:hAnsi="Cambria Math"/>
                  </w:rPr>
                  <m:t xml:space="preserve"> x∈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π/4</m:t>
                    </m: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 for</m:t>
                </m:r>
                <m:r>
                  <w:rPr>
                    <w:rFonts w:ascii="Cambria Math" w:hAnsi="Cambria Math"/>
                  </w:rPr>
                  <m:t xml:space="preserve"> x∈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π/4</m:t>
                    </m: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, for</m:t>
                </m:r>
                <m:r>
                  <w:rPr>
                    <w:rFonts w:ascii="Cambria Math" w:hAnsi="Cambria Math"/>
                  </w:rPr>
                  <m:t xml:space="preserve"> x∈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π/4,</m:t>
                    </m:r>
                    <m:r>
                      <w:rPr>
                        <w:rFonts w:ascii="Cambria Math" w:hAnsi="Cambria Math" w:cs="Calibri"/>
                      </w:rPr>
                      <m:t xml:space="preserve"> π/2</m:t>
                    </m: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8F17D4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differential coefficient of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where 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 is 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alibr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8F17D4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</m:e>
                    </m:func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alibr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None of these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D43DB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</m:oMath>
            <w:r>
              <w:rPr>
                <w:rFonts w:ascii="Cambria Math" w:hAnsi="Cambria Math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3D2079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 xml:space="preserve">-4x 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sin 2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3D2079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-x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3D2079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-2x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C06707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-x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hAnsi="Cambria Math"/>
                </w:rPr>
                <m:t>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n+2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E534DD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g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rad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</w:rPr>
                        <m:t>+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 xml:space="preserve">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then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is equal to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4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4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ax</m:t>
                  </m:r>
                </m:sup>
              </m:sSup>
              <m:r>
                <w:rPr>
                  <w:rFonts w:ascii="Cambria Math" w:hAnsi="Cambria Math"/>
                </w:rPr>
                <m:t>+a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bx</m:t>
                  </m:r>
                </m:sup>
              </m:sSup>
            </m:oMath>
            <w:r>
              <w:rPr>
                <w:rFonts w:ascii="Cambria Math" w:hAnsi="Cambria Math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(0)</m:t>
              </m:r>
            </m:oMath>
            <w:r>
              <w:rPr>
                <w:rFonts w:ascii="Cambria Math" w:hAnsi="Cambria Math"/>
              </w:rPr>
              <w:t xml:space="preserve"> 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2ab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ab(a+b)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ab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g(-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Pr="00506E88">
              <w:rPr>
                <w:rFonts w:ascii="Cambria Math" w:hAnsi="Cambria Math"/>
              </w:rPr>
              <w:t>+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den>
              </m:f>
            </m:oMath>
            <w:r w:rsidRPr="00506E88">
              <w:rPr>
                <w:rFonts w:ascii="Cambria Math" w:hAnsi="Cambria Math"/>
              </w:rPr>
              <w:t xml:space="preserve">where g and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 w:rsidRPr="00506E88">
              <w:rPr>
                <w:rFonts w:ascii="Cambria Math" w:hAnsi="Cambria Math"/>
              </w:rPr>
              <w:t xml:space="preserve"> are differentiable function,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(0)</m:t>
              </m:r>
            </m:oMath>
            <w:r w:rsidRPr="00506E88">
              <w:rPr>
                <w:rFonts w:ascii="Cambria Math" w:hAnsi="Cambria Math"/>
              </w:rPr>
              <w:t xml:space="preserve"> is 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506E88"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>0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</m:oMath>
            <w:r w:rsidRPr="00A10FAA">
              <w:rPr>
                <w:rFonts w:ascii="Cambria Math" w:hAnsi="Cambria Math"/>
              </w:rPr>
              <w:t xml:space="preserve">, then the value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2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F7722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value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g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ra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3-x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1-3x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is 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1+x</m:t>
                        </m:r>
                      </m:e>
                    </m:d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2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1+x</m:t>
                        </m:r>
                      </m:e>
                    </m:d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eastAsia="Times New Roman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1+x</m:t>
                        </m:r>
                      </m:e>
                    </m:d>
                    <m:rad>
                      <m:radPr>
                        <m:degHide m:val="on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oMath>
            <w:r w:rsidRPr="00A10FAA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r>
                  <w:rPr>
                    <w:rFonts w:ascii="Cambria Math" w:hAnsi="Cambria Math" w:cs="Calibri"/>
                  </w:rPr>
                  <m:t>+1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6</m:t>
                    </m:r>
                  </m:den>
                </m:f>
                <m:r>
                  <w:rPr>
                    <w:rFonts w:ascii="Cambria Math" w:hAnsi="Cambria Math" w:cs="Calibri"/>
                  </w:rPr>
                  <m:t>+5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2x-1</m:t>
                  </m:r>
                </m:sup>
              </m:sSup>
            </m:oMath>
            <w:r w:rsidRPr="0091539A">
              <w:rPr>
                <w:rFonts w:ascii="Cambria Math" w:hAnsi="Cambria Math"/>
              </w:rPr>
              <w:t>, then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(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2)(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3)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18)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(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18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18)y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(2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3x)</m:t>
                      </m:r>
                    </m:e>
                  </m:func>
                </m:e>
              </m:func>
            </m:oMath>
            <w:r w:rsidR="00251BB3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(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2x+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4x)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4x)</m:t>
                        </m:r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(-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2x+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4x)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2x+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4x)</m:t>
                        </m:r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F85311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then the value of   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r>
                <w:rPr>
                  <w:rFonts w:ascii="Cambria Math" w:hAnsi="Cambria Math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,  ∀x∈R</m:t>
              </m:r>
            </m:oMath>
            <w:r>
              <w:rPr>
                <w:rFonts w:ascii="Cambria Math" w:hAnsi="Cambria Math"/>
              </w:rPr>
              <w:t xml:space="preserve"> where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>
              <w:rPr>
                <w:rFonts w:ascii="Cambria Math" w:hAnsi="Cambria Math"/>
              </w:rPr>
              <w:t xml:space="preserve"> is a polynomial of degree 3,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0</m:t>
                    </m:r>
                  </m:e>
                </m:d>
                <m:r>
                  <w:rPr>
                    <w:rFonts w:ascii="Cambria Math" w:hAnsi="Cambria Math" w:cs="Calibri"/>
                  </w:rPr>
                  <m:t>+f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</m:d>
                <m:r>
                  <w:rPr>
                    <w:rFonts w:ascii="Cambria Math" w:hAnsi="Cambria Math" w:cs="Calibri"/>
                  </w:rPr>
                  <m:t>=f(1)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1</m:t>
                    </m:r>
                  </m:e>
                </m:d>
                <m:r>
                  <w:rPr>
                    <w:rFonts w:ascii="Cambria Math" w:hAnsi="Cambria Math" w:cs="Calibri"/>
                  </w:rPr>
                  <m:t>+f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3</m:t>
                    </m:r>
                  </m:e>
                </m:d>
                <m:r>
                  <w:rPr>
                    <w:rFonts w:ascii="Cambria Math" w:hAnsi="Cambria Math" w:cs="Calibri"/>
                  </w:rPr>
                  <m:t>=f(2)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All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1-x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 xml:space="preserve">a,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then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is 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y-1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x+1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x-1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x-1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y-1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y+1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7D3C82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 xml:space="preserve">x,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then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-2a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</m:oMath>
            <w:r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-by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BF480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 xml:space="preserve">+1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and </m:t>
              </m:r>
              <m:r>
                <w:rPr>
                  <w:rFonts w:ascii="Cambria Math" w:hAnsi="Cambria Math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w:rPr>
                  <w:rFonts w:ascii="Cambria Math" w:hAnsi="Cambria Math"/>
                </w:rPr>
                <m:t xml:space="preserve">+1,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then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r>
                  <w:rPr>
                    <w:rFonts w:ascii="Cambria Math" w:hAnsi="Cambria Math" w:cs="Calibri"/>
                  </w:rPr>
                  <m:t>t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16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6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None of these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3B14E7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x=A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t+B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4t,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then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-16x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16x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-x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derivative of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In </m:t>
                  </m:r>
                  <m:r>
                    <w:rPr>
                      <w:rFonts w:ascii="Cambria Math" w:hAnsi="Cambria Math"/>
                    </w:rPr>
                    <m:t xml:space="preserve">x </m:t>
                  </m:r>
                </m:sup>
              </m:sSup>
            </m:oMath>
            <w:r w:rsidRPr="00C94449"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 xml:space="preserve">In </m:t>
                  </m:r>
                  <m:r>
                    <w:rPr>
                      <w:rFonts w:ascii="Cambria Math" w:hAnsi="Cambria Math" w:cs="Calibri"/>
                    </w:rPr>
                    <m:t>x</m:t>
                  </m:r>
                </m:sup>
              </m:sSup>
            </m:oMath>
            <w:r w:rsidR="00251BB3">
              <w:rPr>
                <w:rFonts w:ascii="Cambria Math" w:hAnsi="Cambria Math" w:cs="Calibri"/>
              </w:rPr>
              <w:t xml:space="preserve"> In </w:t>
            </w:r>
            <m:oMath>
              <m:r>
                <w:rPr>
                  <w:rFonts w:ascii="Cambria Math" w:hAnsi="Cambria Math" w:cs="Calibri"/>
                </w:rPr>
                <m:t>x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In </m:t>
                  </m:r>
                  <m:r>
                    <w:rPr>
                      <w:rFonts w:ascii="Cambria Math" w:hAnsi="Cambria Math"/>
                    </w:rPr>
                    <m:t>x-1</m:t>
                  </m:r>
                </m:sup>
              </m:sSup>
            </m:oMath>
            <w:r w:rsidR="00251BB3">
              <w:rPr>
                <w:rFonts w:ascii="Cambria Math" w:hAnsi="Cambria Math"/>
              </w:rPr>
              <w:t xml:space="preserve">In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>
              <m:r>
                <w:rPr>
                  <w:rFonts w:ascii="Cambria Math" w:hAnsi="Cambria Math" w:cs="Calibri"/>
                </w:rPr>
                <m:t>2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 xml:space="preserve">In </m:t>
                  </m:r>
                  <m:r>
                    <w:rPr>
                      <w:rFonts w:ascii="Cambria Math" w:hAnsi="Cambria Math" w:cs="Calibri"/>
                    </w:rPr>
                    <m:t>x-1</m:t>
                  </m:r>
                </m:sup>
              </m:sSup>
            </m:oMath>
            <w:r>
              <w:rPr>
                <w:rFonts w:ascii="Cambria Math" w:hAnsi="Cambria Math" w:cs="Calibri"/>
              </w:rPr>
              <w:t xml:space="preserve">In </w:t>
            </w:r>
            <m:oMath>
              <m:r>
                <w:rPr>
                  <w:rFonts w:ascii="Cambria Math" w:hAnsi="Cambria Math" w:cs="Calibri"/>
                </w:rPr>
                <m:t>x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In </m:t>
                    </m:r>
                    <m:r>
                      <w:rPr>
                        <w:rFonts w:ascii="Cambria Math" w:hAnsi="Cambria Math"/>
                      </w:rPr>
                      <m:t>x-2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-y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(e/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(e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3+2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1-6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den>
                          </m:f>
                        </m:e>
                      </m:d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Observe the following statements:</w:t>
            </w:r>
          </w:p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I. 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41</m:t>
                  </m:r>
                </m:sup>
              </m:sSup>
              <m:r>
                <w:rPr>
                  <w:rFonts w:ascii="Cambria Math" w:hAnsi="Cambria Math"/>
                </w:rPr>
                <m:t>+b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-40</m:t>
                  </m:r>
                </m:sup>
              </m:sSup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f''(x)</m:t>
                  </m:r>
                </m:num>
                <m:den>
                  <m:r>
                    <w:rPr>
                      <w:rFonts w:ascii="Cambria Math" w:hAnsi="Cambria Math"/>
                    </w:rPr>
                    <m:t>f(x)</m:t>
                  </m:r>
                </m:den>
              </m:f>
              <m:r>
                <w:rPr>
                  <w:rFonts w:ascii="Cambria Math" w:hAnsi="Cambria Math"/>
                </w:rPr>
                <m:t xml:space="preserve">=1640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oMath>
          </w:p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II.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Which of the following is correct?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I is true, but II is false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Both I and II true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Neither I nor II is true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I is false, but  II is true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(x)</m:t>
              </m:r>
            </m:oMath>
            <w:r w:rsidRPr="00506E88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 xml:space="preserve">=3, </m:t>
              </m:r>
            </m:oMath>
            <w:r w:rsidRPr="00506E88">
              <w:rPr>
                <w:rFonts w:ascii="Cambria Math" w:hAnsi="Cambria Math"/>
              </w:rPr>
              <w:t xml:space="preserve">then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oMath>
            <w:r w:rsidRPr="00506E88">
              <w:rPr>
                <w:rFonts w:ascii="Cambria Math" w:hAnsi="Cambria Math"/>
              </w:rPr>
              <w:t xml:space="preserve"> 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None of these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 w:rsidRPr="00506E88">
              <w:rPr>
                <w:rFonts w:ascii="Cambria Math" w:hAnsi="Cambria Math"/>
              </w:rPr>
              <w:t xml:space="preserve">  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</m:e>
                  </m:rad>
                </m:e>
              </m:func>
            </m:oMath>
            <w:r w:rsidRPr="00506E88">
              <w:rPr>
                <w:rFonts w:ascii="Cambria Math" w:hAnsi="Cambria Math"/>
              </w:rPr>
              <w:t xml:space="preserve">then the value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506E88">
              <w:rPr>
                <w:rFonts w:ascii="Cambria Math" w:hAnsi="Cambria Math"/>
              </w:rPr>
              <w:t xml:space="preserve"> at </w:t>
            </w:r>
            <m:oMath>
              <m: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oMath>
            <w:r w:rsidRPr="00506E88">
              <w:rPr>
                <w:rFonts w:ascii="Cambria Math" w:hAnsi="Cambria Math"/>
              </w:rPr>
              <w:t xml:space="preserve"> is   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506E88"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sin </m:t>
              </m:r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-xcos y</m:t>
                  </m:r>
                </m:sup>
              </m:sSup>
              <m:r>
                <w:rPr>
                  <w:rFonts w:ascii="Cambria Math" w:hAnsi="Cambria Math"/>
                </w:rPr>
                <m:t>=e,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at (1,π)</m:t>
              </m:r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y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e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y-x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751609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y=1-x+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4!</m:t>
                  </m:r>
                </m:den>
              </m:f>
              <m:r>
                <w:rPr>
                  <w:rFonts w:ascii="Cambria Math" w:hAnsi="Cambria Math"/>
                </w:rPr>
                <m:t>-…,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-y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u(x)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υ(x)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, 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=υ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oMath>
            <w:r w:rsidRPr="00A10FAA">
              <w:rPr>
                <w:rFonts w:ascii="Cambria Math" w:hAnsi="Cambria Math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=2</m:t>
              </m:r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oMath>
            <w:r w:rsidRPr="00A10FA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FC442B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=10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13+2x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x,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then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+f(x)</m:t>
                      </m:r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13691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oMath/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13691" w:rsidRDefault="00251BB3" w:rsidP="00251BB3">
            <w:pPr>
              <w:spacing w:after="0"/>
              <w:contextualSpacing/>
              <w:jc w:val="both"/>
              <w:rPr>
                <w:oMath/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13691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oMath/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13691" w:rsidRDefault="00251BB3" w:rsidP="00251BB3">
            <w:pPr>
              <w:spacing w:after="0"/>
              <w:contextualSpacing/>
              <w:rPr>
                <w:oMath/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x+y</m:t>
                  </m:r>
                </m:sup>
              </m:sSup>
            </m:oMath>
            <w:r w:rsidRPr="00A10FAA">
              <w:rPr>
                <w:rFonts w:ascii="Cambria Math" w:hAnsi="Cambria Math"/>
              </w:rPr>
              <w:t xml:space="preserve">, then the value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at </w:t>
            </w:r>
            <m:oMath>
              <m:r>
                <w:rPr>
                  <w:rFonts w:ascii="Cambria Math" w:hAnsi="Cambria Math"/>
                </w:rPr>
                <m:t>x=y=1</m:t>
              </m:r>
            </m:oMath>
            <w:r w:rsidRPr="00A10FAA">
              <w:rPr>
                <w:rFonts w:ascii="Cambria Math" w:hAnsi="Cambria Math"/>
              </w:rPr>
              <w:t>,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2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value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2x-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2x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func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3x</m:t>
                      </m:r>
                    </m:e>
                  </m:func>
                </m:e>
              </m:d>
            </m:oMath>
            <w:r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2x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sec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r>
                <w:rPr>
                  <w:rFonts w:ascii="Cambria Math" w:hAnsi="Cambria Math"/>
                </w:rPr>
                <m:t>hxy+b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=1</m:t>
              </m:r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 w:rsidRPr="00A10FAA"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+ab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hx+by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-ab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hx+by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+ab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hx+by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-ab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hx+by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169.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C1268E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u=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then the value of 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+y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x+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x+...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to </m:t>
                          </m:r>
                          <m:r>
                            <w:rPr>
                              <w:rFonts w:ascii="Cambria Math" w:hAnsi="Cambria Math"/>
                            </w:rPr>
                            <m:t>∞,</m:t>
                          </m:r>
                        </m:e>
                      </m:rad>
                    </m:e>
                  </m:rad>
                </m:e>
              </m:rad>
            </m:oMath>
            <w:r>
              <w:rPr>
                <w:rFonts w:ascii="Cambria Math" w:hAnsi="Cambria Math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2y-1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2y-1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2y-1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2y-1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ra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y-x</m:t>
                  </m:r>
                </m:e>
              </m:rad>
              <m:r>
                <w:rPr>
                  <w:rFonts w:ascii="Cambria Math" w:hAnsi="Cambria Math"/>
                </w:rPr>
                <m:t>=c</m:t>
              </m:r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 w:rsidRPr="00A10FAA"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2/c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-2/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-2/c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8E5166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2at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and </m:t>
              </m:r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2a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-5x+6</m:t>
                  </m:r>
                </m:e>
              </m:d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A10FAA"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>
              <m:r>
                <w:rPr>
                  <w:rFonts w:ascii="Cambria Math" w:hAnsi="Cambria Math" w:cs="Calibri"/>
                </w:rPr>
                <m:t>2x-5</m:t>
              </m:r>
            </m:oMath>
            <w:r w:rsidRPr="00A10FAA">
              <w:rPr>
                <w:rFonts w:ascii="Cambria Math" w:hAnsi="Cambria Math" w:cs="Calibri"/>
              </w:rPr>
              <w:t xml:space="preserve"> for </w:t>
            </w:r>
            <m:oMath>
              <m:r>
                <w:rPr>
                  <w:rFonts w:ascii="Cambria Math" w:hAnsi="Cambria Math" w:cs="Calibri"/>
                </w:rPr>
                <m:t>2&lt;x&lt;3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5-2x</m:t>
              </m:r>
            </m:oMath>
            <w:r w:rsidRPr="00A10FAA">
              <w:rPr>
                <w:rFonts w:ascii="Cambria Math" w:hAnsi="Cambria Math"/>
              </w:rPr>
              <w:t xml:space="preserve"> for </w:t>
            </w:r>
            <m:oMath>
              <m:r>
                <w:rPr>
                  <w:rFonts w:ascii="Cambria Math" w:hAnsi="Cambria Math"/>
                </w:rPr>
                <m:t>2&lt;x&lt;3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>
              <m:r>
                <w:rPr>
                  <w:rFonts w:ascii="Cambria Math" w:hAnsi="Cambria Math" w:cs="Calibri"/>
                </w:rPr>
                <m:t>2x-5</m:t>
              </m:r>
            </m:oMath>
            <w:r w:rsidRPr="00A10FAA">
              <w:rPr>
                <w:rFonts w:ascii="Cambria Math" w:hAnsi="Cambria Math" w:cs="Calibri"/>
              </w:rPr>
              <w:t xml:space="preserve"> for </w:t>
            </w:r>
            <m:oMath>
              <m:r>
                <w:rPr>
                  <w:rFonts w:ascii="Cambria Math" w:hAnsi="Cambria Math" w:cs="Calibri"/>
                </w:rPr>
                <m:t>2≤x≤3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5-2x</m:t>
              </m:r>
            </m:oMath>
            <w:r w:rsidRPr="00A10FAA">
              <w:rPr>
                <w:rFonts w:ascii="Cambria Math" w:hAnsi="Cambria Math"/>
              </w:rPr>
              <w:t xml:space="preserve"> for </w:t>
            </w:r>
            <m:oMath>
              <m:r>
                <w:rPr>
                  <w:rFonts w:ascii="Cambria Math" w:hAnsi="Cambria Math" w:cs="Calibri"/>
                </w:rPr>
                <m:t>2≤x≤3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=x+2</m:t>
              </m:r>
            </m:oMath>
            <w:r w:rsidRPr="003A6A79">
              <w:rPr>
                <w:rFonts w:ascii="Cambria Math" w:hAnsi="Cambria Math"/>
              </w:rPr>
              <w:t xml:space="preserve">, </w:t>
            </w:r>
            <w:r>
              <w:rPr>
                <w:rFonts w:ascii="Cambria Math" w:hAnsi="Cambria Math"/>
              </w:rPr>
              <w:t xml:space="preserve">then the value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[f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oMath>
            <w:r>
              <w:rPr>
                <w:rFonts w:ascii="Cambria Math" w:hAnsi="Cambria Math"/>
              </w:rPr>
              <w:t xml:space="preserve"> at </w:t>
            </w:r>
            <m:oMath>
              <m:r>
                <w:rPr>
                  <w:rFonts w:ascii="Cambria Math" w:hAnsi="Cambria Math"/>
                </w:rPr>
                <m:t>x=4</m:t>
              </m:r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8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5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x)</m:t>
                  </m:r>
                </m:e>
              </m:func>
            </m:oMath>
            <w:r w:rsidR="00251BB3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 w:cs="Calibri"/>
                      </w:rPr>
                      <m:t>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n-2</m:t>
                        </m:r>
                      </m:e>
                    </m:d>
                    <m:r>
                      <w:rPr>
                        <w:rFonts w:ascii="Cambria Math" w:hAnsi="Cambria Math" w:cs="Calibri"/>
                      </w:rPr>
                      <m:t>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BA3A86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,x=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3at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t(2-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(1-2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t(2+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(1-2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t(2-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(1+2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t(2+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(1+2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x+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a+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then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</m:e>
                          </m:func>
                        </m:e>
                      </m:func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  <m:r>
                  <w:rPr>
                    <w:rFonts w:ascii="Cambria Math" w:hAnsi="Cambria Math" w:cs="Calibri"/>
                  </w:rPr>
                  <m:t>+x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</m:func>
                  </m:den>
                </m:f>
                <m:r>
                  <w:rPr>
                    <w:rFonts w:ascii="Cambria Math" w:hAnsi="Cambria Math" w:cs="Calibri"/>
                  </w:rPr>
                  <m:t>+x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1209A9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x-b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cos </m:t>
                          </m:r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then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dx 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oMath>
            <w:r>
              <w:rPr>
                <w:rFonts w:ascii="Cambria Math" w:hAnsi="Cambria Math"/>
              </w:rPr>
              <w:t xml:space="preserve">is equal to 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b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x,</m:t>
                  </m:r>
                </m:e>
              </m:func>
            </m:oMath>
            <w:r>
              <w:rPr>
                <w:rFonts w:ascii="Cambria Math" w:hAnsi="Cambria Math"/>
              </w:rPr>
              <w:t xml:space="preserve">where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means</m:t>
                  </m:r>
                </m:e>
              </m:func>
            </m:oMath>
            <w:r>
              <w:rPr>
                <w:rFonts w:ascii="Cambria Math" w:hAnsi="Cambria Math"/>
              </w:rPr>
              <w:t xml:space="preserve">log log log…(repeated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ascii="Cambria Math" w:hAnsi="Cambria Math"/>
              </w:rPr>
              <w:t xml:space="preserve"> times), then </w:t>
            </w:r>
            <m:oMath>
              <m:r>
                <w:rPr>
                  <w:rFonts w:ascii="Cambria Math" w:hAnsi="Cambria Math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…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r>
                <w:rPr>
                  <w:rFonts w:ascii="Cambria Math" w:hAnsi="Cambria Math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=16</m:t>
              </m:r>
            </m:oMath>
            <w:r>
              <w:rPr>
                <w:rFonts w:ascii="Cambria Math" w:hAnsi="Cambria Math"/>
              </w:rPr>
              <w:t xml:space="preserve">, then the value of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at </w:t>
            </w:r>
            <m:oMath>
              <m:r>
                <w:rPr>
                  <w:rFonts w:ascii="Cambria Math" w:hAnsi="Cambria Math"/>
                </w:rPr>
                <m:t>(2, 2)</m:t>
              </m:r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p>
              </m:sSup>
            </m:oMath>
            <w:r w:rsidRPr="00A10FAA">
              <w:rPr>
                <w:rFonts w:ascii="Cambria Math" w:hAnsi="Cambria Math"/>
              </w:rPr>
              <w:t xml:space="preserve">, then the value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e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e>
                    </m:func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-2F'(t)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dt</m:t>
              </m:r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r>
                <w:rPr>
                  <w:rFonts w:ascii="Cambria Math" w:hAnsi="Cambria Math"/>
                </w:rPr>
                <m:t>F'(4)</m:t>
              </m:r>
            </m:oMath>
            <w:r w:rsidRPr="00A10FAA"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32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64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derivative of </w:t>
            </w:r>
            <m:oMath>
              <m:r>
                <w:rPr>
                  <w:rFonts w:ascii="Cambria Math" w:hAnsi="Cambria Math"/>
                </w:rPr>
                <m:t>F[f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]</m:t>
              </m:r>
            </m:oMath>
            <w:r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A27C6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F'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Calibr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A27C6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Calibr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 w:cs="Calibri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{ϕ</m:t>
                </m:r>
                <m:d>
                  <m:dPr>
                    <m:ctrlPr>
                      <w:rPr>
                        <w:rFonts w:ascii="Cambria Math" w:hAnsi="Cambria Math" w:cs="Calibri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}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 w:cs="Calibri"/>
                  </w:rPr>
                  <m:t>f'{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ϕ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d>
                <m:r>
                  <w:rPr>
                    <w:rFonts w:ascii="Cambria Math" w:hAnsi="Cambria Math" w:cs="Calibri"/>
                  </w:rPr>
                  <m:t>}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'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ϕ</m:t>
                    </m:r>
                    <m:ctrlPr>
                      <w:rPr>
                        <w:rFonts w:ascii="Cambria Math" w:hAnsi="Cambria Math" w:cs="Calibri"/>
                      </w:rPr>
                    </m:ctrlPr>
                  </m:e>
                  <m:sup>
                    <m:r>
                      <w:rPr>
                        <w:rFonts w:ascii="Cambria Math" w:hAnsi="Cambria Math" w:cs="Calibri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Calibri"/>
                  </w:rPr>
                  <m:t>(x)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71E7D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x+y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=a,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031CA9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  <m:r>
                <w:rPr>
                  <w:rFonts w:ascii="Cambria Math" w:hAnsi="Cambria Math"/>
                </w:rPr>
                <m:t>=2f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r>
                <w:rPr>
                  <w:rFonts w:ascii="Cambria Math" w:hAnsi="Cambria Math"/>
                </w:rPr>
                <m:t>=1024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and 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 xml:space="preserve">=8,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 the valu</m:t>
              </m:r>
              <m:r>
                <w:rPr>
                  <w:rFonts w:ascii="Cambria Math" w:hAnsi="Cambria Math"/>
                </w:rPr>
                <m:t xml:space="preserve">e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of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(3)</m:t>
              </m:r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31CA9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oMath/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64 (log 2)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31CA9" w:rsidRDefault="00251BB3" w:rsidP="00251BB3">
            <w:pPr>
              <w:spacing w:after="0"/>
              <w:contextualSpacing/>
              <w:rPr>
                <w:oMath/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128 (log 2)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31CA9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oMath/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256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31CA9" w:rsidRDefault="00251BB3" w:rsidP="00251BB3">
            <w:pPr>
              <w:spacing w:after="0"/>
              <w:contextualSpacing/>
              <w:rPr>
                <w:oMath/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256 (log 2)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186.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derivative of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 with respect to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oMath>
            <w:r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9D0478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</m:sup>
                  </m:sSup>
                  <m:r>
                    <w:rPr>
                      <w:rFonts w:ascii="Cambria Math" w:hAnsi="Cambria Math"/>
                    </w:rPr>
                    <m:t>]</m:t>
                  </m:r>
                </m:e>
              </m:func>
            </m:oMath>
            <w:r w:rsidR="00251BB3"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9D047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 xml:space="preserve">2 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cos⁡</m:t>
                </m:r>
                <m:r>
                  <w:rPr>
                    <w:rFonts w:ascii="Cambria Math" w:hAnsi="Cambria Math" w:cs="Calibri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9D047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2x.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9D0478" w:rsidRDefault="00251BB3" w:rsidP="00251BB3">
            <w:pPr>
              <w:spacing w:after="0"/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2x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y-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equal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 w:cs="Calibri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e</m:t>
                                    </m:r>
                                    <m:ctrlPr>
                                      <w:rPr>
                                        <w:rFonts w:ascii="Cambria Math" w:hAnsi="Cambria Math" w:cs="Calibri"/>
                                      </w:rPr>
                                    </m:ctrlP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 w:cs="Calibri"/>
                  </w:rPr>
                  <m:t>+x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 w:cs="Calibri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e</m:t>
                                    </m:r>
                                    <m:ctrlPr>
                                      <w:rPr>
                                        <w:rFonts w:ascii="Cambria Math" w:hAnsi="Cambria Math" w:cs="Calibri"/>
                                      </w:rPr>
                                    </m:ctrlP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 w:cs="Calibri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 w:cs="Calibri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e</m:t>
                                    </m:r>
                                    <m:ctrlPr>
                                      <w:rPr>
                                        <w:rFonts w:ascii="Cambria Math" w:hAnsi="Cambria Math" w:cs="Calibri"/>
                                      </w:rPr>
                                    </m:ctrlP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 w:cs="Calibri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 w:cs="Calibri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e</m:t>
                                    </m:r>
                                    <m:ctrlPr>
                                      <w:rPr>
                                        <w:rFonts w:ascii="Cambria Math" w:hAnsi="Cambria Math" w:cs="Calibri"/>
                                      </w:rPr>
                                    </m:ctrlP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 w:cs="Calibri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 w:rsidRPr="00A10FAA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e/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3+2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1-6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 w:rsidRPr="00A10FAA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7C294D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 x+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a+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a,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then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den>
                          </m:f>
                        </m:e>
                      </m:func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is equal to 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786772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  <m:r>
                  <w:rPr>
                    <w:rFonts w:ascii="Cambria Math" w:hAnsi="Cambria Math" w:cs="Calibri"/>
                  </w:rPr>
                  <m:t>+x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786772" w:rsidRDefault="00BC6991" w:rsidP="00251BB3">
            <w:pPr>
              <w:spacing w:after="0"/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786772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</m:func>
                  </m:den>
                </m:f>
                <m:r>
                  <w:rPr>
                    <w:rFonts w:ascii="Cambria Math" w:hAnsi="Cambria Math" w:cs="Calibri"/>
                  </w:rPr>
                  <m:t>+x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eastAsia="Times New Roman" w:hAnsi="Cambria Math" w:cs="Times New Roman"/>
              </w:rPr>
            </w:pPr>
            <w:r>
              <w:rPr>
                <w:rFonts w:ascii="Cambria Math" w:eastAsia="Times New Roman" w:hAnsi="Cambria Math" w:cs="Times New Roman"/>
              </w:rPr>
              <w:t xml:space="preserve">None of these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</m:t>
                              </m:r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+…∞</m:t>
                                      </m:r>
                                    </m:e>
                                  </m:func>
                                </m:e>
                              </m:rad>
                            </m:e>
                          </m:func>
                        </m:e>
                      </m:rad>
                    </m:e>
                  </m:func>
                </m:e>
              </m:rad>
            </m:oMath>
            <w:r>
              <w:rPr>
                <w:rFonts w:ascii="Cambria Math" w:hAnsi="Cambria Math"/>
              </w:rPr>
              <w:t xml:space="preserve">, then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2y-1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E2395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E2395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 w:rsidRPr="00A10FAA">
              <w:rPr>
                <w:rFonts w:ascii="Cambria Math" w:hAnsi="Cambria Math"/>
              </w:rPr>
              <w:t xml:space="preserve">, then the value of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f''(0)</m:t>
                  </m:r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+…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(0)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oMath>
            <w:r w:rsidRPr="00A10FAA">
              <w:rPr>
                <w:rFonts w:ascii="Cambria Math" w:hAnsi="Cambria Math"/>
              </w:rPr>
              <w:t>,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7C294D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derivative of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func>
            </m:oMath>
            <w:r>
              <w:rPr>
                <w:rFonts w:ascii="Cambria Math" w:hAnsi="Cambria Math"/>
              </w:rPr>
              <w:t xml:space="preserve"> w.r.t.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</m:func>
            </m:oMath>
            <w:r>
              <w:rPr>
                <w:rFonts w:ascii="Cambria Math" w:hAnsi="Cambria Math"/>
              </w:rPr>
              <w:t xml:space="preserve"> 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7C294D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tan⁡(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7C294D" w:rsidRDefault="00251BB3" w:rsidP="00251BB3">
            <w:pPr>
              <w:spacing w:after="0"/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tan⁡(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7C294D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cot⁡(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7C294D" w:rsidRDefault="00251BB3" w:rsidP="00251BB3">
            <w:pPr>
              <w:spacing w:after="0"/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cot⁡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The 2</w:t>
            </w:r>
            <w:r w:rsidRPr="00A31A5B">
              <w:rPr>
                <w:rFonts w:ascii="Cambria Math" w:hAnsi="Cambria Math"/>
              </w:rPr>
              <w:t>nd</w:t>
            </w:r>
            <w:r>
              <w:rPr>
                <w:rFonts w:ascii="Cambria Math" w:hAnsi="Cambria Math"/>
              </w:rPr>
              <w:t xml:space="preserve"> derivative of </w:t>
            </w:r>
            <m:oMath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oMath>
            <w:r>
              <w:rPr>
                <w:rFonts w:ascii="Cambria Math" w:hAnsi="Cambria Math"/>
              </w:rPr>
              <w:t xml:space="preserve"> with respect to </w:t>
            </w:r>
            <m:oMath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at</m:t>
                  </m:r>
                  <m:r>
                    <w:rPr>
                      <w:rFonts w:ascii="Cambria Math" w:hAnsi="Cambria Math"/>
                    </w:rPr>
                    <m:t xml:space="preserve"> t=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func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4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Calibri"/>
                      </w:rPr>
                      <m:t>3a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12a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</m:sSup>
                    </m:sup>
                  </m:sSup>
                </m:sup>
              </m:sSup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1-y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xy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0174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,y=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ϕ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ψ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''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ψ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ϕ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''</m:t>
                        </m:r>
                      </m:sup>
                    </m:sSup>
                    <m:ctrlPr>
                      <w:rPr>
                        <w:rFonts w:ascii="Cambria Math" w:hAnsi="Cambria Math" w:cs="Calibri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ϕ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'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 w:cs="Calibri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ϕ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''</m:t>
                        </m:r>
                      </m:sup>
                    </m:sSup>
                    <m:ctrlPr>
                      <w:rPr>
                        <w:rFonts w:ascii="Cambria Math" w:hAnsi="Cambria Math" w:cs="Calibri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ψ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''</m:t>
                        </m:r>
                      </m:sup>
                    </m:sSup>
                    <m:ctrlPr>
                      <w:rPr>
                        <w:rFonts w:ascii="Cambria Math" w:hAnsi="Cambria Math" w:cs="Calibri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28</m:t>
                  </m:r>
                </m:den>
              </m:f>
              <m:r>
                <w:rPr>
                  <w:rFonts w:ascii="Cambria Math" w:hAnsi="Cambria Math"/>
                </w:rPr>
                <m:t>+…,</m:t>
              </m:r>
            </m:oMath>
            <w:r>
              <w:rPr>
                <w:rFonts w:ascii="Cambria Math" w:hAnsi="Cambria Math"/>
              </w:rPr>
              <w:t xml:space="preserve"> where </w:t>
            </w:r>
            <m:oMath>
              <m:r>
                <w:rPr>
                  <w:rFonts w:ascii="Cambria Math" w:hAnsi="Cambria Math"/>
                </w:rPr>
                <m:t>0 &lt; x &lt; 2</m:t>
              </m:r>
            </m:oMath>
            <w:r>
              <w:rPr>
                <w:rFonts w:ascii="Cambria Math" w:hAnsi="Cambria Math"/>
              </w:rPr>
              <w:t xml:space="preserve">, 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(x)</m:t>
              </m:r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4x(2-x)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2-x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2+x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FD4F5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 and </m:t>
              </m:r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x.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If 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ho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  <m:r>
                        <w:rPr>
                          <w:rFonts w:ascii="Cambria Math" w:hAnsi="Cambria Math"/>
                        </w:rPr>
                        <m:t>of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then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(x)</m:t>
                  </m:r>
                </m:e>
              </m:func>
            </m:oMath>
            <w:r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FD4F5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 xml:space="preserve">a 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alibri"/>
                  </w:rPr>
                  <m:t>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FD4F5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cosec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FD4F5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2x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cot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FD4F53" w:rsidRDefault="00251BB3" w:rsidP="00251BB3">
            <w:pPr>
              <w:spacing w:after="0"/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-2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x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The value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at </w:t>
            </w:r>
            <m:oMath>
              <m: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, where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Pr="00A10FAA">
              <w:rPr>
                <w:rFonts w:ascii="Cambria Math" w:hAnsi="Cambria Math"/>
              </w:rPr>
              <w:t xml:space="preserve"> is given by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oMath>
            <w:r w:rsidRPr="00A10FAA">
              <w:rPr>
                <w:rFonts w:ascii="Cambria Math" w:hAnsi="Cambria Math"/>
              </w:rPr>
              <w:t>,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2π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2π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2π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 xml:space="preserve">y=c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x/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sup>
              </m:sSup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a(x-a)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202.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The derivative of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oMath>
            <w:r w:rsidRPr="00506E88">
              <w:rPr>
                <w:rFonts w:ascii="Cambria Math" w:hAnsi="Cambria Math"/>
              </w:rPr>
              <w:t xml:space="preserve">with respect to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oMath>
            <w:r w:rsidRPr="00506E88">
              <w:rPr>
                <w:rFonts w:ascii="Cambria Math" w:hAnsi="Cambria Math"/>
              </w:rPr>
              <w:t xml:space="preserve">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 w:cs="Calibri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vertAlign w:val="superscrip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 xml:space="preserve"> 2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)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BC6991" w:rsidP="00251BB3">
            <w:pPr>
              <w:spacing w:after="0"/>
              <w:contextualSpacing/>
              <w:rPr>
                <w:rFonts w:ascii="Cambria Math" w:eastAsia="Times New Roman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751609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2x-1 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C68C9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oMath/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(log 2)(log 3)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C68C9" w:rsidRDefault="00251BB3" w:rsidP="00251BB3">
            <w:pPr>
              <w:spacing w:after="0"/>
              <w:contextualSpacing/>
              <w:rPr>
                <w:oMath/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(log 18)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C68C9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oMath/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(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18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)</m:t>
                    </m:r>
                  </m:e>
                </m:func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C68C9" w:rsidRDefault="00BC6991" w:rsidP="00251BB3">
            <w:pPr>
              <w:spacing w:after="0"/>
              <w:contextualSpacing/>
              <w:rPr>
                <w:oMath/>
                <w:rFonts w:ascii="Cambria Math" w:eastAsia="Times New Roman" w:hAnsi="Cambria Math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log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18)</m:t>
                        </m:r>
                      </m:e>
                    </m:func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 xml:space="preserve">2 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y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=k</m:t>
              </m:r>
            </m:oMath>
            <w:r>
              <w:rPr>
                <w:rFonts w:ascii="Cambria Math" w:hAnsi="Cambria Math"/>
              </w:rPr>
              <w:t xml:space="preserve">, then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ϕ(x)</m:t>
              </m:r>
            </m:oMath>
            <w:r>
              <w:rPr>
                <w:rFonts w:ascii="Cambria Math" w:hAnsi="Cambria Math"/>
              </w:rPr>
              <w:t xml:space="preserve"> be the inverse of the function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>
              <w:rPr>
                <w:rFonts w:ascii="Cambria Math" w:hAnsi="Cambria Math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</m:oMath>
            <w:r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ϕ(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ϕ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1+f(x)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8f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+6f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=x+5</m:t>
              </m:r>
            </m:oMath>
            <w:r w:rsidRPr="00A10FAA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A10FAA">
              <w:rPr>
                <w:rFonts w:ascii="Cambria Math" w:hAnsi="Cambria Math"/>
              </w:rPr>
              <w:t xml:space="preserve">, then the value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at </w:t>
            </w:r>
            <m:oMath>
              <m:r>
                <w:rPr>
                  <w:rFonts w:ascii="Cambria Math" w:hAnsi="Cambria Math"/>
                </w:rPr>
                <m:t>x=-1</m:t>
              </m:r>
            </m:oMath>
            <w:r w:rsidRPr="00A10FAA">
              <w:rPr>
                <w:rFonts w:ascii="Cambria Math" w:hAnsi="Cambria Math"/>
              </w:rPr>
              <w:t>,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…(1+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rPr>
                <w:rFonts w:ascii="Cambria Math" w:hAnsi="Cambria Math"/>
              </w:rPr>
              <w:t xml:space="preserve">), then the value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2B26D3">
              <w:rPr>
                <w:rFonts w:ascii="Cambria Math" w:hAnsi="Cambria Math"/>
              </w:rPr>
              <w:t>at</w:t>
            </w:r>
            <m:oMath>
              <m:r>
                <w:rPr>
                  <w:rFonts w:ascii="Cambria Math" w:hAnsi="Cambria Math"/>
                </w:rPr>
                <m:t>x=0</m:t>
              </m:r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B5474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(x)</m:t>
              </m:r>
            </m:oMath>
            <w:r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B5474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6x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6x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8485E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8485E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8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8485E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 1&lt;x&lt;2</m:t>
              </m:r>
            </m:oMath>
            <w:r w:rsidRPr="00A10FAA">
              <w:rPr>
                <w:rFonts w:ascii="Cambria Math" w:hAnsi="Cambria Math"/>
              </w:rPr>
              <w:t xml:space="preserve"> and</w:t>
            </w:r>
            <m:oMath>
              <m:r>
                <w:rPr>
                  <w:rFonts w:ascii="Cambria Math" w:hAnsi="Cambria Math"/>
                </w:rPr>
                <m:t xml:space="preserve"> [∙]</m:t>
              </m:r>
            </m:oMath>
            <w:r w:rsidRPr="00A10FAA">
              <w:rPr>
                <w:rFonts w:ascii="Cambria Math" w:hAnsi="Cambria Math"/>
              </w:rPr>
              <w:t xml:space="preserve"> denotes the greatest integer function,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5</m:t>
                      </m: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rad>
                </m:e>
              </m:d>
            </m:oMath>
            <w:r w:rsidRPr="00A10FA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π/2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4/5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r>
                  <w:rPr>
                    <w:rFonts w:ascii="Cambria Math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π/2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4/5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(x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rad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rad>
                </m:e>
              </m:func>
              <m:r>
                <w:rPr>
                  <w:rFonts w:ascii="Cambria Math" w:hAnsi="Cambria Math"/>
                </w:rPr>
                <m:t>]</m:t>
              </m:r>
            </m:oMath>
            <w:r w:rsidR="00251BB3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x(1-x)</m:t>
                        </m:r>
                      </m:e>
                    </m:rad>
                  </m:den>
                </m:f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1-x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</m:ra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x(1-x)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x-x,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then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func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2x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Calibri"/>
                      </w:rPr>
                      <m:t>x-1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2x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 w:rsidRPr="00506E88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8f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+6f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=x+5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and </m:t>
              </m:r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at </m:t>
              </m:r>
              <m:r>
                <w:rPr>
                  <w:rFonts w:ascii="Cambria Math" w:hAnsi="Cambria Math"/>
                </w:rPr>
                <m:t xml:space="preserve">x=-1   </m:t>
              </m:r>
            </m:oMath>
            <w:r w:rsidRPr="00506E88"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506E88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>1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x-b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x+a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then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func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b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A10FAA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k=1/a</m:t>
              </m:r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 w:rsidRPr="00A10FA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y''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1+y'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|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|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2y''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'2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y''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(0)</m:t>
              </m:r>
            </m:oMath>
            <w:r>
              <w:rPr>
                <w:rFonts w:ascii="Cambria Math" w:hAnsi="Cambria Math"/>
              </w:rPr>
              <w:t xml:space="preserve">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1/2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 w:rsidRPr="00506E88"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=t-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and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, 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506E88">
              <w:rPr>
                <w:rFonts w:ascii="Cambria Math" w:hAnsi="Cambria Math"/>
              </w:rPr>
              <w:t xml:space="preserve"> 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t, y=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t,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then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at </m:t>
                  </m:r>
                  <m:r>
                    <w:rPr>
                      <w:rFonts w:ascii="Cambria Math" w:hAnsi="Cambria Math"/>
                    </w:rPr>
                    <m:t xml:space="preserve">x=π 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is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π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π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A curve is given by the equations </w:t>
            </w:r>
            <m:oMath>
              <m:r>
                <w:rPr>
                  <w:rFonts w:ascii="Cambria Math" w:hAnsi="Cambria Math"/>
                </w:rPr>
                <m:t>x=a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2θ</m:t>
                  </m:r>
                </m:e>
              </m:func>
              <m:r>
                <w:rPr>
                  <w:rFonts w:ascii="Cambria Math" w:hAnsi="Cambria Math"/>
                </w:rPr>
                <m:t>, y=a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2θ</m:t>
                  </m:r>
                </m:e>
              </m:func>
            </m:oMath>
            <w:r w:rsidRPr="00A10FAA">
              <w:rPr>
                <w:rFonts w:ascii="Cambria Math" w:hAnsi="Cambria Math"/>
              </w:rPr>
              <w:t xml:space="preserve">. Then the points for which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=0</m:t>
              </m:r>
            </m:oMath>
            <w:r w:rsidRPr="00A10FAA">
              <w:rPr>
                <w:rFonts w:ascii="Cambria Math" w:hAnsi="Cambria Math"/>
              </w:rPr>
              <w:t xml:space="preserve"> are given by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θ</m:t>
                    </m:r>
                  </m:e>
                </m:func>
                <m:r>
                  <w:rPr>
                    <w:rFonts w:ascii="Cambria Math" w:hAnsi="Cambria Math" w:cs="Calibri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 xml:space="preserve"> 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alibri"/>
                      </w:rPr>
                      <m:t>5 ab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3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+2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 ab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θ</m:t>
                    </m:r>
                  </m:e>
                </m:func>
                <m:r>
                  <w:rPr>
                    <w:rFonts w:ascii="Cambria Math" w:hAnsi="Cambria Math" w:cs="Calibri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+2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alibri"/>
                      </w:rPr>
                      <m:t>3 ab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86CB7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</m:oMath>
            <w:r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 xml:space="preserve">x≠0,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when </m:t>
              </m:r>
              <m:r>
                <w:rPr>
                  <w:rFonts w:ascii="Cambria Math" w:hAnsi="Cambria Math"/>
                </w:rPr>
                <m:t xml:space="preserve">x=-1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is 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n!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n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n-1</m:t>
                    </m:r>
                  </m:e>
                </m:d>
                <m:r>
                  <w:rPr>
                    <w:rFonts w:ascii="Cambria Math" w:hAnsi="Cambria Math" w:cs="Calibri"/>
                  </w:rPr>
                  <m:t>!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n!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The value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x-5</m:t>
                      </m:r>
                    </m:e>
                  </m:d>
                </m:e>
              </m:d>
            </m:oMath>
            <w:r w:rsidRPr="00A10FAA">
              <w:rPr>
                <w:rFonts w:ascii="Cambria Math" w:hAnsi="Cambria Math"/>
              </w:rPr>
              <w:t xml:space="preserve"> at </w:t>
            </w:r>
            <m:oMath>
              <m:r>
                <w:rPr>
                  <w:rFonts w:ascii="Cambria Math" w:hAnsi="Cambria Math"/>
                </w:rPr>
                <m:t>x=3</m:t>
              </m:r>
            </m:oMath>
            <w:r w:rsidRPr="00A10FAA">
              <w:rPr>
                <w:rFonts w:ascii="Cambria Math" w:hAnsi="Cambria Math"/>
              </w:rPr>
              <w:t>,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4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t, y=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t, t</m:t>
                      </m:r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 is a parameter,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Cambria Math" w:hAnsi="Cambria Math"/>
              </w:rPr>
              <w:t xml:space="preserve"> at (1, 1)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347E0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347E0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347E0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oMath>
            <w:r w:rsidRPr="00A10FAA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Find the derivative of </w:t>
            </w:r>
            <m:oMath>
              <m:r>
                <w:rPr>
                  <w:rFonts w:ascii="Cambria Math" w:hAnsi="Cambria Math"/>
                </w:rPr>
                <m:t xml:space="preserve">y </m:t>
              </m:r>
            </m:oMath>
            <w:r>
              <w:rPr>
                <w:rFonts w:ascii="Cambria Math" w:hAnsi="Cambria Math"/>
              </w:rPr>
              <w:t xml:space="preserve"> with respect to </w:t>
            </w:r>
            <m:oMath>
              <m:r>
                <w:rPr>
                  <w:rFonts w:ascii="Cambria Math" w:hAnsi="Cambria Math"/>
                </w:rPr>
                <m:t xml:space="preserve">x </m:t>
              </m:r>
            </m:oMath>
            <w:r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x+y</m:t>
                  </m:r>
                </m:sup>
              </m:sSup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x-y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x-y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y-x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y-x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cot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1+x</m:t>
                                      </m:r>
                                    </m:den>
                                  </m:f>
                                </m:e>
                              </m:rad>
                            </m:e>
                          </m:func>
                        </m:e>
                      </m:d>
                    </m:e>
                  </m:func>
                </m:e>
              </m:d>
            </m:oMath>
            <w:r w:rsidR="00251BB3" w:rsidRPr="00A10FAA"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1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Derivative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 xml:space="preserve"> x </m:t>
              </m:r>
            </m:oMath>
            <w:r>
              <w:rPr>
                <w:rFonts w:ascii="Cambria Math" w:hAnsi="Cambria Math"/>
              </w:rPr>
              <w:t xml:space="preserve"> w.r.t.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>
              <w:rPr>
                <w:rFonts w:ascii="Cambria Math" w:hAnsi="Cambria Math"/>
              </w:rPr>
              <w:t xml:space="preserve"> 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116487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oMath/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116487" w:rsidRDefault="00BC6991" w:rsidP="00251BB3">
            <w:pPr>
              <w:spacing w:after="0"/>
              <w:contextualSpacing/>
              <w:rPr>
                <w:oMath/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116487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oMath/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116487" w:rsidRDefault="00BC6991" w:rsidP="00251BB3">
            <w:pPr>
              <w:spacing w:after="0"/>
              <w:contextualSpacing/>
              <w:rPr>
                <w:oMath/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376BDF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If</w:t>
            </w:r>
            <m:oMath>
              <m:r>
                <w:rPr>
                  <w:rFonts w:ascii="Cambria Math" w:hAnsi="Cambria Math"/>
                </w:rPr>
                <m:t xml:space="preserve"> x=a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cosθ+θ sinθ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and </m:t>
              </m:r>
              <m:r>
                <w:rPr>
                  <w:rFonts w:ascii="Cambria Math" w:hAnsi="Cambria Math"/>
                </w:rPr>
                <m:t>y=a(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sinθ</m:t>
              </m:r>
              <m:r>
                <w:rPr>
                  <w:rFonts w:ascii="Cambria Math" w:hAnsi="Cambria Math"/>
                </w:rPr>
                <m:t>-θ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θ),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then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func>
            </m:oMath>
            <w:r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116487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oMath/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cos θ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116487" w:rsidRDefault="00251BB3" w:rsidP="00251BB3">
            <w:pPr>
              <w:spacing w:after="0"/>
              <w:contextualSpacing/>
              <w:rPr>
                <w:oMath/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tan θ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116487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oMath/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sec θ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116487" w:rsidRDefault="00251BB3" w:rsidP="00251BB3">
            <w:pPr>
              <w:spacing w:after="0"/>
              <w:contextualSpacing/>
              <w:rPr>
                <w:oMath/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cosec θ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x-y</m:t>
                  </m:r>
                </m:sup>
              </m:sSup>
              <m:r>
                <w:rPr>
                  <w:rFonts w:ascii="Cambria Math" w:hAnsi="Cambria Math"/>
                </w:rPr>
                <m:t>,x&gt;0</m:t>
              </m:r>
            </m:oMath>
            <w:r>
              <w:rPr>
                <w:rFonts w:ascii="Cambria Math" w:hAnsi="Cambria Math"/>
              </w:rPr>
              <w:t xml:space="preserve"> then the value of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at (1,1) 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-2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p>
                  </m:sSup>
                </m:den>
              </m:f>
            </m:oMath>
            <w:r w:rsidR="00251BB3" w:rsidRPr="00A10FAA">
              <w:rPr>
                <w:rFonts w:ascii="Cambria Math" w:hAnsi="Cambria Math" w:cs="Calibri"/>
              </w:rPr>
              <w:t xml:space="preserve"> for all </w:t>
            </w:r>
            <m:oMath>
              <m:r>
                <w:rPr>
                  <w:rFonts w:ascii="Cambria Math" w:hAnsi="Cambria Math" w:cs="Calibri"/>
                </w:rPr>
                <m:t>x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-2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p>
                  </m:sSup>
                </m:den>
              </m:f>
            </m:oMath>
            <w:r w:rsidR="00251BB3" w:rsidRPr="00A10FAA">
              <w:rPr>
                <w:rFonts w:ascii="Cambria Math" w:hAnsi="Cambria Math"/>
              </w:rPr>
              <w:t xml:space="preserve"> for all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&gt;1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2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p>
                  </m:sSup>
                </m:den>
              </m:f>
            </m:oMath>
            <w:r w:rsidR="00251BB3" w:rsidRPr="00A10FAA">
              <w:rPr>
                <w:rFonts w:ascii="Cambria Math" w:hAnsi="Cambria Math"/>
              </w:rPr>
              <w:t xml:space="preserve">for all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&gt;1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x+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y+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y+…∞</m:t>
                              </m:r>
                            </m:e>
                          </m:rad>
                        </m:e>
                      </m:rad>
                    </m:e>
                  </m:rad>
                </m:e>
              </m:rad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y+x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-2x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-2xy-1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+x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-x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F637F8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 xml:space="preserve"> (x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rad>
                </m:e>
              </m:func>
            </m:oMath>
            <w:r w:rsidR="00251BB3"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2x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1-x</m:t>
                        </m:r>
                      </m:e>
                    </m:rad>
                  </m:den>
                </m:f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rad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1-x</m:t>
                        </m:r>
                      </m:e>
                    </m:rad>
                  </m:den>
                </m:f>
                <m:r>
                  <w:rPr>
                    <w:rFonts w:ascii="Cambria Math" w:hAnsi="Cambria Math" w:cs="Calibri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 x</m:t>
                        </m:r>
                      </m:e>
                    </m:rad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x)+b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x)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where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a, b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are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parameters,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+xy'</m:t>
              </m:r>
            </m:oMath>
            <w:r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2y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-2y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Derivative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>
              <w:rPr>
                <w:rFonts w:ascii="Cambria Math" w:hAnsi="Cambria Math"/>
              </w:rPr>
              <w:t xml:space="preserve"> with respect to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12x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x+4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6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Calibri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6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25640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 value of </w:t>
            </w:r>
            <m:oMath>
              <m:r>
                <w:rPr>
                  <w:rFonts w:ascii="Cambria Math" w:hAnsi="Cambria Math"/>
                </w:rPr>
                <m:t xml:space="preserve">x </m:t>
              </m:r>
            </m:oMath>
            <w:r>
              <w:rPr>
                <w:rFonts w:ascii="Cambria Math" w:hAnsi="Cambria Math"/>
              </w:rPr>
              <w:t xml:space="preserve">in the interval (1,2) such that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>
              <w:rPr>
                <w:rFonts w:ascii="Cambria Math" w:hAnsi="Cambria Math"/>
              </w:rPr>
              <w:t>, where</w:t>
            </w:r>
          </w:p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w:lastRenderedPageBreak/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+2x+10 </m:t>
              </m:r>
            </m:oMath>
            <w:r>
              <w:rPr>
                <w:rFonts w:ascii="Cambria Math" w:hAnsi="Cambria Math"/>
              </w:rPr>
              <w:t xml:space="preserve"> 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Calibri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1+</m:t>
                </m:r>
                <m:rad>
                  <m:radPr>
                    <m:degHide m:val="on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 that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ascii="Cambria Math" w:hAnsi="Cambria Math"/>
              </w:rPr>
              <w:t xml:space="preserve">. The relationship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oMath>
            <w:r w:rsidRPr="00541051">
              <w:rPr>
                <w:rFonts w:ascii="Cambria Math" w:hAnsi="Cambria Math"/>
              </w:rPr>
              <w:t xml:space="preserve"> is</w:t>
            </w:r>
            <w:r>
              <w:rPr>
                <w:rFonts w:ascii="Cambria Math" w:hAnsi="Cambria Math"/>
              </w:rPr>
              <w:t xml:space="preserve"> valid, if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72633B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u=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 the</m:t>
              </m:r>
              <m:r>
                <w:rPr>
                  <w:rFonts w:ascii="Cambria Math" w:hAnsi="Cambria Math"/>
                </w:rPr>
                <m:t>n 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+y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F498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oMath/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F498C" w:rsidRDefault="00251BB3" w:rsidP="00251BB3">
            <w:pPr>
              <w:spacing w:after="0"/>
              <w:contextualSpacing/>
              <w:rPr>
                <w:oMath/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cosec</m:t>
                </m:r>
                <m:r>
                  <w:rPr>
                    <w:rFonts w:ascii="Cambria Math" w:hAnsi="Cambria Math"/>
                  </w:rPr>
                  <m:t xml:space="preserve"> u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F498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oMath/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F498C" w:rsidRDefault="00251BB3" w:rsidP="00251BB3">
            <w:pPr>
              <w:spacing w:after="0"/>
              <w:contextualSpacing/>
              <w:rPr>
                <w:oMath/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EA257F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 xml:space="preserve">x=a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cosθ+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and </m:t>
              </m:r>
              <m:r>
                <w:rPr>
                  <w:rFonts w:ascii="Cambria Math" w:hAnsi="Cambria Math"/>
                </w:rPr>
                <m:t xml:space="preserve">y=a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sinθ,</m:t>
              </m:r>
            </m:oMath>
            <w:r>
              <w:rPr>
                <w:rFonts w:ascii="Cambria Math" w:hAnsi="Cambria Math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31CA9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oMath/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cot θ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31CA9" w:rsidRDefault="00251BB3" w:rsidP="00251BB3">
            <w:pPr>
              <w:spacing w:after="0"/>
              <w:contextualSpacing/>
              <w:rPr>
                <w:oMath/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tan θ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31CA9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oMath/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sin θ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31CA9" w:rsidRDefault="00251BB3" w:rsidP="00251BB3">
            <w:pPr>
              <w:spacing w:after="0"/>
              <w:contextualSpacing/>
              <w:rPr>
                <w:oMath/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 θ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952460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x=y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 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1+2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973F01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3x-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1-3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e>
                            </m:func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4x-4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1-6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</m:m>
                </m:e>
              </m:d>
            </m:oMath>
            <w:r w:rsidR="00251BB3">
              <w:rPr>
                <w:rFonts w:ascii="Cambria Math" w:hAnsi="Cambria Math"/>
              </w:rPr>
              <w:t xml:space="preserve"> 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F7722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e>
                      </m:func>
                    </m:den>
                  </m:f>
                </m:e>
              </m:rad>
            </m:oMath>
            <w:r w:rsidR="00251BB3"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sec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 w:cs="Calibri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B056D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sec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 w:cs="Calibri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+x</m:t>
                        </m:r>
                      </m:e>
                    </m:d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r>
                <w:rPr>
                  <w:rFonts w:ascii="Cambria Math" w:hAnsi="Cambria Math"/>
                </w:rPr>
                <m:t>+xy=e</m:t>
              </m:r>
            </m:oMath>
            <w:r w:rsidRPr="00A10FAA">
              <w:rPr>
                <w:rFonts w:ascii="Cambria Math" w:hAnsi="Cambria Math"/>
              </w:rPr>
              <w:t xml:space="preserve">, then the value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 w:rsidRPr="00A10FAA">
              <w:rPr>
                <w:rFonts w:ascii="Cambria Math" w:hAnsi="Cambria Math"/>
              </w:rPr>
              <w:t xml:space="preserve"> for </w:t>
            </w:r>
            <m:oMath>
              <m:r>
                <w:rPr>
                  <w:rFonts w:ascii="Cambria Math" w:hAnsi="Cambria Math"/>
                </w:rPr>
                <m:t>x=0</m:t>
              </m:r>
            </m:oMath>
            <w:r w:rsidRPr="00A10FAA">
              <w:rPr>
                <w:rFonts w:ascii="Cambria Math" w:hAnsi="Cambria Math"/>
              </w:rPr>
              <w:t>,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1/e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1/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arc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-x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oMath>
            <w:r w:rsidRPr="00A10FA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then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func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5x+12 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den>
                      </m:f>
                    </m:e>
                  </m:d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-1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 w:rsidRPr="00506E88">
              <w:rPr>
                <w:rFonts w:ascii="Cambria Math" w:hAnsi="Cambria Math"/>
              </w:rPr>
              <w:t xml:space="preserve"> Let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2x-1 </m:t>
                  </m:r>
                </m:sup>
              </m:sSup>
            </m:oMath>
            <w:r w:rsidRPr="00506E88">
              <w:rPr>
                <w:rFonts w:ascii="Cambria Math" w:hAnsi="Cambria Math"/>
              </w:rPr>
              <w:t xml:space="preserve">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 xml:space="preserve">+2x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 2.</m:t>
              </m:r>
            </m:oMath>
            <w:r w:rsidRPr="00506E88">
              <w:rPr>
                <w:rFonts w:ascii="Cambria Math" w:hAnsi="Cambria Math"/>
              </w:rPr>
              <w:t xml:space="preserve"> 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 xml:space="preserve">, </m:t>
              </m:r>
            </m:oMath>
            <w:r w:rsidRPr="00506E88">
              <w:rPr>
                <w:rFonts w:ascii="Cambria Math" w:hAnsi="Cambria Math"/>
              </w:rPr>
              <w:t xml:space="preserve">then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0&lt;x&lt;1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0≤x&lt;1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x&gt;0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x≥0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1+4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  <m:r>
                <w:rPr>
                  <w:rFonts w:ascii="Cambria Math" w:hAnsi="Cambria Math"/>
                </w:rPr>
                <m:t>dt</m:t>
              </m:r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 w:rsidRPr="00A10FAA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8y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6y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EA257F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value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at </w:t>
            </w:r>
            <m:oMath>
              <m: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where 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is given by </m:t>
              </m:r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x,</m:t>
                  </m:r>
                </m:e>
              </m:rad>
            </m:oMath>
            <w:r>
              <w:rPr>
                <w:rFonts w:ascii="Cambria Math" w:hAnsi="Cambria Math"/>
              </w:rPr>
              <w:t xml:space="preserve">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2π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2π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f:R→R</m:t>
              </m:r>
            </m:oMath>
            <w:r>
              <w:rPr>
                <w:rFonts w:ascii="Cambria Math" w:hAnsi="Cambria Math"/>
              </w:rPr>
              <w:t xml:space="preserve"> is an even function having derivatives of all orders, then an odd function among the following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''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Calibri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''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variables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A10FAA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Pr="00A10FAA">
              <w:rPr>
                <w:rFonts w:ascii="Cambria Math" w:hAnsi="Cambria Math"/>
              </w:rPr>
              <w:t xml:space="preserve"> are related by the equation</w:t>
            </w:r>
          </w:p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x=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  <m:r>
                <w:rPr>
                  <w:rFonts w:ascii="Cambria Math" w:hAnsi="Cambria Math"/>
                </w:rPr>
                <m:t>du</m:t>
              </m:r>
            </m:oMath>
            <w:r w:rsidRPr="00A10FAA">
              <w:rPr>
                <w:rFonts w:ascii="Cambria Math" w:hAnsi="Cambria Math"/>
              </w:rPr>
              <w:t xml:space="preserve">, then 43,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 w:rsidRPr="00A10FA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1+9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9 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249.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=t-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y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a-x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1+ax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oMath>
            <w:r w:rsidR="00251BB3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alibri"/>
                                  </w:rPr>
                                  <m:t>a-x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alibri"/>
                                  </w:rPr>
                                  <m:t>1+ax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a-x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1+ax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+…∞</m:t>
                          </m:r>
                        </m:den>
                      </m:f>
                    </m:den>
                  </m:f>
                </m:den>
              </m:f>
            </m:oMath>
            <w:r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dx </m:t>
                  </m:r>
                </m:den>
              </m:f>
            </m:oMath>
            <w:r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2xy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2y-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xy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y-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364487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is equal to 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sech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216F02" w:rsidRDefault="00BC6991" w:rsidP="00251BB3">
            <w:pPr>
              <w:spacing w:after="0"/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cosech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216F02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sech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216F02" w:rsidRDefault="00251BB3" w:rsidP="00251BB3">
            <w:pPr>
              <w:spacing w:after="0"/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cosech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9037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>
              <w:rPr>
                <w:rFonts w:ascii="Cambria Math" w:hAnsi="Cambria Math"/>
              </w:rPr>
              <w:t xml:space="preserve"> and g</w:t>
            </w:r>
            <m:oMath>
              <m:r>
                <w:rPr>
                  <w:rFonts w:ascii="Cambria Math" w:hAnsi="Cambria Math"/>
                </w:rPr>
                <m:t xml:space="preserve"> (x)</m:t>
              </m:r>
            </m:oMath>
            <w:r>
              <w:rPr>
                <w:rFonts w:ascii="Cambria Math" w:hAnsi="Cambria Math"/>
              </w:rPr>
              <w:t xml:space="preserve"> are two functions with g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 and </w:t>
            </w:r>
          </w:p>
          <w:p w:rsidR="00251BB3" w:rsidRPr="009037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m:oMath>
              <m:r>
                <w:rPr>
                  <w:rFonts w:ascii="Cambria Math" w:hAnsi="Cambria Math"/>
                </w:rPr>
                <m:t>fo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g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</m:oMath>
            <w:r w:rsidRPr="00B7756A">
              <w:rPr>
                <w:rFonts w:ascii="Cambria Math" w:hAnsi="Cambria Math"/>
              </w:rPr>
              <w:t xml:space="preserve">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(x)</m:t>
              </m:r>
            </m:oMath>
            <w:r>
              <w:rPr>
                <w:rFonts w:ascii="Cambria Math" w:hAnsi="Cambria Math"/>
              </w:rPr>
              <w:t xml:space="preserve"> 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+3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8E5166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x-6</m:t>
                  </m:r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x-2n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</m:oMath>
            <w:r w:rsidRPr="00131A70">
              <w:rPr>
                <w:rFonts w:ascii="Cambria Math" w:hAnsi="Cambria Math"/>
              </w:rPr>
              <w:t>then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(2)</m:t>
              </m:r>
            </m:oMath>
            <w:r>
              <w:rPr>
                <w:rFonts w:ascii="Cambria Math" w:hAnsi="Cambria Math"/>
              </w:rPr>
              <w:t xml:space="preserve"> 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n-1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n-1</m:t>
                    </m:r>
                  </m:e>
                </m:d>
                <m:r>
                  <w:rPr>
                    <w:rFonts w:ascii="Cambria Math" w:hAnsi="Cambria Math" w:cs="Calibri"/>
                  </w:rPr>
                  <m:t>!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Calibri"/>
                  </w:rPr>
                  <m:t>n!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x-1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x+1</m:t>
                          </m:r>
                        </m:den>
                      </m:f>
                    </m:e>
                  </m:d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x+1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x-1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0B2C4E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For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&lt;1,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let </m:t>
              </m:r>
              <m:r>
                <w:rPr>
                  <w:rFonts w:ascii="Cambria Math" w:hAnsi="Cambria Math"/>
                </w:rPr>
                <m:t>y=1+x+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to </m:t>
              </m:r>
              <m:r>
                <w:rPr>
                  <w:rFonts w:ascii="Cambria Math" w:hAnsi="Cambria Math"/>
                </w:rPr>
                <m:t xml:space="preserve">∞,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-y</m:t>
              </m:r>
            </m:oMath>
            <w:r>
              <w:rPr>
                <w:rFonts w:ascii="Cambria Math" w:hAnsi="Cambria Math"/>
              </w:rPr>
              <w:t xml:space="preserve"> 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then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func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9D0478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 xml:space="preserve"> [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]</m:t>
                  </m:r>
                </m:e>
              </m:func>
            </m:oMath>
            <w:r w:rsidR="00251BB3"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9D047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180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0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F840BD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F840BD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180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0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F840BD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180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x),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then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func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 xml:space="preserve">n 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n-1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n!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a+bx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 w:cs="Calibri"/>
                          </w:rPr>
                          <m:t>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 w:cs="Calibri"/>
                          </w:rPr>
                          <m:t>+y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num>
                        <m:den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den>
                      </m:f>
                    </m:e>
                  </m:d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+1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-1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x.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2x.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4x.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8x.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16x,</m:t>
                                  </m:r>
                                </m:e>
                              </m:func>
                            </m:e>
                          </m:func>
                        </m:e>
                      </m:func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then the value of </w:t>
            </w:r>
            <m:oMath>
              <m:r>
                <w:rPr>
                  <w:rFonts w:ascii="Cambria Math" w:hAnsi="Cambria Math"/>
                </w:rPr>
                <m:t>f'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x=a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θand</m:t>
                  </m:r>
                  <m:r>
                    <w:rPr>
                      <w:rFonts w:ascii="Cambria Math" w:hAnsi="Cambria Math"/>
                    </w:rPr>
                    <m:t xml:space="preserve"> y=b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then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sec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sec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 xml:space="preserve">x 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1+y</m:t>
                  </m:r>
                </m:e>
              </m:rad>
              <m:r>
                <w:rPr>
                  <w:rFonts w:ascii="Cambria Math" w:hAnsi="Cambria Math"/>
                </w:rPr>
                <m:t xml:space="preserve">+y 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rad>
              <m:r>
                <w:rPr>
                  <w:rFonts w:ascii="Cambria Math" w:hAnsi="Cambria Math"/>
                </w:rPr>
                <m:t>=0</m:t>
              </m:r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variables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A10FAA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Pr="00A10FAA">
              <w:rPr>
                <w:rFonts w:ascii="Cambria Math" w:hAnsi="Cambria Math"/>
              </w:rPr>
              <w:t xml:space="preserve"> are related by the equation</w:t>
            </w:r>
          </w:p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x=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  <m:r>
                <w:rPr>
                  <w:rFonts w:ascii="Cambria Math" w:hAnsi="Cambria Math"/>
                </w:rPr>
                <m:t>du</m:t>
              </m:r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1+9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1+9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BC4A12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u=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x+y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then the value of </m:t>
                  </m:r>
                  <m:r>
                    <w:rPr>
                      <w:rFonts w:ascii="Cambria Math" w:hAnsi="Cambria Math"/>
                    </w:rPr>
                    <m:t>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</w:rPr>
                    <m:t>+y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</m:func>
            </m:oMath>
            <w:r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</m:oMath>
            <w:r w:rsidRPr="00541051">
              <w:rPr>
                <w:rFonts w:ascii="Cambria Math" w:hAnsi="Cambria Math"/>
              </w:rPr>
              <w:t>,</w:t>
            </w:r>
            <w:r>
              <w:rPr>
                <w:rFonts w:ascii="Cambria Math" w:hAnsi="Cambria Math"/>
              </w:rPr>
              <w:t xml:space="preserve"> then the value of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(1)</m:t>
                  </m:r>
                </m:num>
                <m:den>
                  <m:r>
                    <w:rPr>
                      <w:rFonts w:ascii="Cambria Math" w:hAnsi="Cambria Math"/>
                    </w:rPr>
                    <m:t>1!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(1)</m:t>
                  </m:r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+...+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(1)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1!</m:t>
                    </m:r>
                  </m:den>
                </m:f>
                <m:r>
                  <w:rPr>
                    <w:rFonts w:ascii="Cambria Math" w:hAnsi="Cambria Math" w:cs="Calibri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2!</m:t>
                    </m:r>
                  </m:den>
                </m:f>
                <m:r>
                  <w:rPr>
                    <w:rFonts w:ascii="Cambria Math" w:hAnsi="Cambria Math" w:cs="Calibri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2!</m:t>
                    </m:r>
                  </m:den>
                </m:f>
                <m:r>
                  <w:rPr>
                    <w:rFonts w:ascii="Cambria Math" w:hAnsi="Cambria Math" w:cs="Calibri"/>
                  </w:rPr>
                  <m:t>+...+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n!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x-ax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a-ax</m:t>
                          </m:r>
                        </m:e>
                      </m:rad>
                    </m:e>
                  </m:d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sin</m:t>
                        </m:r>
                      </m:fName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a-ax</m:t>
                            </m:r>
                          </m:e>
                        </m:rad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ra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 xml:space="preserve">2 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x(1-x)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0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30</m:t>
                  </m:r>
                </m:sup>
              </m:sSup>
            </m:oMath>
            <w:r w:rsidRPr="00A10FAA">
              <w:rPr>
                <w:rFonts w:ascii="Cambria Math" w:hAnsi="Cambria Math"/>
              </w:rPr>
              <w:t xml:space="preserve">. 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A10FAA">
              <w:rPr>
                <w:rFonts w:ascii="Cambria Math" w:hAnsi="Cambria Math"/>
              </w:rPr>
              <w:t xml:space="preserve"> is a polynomial of degree 20, where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A10FAA">
              <w:rPr>
                <w:rFonts w:ascii="Cambria Math" w:hAnsi="Cambria Math"/>
              </w:rPr>
              <w:t xml:space="preserve"> denotes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 w:rsidRPr="00A10FAA">
              <w:rPr>
                <w:rFonts w:ascii="Cambria Math" w:hAnsi="Cambria Math"/>
              </w:rPr>
              <w:t xml:space="preserve"> order derivative of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A10FAA">
              <w:rPr>
                <w:rFonts w:ascii="Cambria Math" w:hAnsi="Cambria Math"/>
              </w:rPr>
              <w:t xml:space="preserve"> with respect to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A10FAA">
              <w:rPr>
                <w:rFonts w:ascii="Cambria Math" w:hAnsi="Cambria Math"/>
              </w:rPr>
              <w:t xml:space="preserve">, then the value of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A10FAA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60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40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70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50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sin⁡[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{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x)}],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then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at </m:t>
                          </m:r>
                          <m:r>
                            <w:rPr>
                              <w:rFonts w:ascii="Cambria Math" w:hAnsi="Cambria Math"/>
                            </w:rPr>
                            <m:t>x=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oMath>
            <w:r w:rsidRPr="00506E88">
              <w:rPr>
                <w:rFonts w:ascii="Cambria Math" w:hAnsi="Cambria Math"/>
              </w:rPr>
              <w:t xml:space="preserve">is equal to 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506E88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2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eastAsia="Times New Roman" w:hAnsi="Cambria Math" w:cs="Times New Roman"/>
              </w:rPr>
            </w:pPr>
            <w:r w:rsidRPr="00506E88">
              <w:rPr>
                <w:rFonts w:ascii="Cambria Math" w:eastAsia="Times New Roman" w:hAnsi="Cambria Math" w:cs="Times New Roman"/>
              </w:rPr>
              <w:t>1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variables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A31A5B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rPr>
                <w:rFonts w:ascii="Cambria Math" w:hAnsi="Cambria Math"/>
              </w:rPr>
              <w:t xml:space="preserve">are related by the equation </w:t>
            </w:r>
            <m:oMath>
              <m:r>
                <w:rPr>
                  <w:rFonts w:ascii="Cambria Math" w:hAnsi="Cambria Math"/>
                </w:rPr>
                <m:t>x=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du,</m:t>
                  </m:r>
                </m:e>
              </m:nary>
            </m:oMath>
            <w:r>
              <w:rPr>
                <w:rFonts w:ascii="Cambria Math" w:hAnsi="Cambria Math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1+9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9y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 w:rsidR="00251BB3">
              <w:rPr>
                <w:rFonts w:ascii="Cambria Math" w:hAnsi="Cambria Math"/>
              </w:rPr>
              <w:t>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alibri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the function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ascii="Cambria Math" w:hAnsi="Cambria Math"/>
              </w:rPr>
              <w:t xml:space="preserve"> is defined by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=a+bx</m:t>
              </m:r>
            </m:oMath>
            <w:r w:rsidRPr="00541051">
              <w:rPr>
                <w:rFonts w:ascii="Cambria Math" w:hAnsi="Cambria Math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r>
                <w:rPr>
                  <w:rFonts w:ascii="Cambria Math" w:hAnsi="Cambria Math"/>
                </w:rPr>
                <m:t>=fff…</m:t>
              </m:r>
            </m:oMath>
            <w:r w:rsidRPr="00541051">
              <w:rPr>
                <w:rFonts w:ascii="Cambria Math" w:hAnsi="Cambria Math"/>
              </w:rPr>
              <w:t xml:space="preserve">(repeated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 w:rsidRPr="00541051">
              <w:rPr>
                <w:rFonts w:ascii="Cambria Math" w:hAnsi="Cambria Math"/>
              </w:rPr>
              <w:t xml:space="preserve"> times)</w:t>
            </w:r>
            <w:r>
              <w:rPr>
                <w:rFonts w:ascii="Cambria Math" w:hAnsi="Cambria Math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r>
                <w:rPr>
                  <w:rFonts w:ascii="Cambria Math" w:hAnsi="Cambria Math"/>
                </w:rPr>
                <m:t>(x)</m:t>
              </m:r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a+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r</m:t>
                    </m:r>
                  </m:sup>
                </m:sSup>
                <m:r>
                  <w:rPr>
                    <w:rFonts w:ascii="Cambria Math" w:hAnsi="Cambria Math" w:cs="Calibri"/>
                  </w:rPr>
                  <m:t>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ar+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ar+b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b-1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x…</m:t>
                      </m:r>
                    </m:sup>
                  </m:sSup>
                </m:sup>
              </m:sSup>
            </m:oMath>
            <w:r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dx </m:t>
                  </m:r>
                </m:den>
              </m:f>
            </m:oMath>
            <w:r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y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y-1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x(1-y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x(1+y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x)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None of these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oMath>
            <w:r w:rsidRPr="00A10FAA">
              <w:rPr>
                <w:rFonts w:ascii="Cambria Math" w:hAnsi="Cambria Math"/>
              </w:rPr>
              <w:t>,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α+β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α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α+3β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277.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 xml:space="preserve"> y=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</m:t>
                              </m:r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x+</m:t>
                                      </m:r>
                                      <m:rad>
                                        <m:radPr>
                                          <m:degHide m:val="on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log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x+...∞</m:t>
                                              </m:r>
                                            </m:e>
                                          </m:func>
                                        </m:e>
                                      </m:rad>
                                    </m:e>
                                  </m:func>
                                </m:e>
                              </m:rad>
                            </m:e>
                          </m:func>
                        </m:e>
                      </m:rad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</m:func>
                </m:e>
              </m:rad>
            </m:oMath>
            <w:r>
              <w:rPr>
                <w:rFonts w:ascii="Cambria Math" w:hAnsi="Cambria Math"/>
              </w:rPr>
              <w:t xml:space="preserve">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2y-1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2y+1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x(2y-1)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x(1-2y)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47A69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dx 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x)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and </m:t>
                      </m:r>
                      <m:r>
                        <w:rPr>
                          <w:rFonts w:ascii="Cambria Math" w:hAnsi="Cambria Math"/>
                        </w:rPr>
                        <m:t>y=f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2x+3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3-2x</m:t>
                              </m:r>
                            </m:den>
                          </m:f>
                        </m:e>
                      </m:d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at </w:t>
            </w:r>
            <m:oMath>
              <m:r>
                <w:rPr>
                  <w:rFonts w:ascii="Cambria Math" w:hAnsi="Cambria Math"/>
                </w:rPr>
                <m:t>x=1</m:t>
              </m:r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C211B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6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(5)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C211B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5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(6)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C211B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12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(5)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C211B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5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(12)</m:t>
                        </m:r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derivative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oMath>
            <w:r>
              <w:rPr>
                <w:rFonts w:ascii="Cambria Math" w:hAnsi="Cambria Math"/>
              </w:rPr>
              <w:t xml:space="preserve"> with respect to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x),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then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at </m:t>
                      </m:r>
                      <m:r>
                        <w:rPr>
                          <w:rFonts w:ascii="Cambria Math" w:hAnsi="Cambria Math"/>
                        </w:rPr>
                        <m:t>x=e</m:t>
                      </m:r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oMath>
            <w:r w:rsidR="00251BB3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x+x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sec</m:t>
                            </m: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In 10 </w:t>
            </w:r>
            <m:oMath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x+x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sec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x)</m:t>
                      </m:r>
                    </m:e>
                  </m:func>
                </m:e>
              </m:func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 xml:space="preserve">In 10 </w:t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 w:cs="Calibri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</w:rPr>
                            <m:t>x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 w:cs="Calibri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 w:cs="Calibri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 w:cs="Calibri"/>
                            </w:rPr>
                            <m:t>x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sec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x</m:t>
                              </m:r>
                            </m:e>
                          </m:func>
                        </m:e>
                      </m:func>
                    </m:e>
                  </m:func>
                </m:e>
              </m:d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In </m:t>
                </m:r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BB3BD7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  <m:r>
                            <w:rPr>
                              <w:rFonts w:ascii="Cambria Math" w:hAnsi="Cambria Math"/>
                            </w:rPr>
                            <m:t>x+12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then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func>
            </m:oMath>
            <w:r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9C469E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andg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oMath>
            <w:r>
              <w:rPr>
                <w:rFonts w:ascii="Cambria Math" w:hAnsi="Cambria Math"/>
              </w:rPr>
              <w:t xml:space="preserve">, then for </w:t>
            </w:r>
            <m:oMath>
              <m:r>
                <w:rPr>
                  <w:rFonts w:ascii="Cambria Math" w:hAnsi="Cambria Math"/>
                </w:rPr>
                <m:t xml:space="preserve">x&gt;20,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(x)</m:t>
              </m:r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The expression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of the function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…∞</m:t>
                      </m:r>
                    </m:sup>
                  </m:sSup>
                </m:sup>
              </m:sSup>
            </m:oMath>
            <w:r w:rsidRPr="00A10FAA">
              <w:rPr>
                <w:rFonts w:ascii="Cambria Math" w:hAnsi="Cambria Math"/>
              </w:rPr>
              <w:t>,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alibri"/>
                      </w:rPr>
                      <m:t>x(1-y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 w:cs="Calibri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alibri"/>
                      </w:rPr>
                      <m:t>x(1-y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 w:cs="Calibri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1-y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y</m:t>
                            </m:r>
                          </m:e>
                        </m:func>
                      </m:e>
                    </m: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1+y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y</m:t>
                            </m:r>
                          </m:e>
                        </m:func>
                      </m:e>
                    </m: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82402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z=y+f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where </m:t>
              </m:r>
              <m:r>
                <w:rPr>
                  <w:rFonts w:ascii="Cambria Math" w:hAnsi="Cambria Math"/>
                </w:rPr>
                <m:t>v=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then </m:t>
              </m:r>
              <m:r>
                <w:rPr>
                  <w:rFonts w:ascii="Cambria Math" w:hAnsi="Cambria Math"/>
                </w:rPr>
                <m:t>v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∂z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∂z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oMath>
            <w:r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315930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  <m:r>
                <w:rPr>
                  <w:rFonts w:ascii="Cambria Math" w:hAns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then the value of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at </m:t>
              </m:r>
              <m: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will be 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1/2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1/2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1/2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1/2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, then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at x=e</m:t>
              </m:r>
            </m:oMath>
            <w:r w:rsidRPr="00506E88">
              <w:rPr>
                <w:rFonts w:ascii="Cambria Math" w:hAnsi="Cambria Math"/>
              </w:rPr>
              <w:t xml:space="preserve"> 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506E88"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2e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>0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, 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5θ</m:t>
                  </m:r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-5y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5y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25y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-25y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rPr>
                <w:rFonts w:ascii="Cambria Math" w:hAnsi="Cambria Math"/>
              </w:rPr>
              <w:t xml:space="preserve"> is a function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ascii="Cambria Math" w:hAnsi="Cambria Math"/>
              </w:rPr>
              <w:t xml:space="preserve"> and log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  <m:r>
                <w:rPr>
                  <w:rFonts w:ascii="Cambria Math" w:hAnsi="Cambria Math"/>
                </w:rPr>
                <m:t>=2xy,</m:t>
              </m:r>
            </m:oMath>
            <w:r>
              <w:rPr>
                <w:rFonts w:ascii="Cambria Math" w:hAnsi="Cambria Math"/>
              </w:rPr>
              <w:t xml:space="preserve"> then the value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(0)</m:t>
              </m:r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B864F1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t, y=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pt,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then </m:t>
                      </m:r>
                    </m:e>
                  </m:func>
                </m:e>
              </m:func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"/>
                  </w:rPr>
                  <m:t>+x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y=0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y=0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"/>
                  </w:rPr>
                  <m:t>-x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y=0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y=0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1+x+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+3x+3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+5x+7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+...+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upto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terms</m:t>
                              </m:r>
                              <m:d>
                                <m:dPr>
                                  <m:begChr m:val="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/>
                              </m:d>
                            </m:e>
                          </m:func>
                        </m:e>
                      </m:func>
                    </m:e>
                  </m:func>
                </m:e>
              </m:d>
            </m:oMath>
            <w:r>
              <w:rPr>
                <w:rFonts w:ascii="Cambria Math" w:hAnsi="Cambria Math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(0)</m:t>
              </m:r>
            </m:oMath>
            <w:r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+1)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+1)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alibri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+1)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74249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+bx+c,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where </m:t>
              </m:r>
              <m:r>
                <w:rPr>
                  <w:rFonts w:ascii="Cambria Math" w:hAnsi="Cambria Math"/>
                </w:rPr>
                <m:t xml:space="preserve">a,b,c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are constants, then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a constant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 function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 xml:space="preserve">a function of </w:t>
            </w:r>
            <m:oMath>
              <m:r>
                <w:rPr>
                  <w:rFonts w:ascii="Cambria Math" w:hAnsi="Cambria Math" w:cs="Calibri"/>
                </w:rPr>
                <m:t>y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 function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 xml:space="preserve">y </m:t>
              </m:r>
            </m:oMath>
            <w:r>
              <w:rPr>
                <w:rFonts w:ascii="Cambria Math" w:hAnsi="Cambria Math"/>
              </w:rPr>
              <w:t xml:space="preserve">both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a curve is given by </w:t>
            </w:r>
            <m:oMath>
              <m:r>
                <w:rPr>
                  <w:rFonts w:ascii="Cambria Math" w:hAnsi="Cambria Math"/>
                </w:rPr>
                <m:t>x=a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2t</m:t>
                  </m:r>
                </m:e>
              </m:func>
            </m:oMath>
            <w:r w:rsidRPr="00A10FAA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y=a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2t</m:t>
                  </m:r>
                </m:e>
              </m:func>
            </m:oMath>
            <w:r w:rsidRPr="00A10FAA">
              <w:rPr>
                <w:rFonts w:ascii="Cambria Math" w:hAnsi="Cambria Math"/>
              </w:rPr>
              <w:t xml:space="preserve">, then the points for which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=0</m:t>
              </m:r>
            </m:oMath>
            <w:r w:rsidRPr="00A10FAA">
              <w:rPr>
                <w:rFonts w:ascii="Cambria Math" w:hAnsi="Cambria Math"/>
              </w:rPr>
              <w:t xml:space="preserve"> are given by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t</m:t>
                    </m:r>
                  </m:e>
                </m:func>
                <m:r>
                  <w:rPr>
                    <w:rFonts w:ascii="Cambria Math" w:hAnsi="Cambria Math" w:cs="Calibri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 xml:space="preserve"> 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alibri"/>
                      </w:rPr>
                      <m:t>3ab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alibri"/>
                      </w:rPr>
                      <m:t>3ab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t</m:t>
                    </m:r>
                  </m:e>
                </m:func>
                <m:r>
                  <w:rPr>
                    <w:rFonts w:ascii="Cambria Math" w:hAnsi="Cambria Math" w:cs="Calibri"/>
                  </w:rPr>
                  <m:t>=a/b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oMath>
            <w:r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2x[1+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x)]+x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sec</m:t>
                                </m: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x)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x[1+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x)]+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sec</m:t>
                                </m: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x)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2x[1+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x)]+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sec</m:t>
                                </m: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x)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2x[1+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x)]+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sec</m:t>
                                </m: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x)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BE5BB5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m:oMath>
              <m:r>
                <w:rPr>
                  <w:rFonts w:ascii="Cambria Math" w:hAnsi="Cambria Math"/>
                </w:rPr>
                <m:t>f(x)</m:t>
              </m:r>
            </m:oMath>
            <w:r>
              <w:rPr>
                <w:rFonts w:ascii="Cambria Math" w:hAnsi="Cambria Math"/>
              </w:rPr>
              <w:t xml:space="preserve"> is a polynomial of degree 2,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=4,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(0)=3</m:t>
              </m:r>
            </m:oMath>
            <w:r>
              <w:rPr>
                <w:rFonts w:ascii="Cambria Math" w:hAnsi="Cambria Math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 xml:space="preserve">=4,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then </m:t>
              </m:r>
              <m:r>
                <w:rPr>
                  <w:rFonts w:ascii="Cambria Math" w:hAnsi="Cambria Math"/>
                </w:rPr>
                <m:t>f(-1)</m:t>
              </m:r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075606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z=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-8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then </m:t>
                  </m:r>
                  <m:r>
                    <w:rPr>
                      <w:rFonts w:ascii="Cambria Math" w:hAnsi="Cambria Math"/>
                    </w:rPr>
                    <m:t>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</w:rPr>
                    <m:t>+y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∂y </m:t>
                      </m:r>
                    </m:den>
                  </m:f>
                </m:e>
              </m:func>
            </m:oMath>
            <w:r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F498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oMath/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z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F498C" w:rsidRDefault="00251BB3" w:rsidP="00251BB3">
            <w:pPr>
              <w:spacing w:after="0"/>
              <w:contextualSpacing/>
              <w:rPr>
                <w:oMath/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F498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oMath/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z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F498C" w:rsidRDefault="00251BB3" w:rsidP="00251BB3">
            <w:pPr>
              <w:spacing w:after="0"/>
              <w:contextualSpacing/>
              <w:rPr>
                <w:oMath/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y=1-x+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4!</m:t>
                  </m:r>
                </m:den>
              </m:f>
              <m:r>
                <w:rPr>
                  <w:rFonts w:ascii="Cambria Math" w:hAnsi="Cambria Math"/>
                </w:rPr>
                <m:t>-...,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and </m:t>
              </m:r>
              <m:r>
                <w:rPr>
                  <w:rFonts w:ascii="Cambria Math" w:hAnsi="Cambria Math"/>
                </w:rPr>
                <m:t>y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x+x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y=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, then the value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866F5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866F5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31A5B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31A5B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866F5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2π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F85311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g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</m:e>
              </m:func>
            </m:oMath>
            <w:r>
              <w:rPr>
                <w:rFonts w:ascii="Cambria Math" w:hAnsi="Cambria Math"/>
              </w:rPr>
              <w:t xml:space="preserve">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(0)</m:t>
              </m:r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1/2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Does not exist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a+b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3/2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5/4</m:t>
                      </m:r>
                    </m:sup>
                  </m:sSup>
                </m:den>
              </m:f>
            </m:oMath>
            <w:r>
              <w:rPr>
                <w:rFonts w:ascii="Cambria Math" w:hAnsi="Cambria Math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=0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at</m:t>
              </m:r>
              <m:r>
                <w:rPr>
                  <w:rFonts w:ascii="Cambria Math" w:hAnsi="Cambria Math"/>
                </w:rPr>
                <m:t xml:space="preserve"> x=5</m:t>
              </m:r>
            </m:oMath>
            <w:r>
              <w:rPr>
                <w:rFonts w:ascii="Cambria Math" w:hAnsi="Cambria Math"/>
              </w:rPr>
              <w:t xml:space="preserve">, then the ratio </w:t>
            </w:r>
            <m:oMath>
              <m:r>
                <w:rPr>
                  <w:rFonts w:ascii="Cambria Math" w:hAnsi="Cambria Math"/>
                </w:rPr>
                <m:t>a:b</m:t>
              </m:r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5</m:t>
                    </m:r>
                  </m:e>
                </m:rad>
                <m:r>
                  <w:rPr>
                    <w:rFonts w:ascii="Cambria Math" w:hAnsi="Cambria Math" w:cs="Calibri"/>
                  </w:rPr>
                  <m:t>:1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5:2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3:5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1:2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Differential coefficient of 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e>
              </m:rad>
            </m:oMath>
            <w:r>
              <w:rPr>
                <w:rFonts w:ascii="Cambria Math" w:hAnsi="Cambria Math"/>
              </w:rPr>
              <w:t xml:space="preserve">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013E21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4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sec</m:t>
                </m:r>
                <m:rad>
                  <m:radPr>
                    <m:degHide m:val="on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rad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ra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013E21" w:rsidRDefault="00BC6991" w:rsidP="00251BB3">
            <w:pPr>
              <w:spacing w:after="0"/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3/2</m:t>
                    </m:r>
                  </m:sup>
                </m:sSup>
                <m:r>
                  <w:rPr>
                    <w:rFonts w:ascii="Cambria Math" w:hAnsi="Cambria Math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013E21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i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rad>
                  <m:radPr>
                    <m:degHide m:val="on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sec</m:t>
                </m:r>
                <m:rad>
                  <m:radPr>
                    <m:degHide m:val="on"/>
                    <m:ctrlPr>
                      <w:rPr>
                        <w:rFonts w:ascii="Cambria Math" w:hAnsi="Cambria Math" w:cs="Calibri"/>
                      </w:rPr>
                    </m:ctrlPr>
                  </m:radPr>
                  <m:deg>
                    <m:ctrlPr>
                      <w:rPr>
                        <w:rFonts w:ascii="Cambria Math" w:hAnsi="Cambria Math" w:cs="Calibri"/>
                        <w:i/>
                      </w:rPr>
                    </m:ctrlPr>
                  </m:deg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sin</m:t>
                </m:r>
                <m:rad>
                  <m:radPr>
                    <m:degHide m:val="on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013E21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3/2</m:t>
                    </m:r>
                  </m:sup>
                </m:sSup>
                <m:r>
                  <w:rPr>
                    <w:rFonts w:ascii="Cambria Math" w:hAnsi="Cambria Math"/>
                  </w:rPr>
                  <m:t>.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differential coefficient of the function </w:t>
            </w:r>
            <m:oMath>
              <m:r>
                <w:rPr>
                  <w:rFonts w:ascii="Cambria Math" w:hAnsi="Cambria Math"/>
                </w:rPr>
                <m:t>|x-1|+|x-3|</m:t>
              </m:r>
            </m:oMath>
            <w:r>
              <w:rPr>
                <w:rFonts w:ascii="Cambria Math" w:hAnsi="Cambria Math"/>
              </w:rPr>
              <w:t xml:space="preserve"> at the point </w:t>
            </w:r>
            <m:oMath>
              <m:r>
                <w:rPr>
                  <w:rFonts w:ascii="Cambria Math" w:hAnsi="Cambria Math"/>
                </w:rPr>
                <m:t xml:space="preserve">x=2 </m:t>
              </m:r>
            </m:oMath>
            <w:r w:rsidRPr="0030246E"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undefined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=x+2</m:t>
              </m:r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oMath>
            <w:r w:rsidRPr="00A10FAA">
              <w:rPr>
                <w:rFonts w:ascii="Cambria Math" w:hAnsi="Cambria Math"/>
              </w:rPr>
              <w:t xml:space="preserve"> at </w:t>
            </w:r>
            <m:oMath>
              <m:r>
                <w:rPr>
                  <w:rFonts w:ascii="Cambria Math" w:hAnsi="Cambria Math"/>
                </w:rPr>
                <m:t>x=4</m:t>
              </m:r>
            </m:oMath>
            <w:r w:rsidRPr="00A10FAA">
              <w:rPr>
                <w:rFonts w:ascii="Cambria Math" w:hAnsi="Cambria Math"/>
              </w:rPr>
              <w:t>,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8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5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derivative of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=3|2+x|</m:t>
              </m:r>
            </m:oMath>
            <w:r>
              <w:rPr>
                <w:rFonts w:ascii="Cambria Math" w:hAnsi="Cambria Math"/>
              </w:rPr>
              <w:t xml:space="preserve"> at the point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=-3</m:t>
              </m:r>
            </m:oMath>
            <w:r w:rsidRPr="00ED5431">
              <w:rPr>
                <w:rFonts w:ascii="Cambria Math" w:hAnsi="Cambria Math"/>
              </w:rPr>
              <w:t>,</w:t>
            </w:r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Does not exist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derivative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oMath>
            <w:r>
              <w:rPr>
                <w:rFonts w:ascii="Cambria Math" w:hAnsi="Cambria Math"/>
              </w:rPr>
              <w:t xml:space="preserve"> with respect to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y=x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a+y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then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is </m:t>
                  </m:r>
                </m:e>
              </m:func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alibr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(a+y)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(a+y)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(a+y)</m:t>
                        </m: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DD5A22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-y)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1D3326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mx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where 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is a constant, 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m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mx</m:t>
                    </m:r>
                  </m:sup>
                </m:sSup>
                <m:r>
                  <w:rPr>
                    <w:rFonts w:ascii="Cambria Math" w:hAnsi="Cambria Math" w:cs="Calibri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+6mx+6)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mx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m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mx</m:t>
                    </m:r>
                  </m:sup>
                </m:sSup>
                <m:r>
                  <w:rPr>
                    <w:rFonts w:ascii="Cambria Math" w:hAnsi="Cambria Math" w:cs="Calibri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+2mx+2)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None of these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oMath>
            <w:r w:rsidRPr="00A10FAA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y=f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2x+3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3-2x</m:t>
                      </m:r>
                    </m:den>
                  </m:f>
                </m:e>
              </m:d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 w:cs="Calibri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3-2x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2x+3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3-2x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2x+3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3-2x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func>
                </m:sup>
              </m:sSup>
              <m:r>
                <w:rPr>
                  <w:rFonts w:ascii="Cambria Math" w:hAnsi="Cambria Math"/>
                </w:rPr>
                <m:t>=e</m:t>
              </m:r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at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π</m:t>
                  </m:r>
                </m:e>
              </m:d>
            </m:oMath>
            <w:r w:rsidRPr="00A10FAA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y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e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  <m:r>
                  <w:rPr>
                    <w:rFonts w:ascii="Cambria Math" w:hAnsi="Cambria Math"/>
                  </w:rPr>
                  <m:t>-x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0F310D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Derivative of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with respect to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ascii="Cambria Math" w:hAnsi="Cambria Math"/>
              </w:rPr>
              <w:t xml:space="preserve"> 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F310D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libr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="Calibri"/>
                      </w:rPr>
                      <m:t>10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10</m:t>
                        </m:r>
                      </m:e>
                    </m:fun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F310D" w:rsidRDefault="00BC6991" w:rsidP="00251BB3">
            <w:pPr>
              <w:spacing w:after="0"/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fx)=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x,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and</m:t>
                  </m:r>
                  <m:r>
                    <w:rPr>
                      <w:rFonts w:ascii="Cambria Math" w:hAnsi="Cambria Math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x.</m:t>
                      </m:r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 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hogof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ascii="Cambria Math" w:hAnsi="Cambria Math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(x)</m:t>
              </m:r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 xml:space="preserve">a 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cose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alibri"/>
                  </w:rPr>
                  <m:t>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cose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2x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cot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-2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cose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z=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y),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then (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2x)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∂z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∂x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+(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y)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∂z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∂y</m:t>
                                      </m:r>
                                    </m:den>
                                  </m:f>
                                </m:e>
                              </m:func>
                            </m:e>
                          </m:func>
                        </m:e>
                      </m:func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B864F1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where 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ascii="Cambria Math" w:hAnsi="Cambria Math"/>
              </w:rPr>
              <w:t xml:space="preserve">is a continuous double differentiable function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If 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and 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r>
                <w:rPr>
                  <w:rFonts w:ascii="Cambria Math" w:hAnsi="Cambria Math"/>
                </w:rPr>
                <m:t xml:space="preserve">=5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then </m:t>
              </m:r>
              <m:r>
                <w:rPr>
                  <w:rFonts w:ascii="Cambria Math" w:hAnsi="Cambria Math"/>
                </w:rPr>
                <m:t>F(10)</m:t>
              </m:r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5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25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Derivative of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w.r.t.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(3</m:t>
                      </m:r>
                      <m:r>
                        <w:rPr>
                          <w:rFonts w:ascii="Cambria Math" w:hAnsi="Cambria Math"/>
                        </w:rPr>
                        <m:t>x-4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ub>
                                      </m:sSub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ub>
                                      </m:sSub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r>
                <w:rPr>
                  <w:rFonts w:ascii="Cambria Math" w:hAnsi="Cambria Math"/>
                </w:rPr>
                <m:t>f'(e)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Does not exist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Is equal to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</m:den>
              </m:f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 xml:space="preserve">Is equal to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1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e</m:t>
                  </m:r>
                </m:den>
              </m:f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Is equal to 1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If</w:t>
            </w:r>
            <m:oMath>
              <m:r>
                <w:rPr>
                  <w:rFonts w:ascii="Cambria Math" w:hAnsi="Cambria Math"/>
                </w:rPr>
                <m:t xml:space="preserve"> 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where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means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repeated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n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times 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,then</m:t>
                                  </m:r>
                                </m:e>
                              </m:func>
                            </m:e>
                          </m:func>
                        </m:e>
                      </m:func>
                    </m:e>
                  </m:func>
                </m:e>
              </m:func>
            </m:oMath>
          </w:p>
          <w:p w:rsidR="00251BB3" w:rsidRPr="00A47A69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x…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fun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</m:func>
            </m:oMath>
            <w:r w:rsidRPr="008F5BA5"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alibr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CA0D77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, 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then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oMath>
            <w:r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-3</m:t>
                </m:r>
                <m:rad>
                  <m:radPr>
                    <m:degHide m:val="on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9y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-9y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3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F167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and </m:t>
              </m:r>
              <m:r>
                <w:rPr>
                  <w:rFonts w:ascii="Cambria Math" w:hAnsi="Cambria Math"/>
                </w:rPr>
                <m:t>y=t-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t.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Then,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oMath>
            <w:r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-y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 xml:space="preserve"> 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 xml:space="preserve"> 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  <m:sub>
                  <m:r>
                    <w:rPr>
                      <w:rFonts w:ascii="Cambria Math" w:hAnsi="Cambria Math"/>
                    </w:rPr>
                    <m:t>.</m:t>
                  </m:r>
                </m:sub>
              </m:sSub>
            </m:oMath>
            <w:r w:rsidRPr="00506E88">
              <w:rPr>
                <w:rFonts w:ascii="Cambria Math" w:hAnsi="Cambria Math"/>
                <w:vertAlign w:val="subscript"/>
              </w:rPr>
              <w:t>...</w:t>
            </w:r>
            <w:r w:rsidRPr="00506E88">
              <w:rPr>
                <w:rFonts w:ascii="Cambria Math" w:hAnsi="Cambria Math"/>
              </w:rPr>
              <w:t>.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p>
              </m:sSup>
            </m:oMath>
            <w:r w:rsidRPr="00506E88">
              <w:rPr>
                <w:rFonts w:ascii="Cambria Math" w:hAnsi="Cambria Math"/>
                <w:vertAlign w:val="subscript"/>
              </w:rPr>
              <w:t>…</w:t>
            </w:r>
            <w:r w:rsidRPr="00506E88">
              <w:rPr>
                <w:rFonts w:ascii="Cambria Math" w:hAnsi="Cambria Math"/>
              </w:rPr>
              <w:t>, for 0 &lt;</w:t>
            </w:r>
            <m:oMath>
              <m:r>
                <w:rPr>
                  <w:rFonts w:ascii="Cambria Math" w:hAnsi="Cambria Math"/>
                </w:rPr>
                <m:t xml:space="preserve">x&lt;1,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at </m:t>
              </m:r>
              <m: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is 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e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4e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2e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3e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For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&lt;1</m:t>
              </m:r>
            </m:oMath>
            <w:r w:rsidRPr="00EA35F5">
              <w:rPr>
                <w:rFonts w:ascii="Cambria Math" w:hAnsi="Cambria Math"/>
              </w:rPr>
              <w:t>, let</w:t>
            </w:r>
            <m:oMath>
              <m:r>
                <w:rPr>
                  <w:rFonts w:ascii="Cambria Math" w:hAnsi="Cambria Math"/>
                </w:rPr>
                <m:t xml:space="preserve"> y=1+x+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…</m:t>
              </m:r>
            </m:oMath>
            <w:r w:rsidRPr="00EA35F5">
              <w:rPr>
                <w:rFonts w:ascii="Cambria Math" w:hAnsi="Cambria Math"/>
              </w:rPr>
              <w:t xml:space="preserve">to </w:t>
            </w:r>
            <m:oMath>
              <m:r>
                <w:rPr>
                  <w:rFonts w:ascii="Cambria Math" w:hAnsi="Cambria Math"/>
                </w:rPr>
                <m:t>∞</m:t>
              </m:r>
            </m:oMath>
            <w:r w:rsidRPr="00EA35F5">
              <w:rPr>
                <w:rFonts w:ascii="Cambria Math" w:hAnsi="Cambria Math"/>
              </w:rPr>
              <w:t>, then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+y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B977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x-1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then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dx 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x-1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x+1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x-1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x),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then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den>
                          </m:f>
                        </m:e>
                      </m:func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x)+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then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at </m:t>
                  </m:r>
                  <m:r>
                    <w:rPr>
                      <w:rFonts w:ascii="Cambria Math" w:hAnsi="Cambria Math"/>
                    </w:rPr>
                    <m:t>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</m:oMath>
            <w:r w:rsidRPr="00506E88">
              <w:rPr>
                <w:rFonts w:ascii="Cambria Math" w:hAnsi="Cambria Math"/>
              </w:rPr>
              <w:t xml:space="preserve"> 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(4+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(4+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None of the </w:t>
            </w:r>
            <w:r>
              <w:rPr>
                <w:rFonts w:ascii="Cambria Math" w:hAnsi="Cambria Math"/>
              </w:rPr>
              <w:t>above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BB6D35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</m:oMath>
            <w:r>
              <w:rPr>
                <w:rFonts w:ascii="Cambria Math" w:hAnsi="Cambria Math"/>
              </w:rPr>
              <w:t xml:space="preserve"> log (sin(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)), 0&lt;x&lt;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at </w:t>
            </w:r>
            <m:oMath>
              <m: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 xml:space="preserve"> 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ra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derivative of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den>
                  </m:f>
                </m:e>
              </m:d>
            </m:oMath>
            <w:r>
              <w:rPr>
                <w:rFonts w:ascii="Cambria Math" w:hAnsi="Cambria Math"/>
              </w:rPr>
              <w:t xml:space="preserve"> 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0D3432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Differential coefficient of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 with respect to 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 xml:space="preserve">at </m:t>
              </m:r>
              <m: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6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71E7D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is the inverse of the function </m:t>
              </m:r>
              <m:r>
                <w:rPr>
                  <w:rFonts w:ascii="Cambria Math" w:hAnsi="Cambria Math"/>
                </w:rPr>
                <m:t>f(x)</m:t>
              </m:r>
            </m:oMath>
            <w:r>
              <w:rPr>
                <w:rFonts w:ascii="Cambria Math" w:hAnsi="Cambria Math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r>
                <w:rPr>
                  <w:rFonts w:ascii="Cambria Math" w:hAnsi="Cambria Math"/>
                </w:rPr>
                <m:t>(x)</m:t>
              </m:r>
            </m:oMath>
            <w:r>
              <w:rPr>
                <w:rFonts w:ascii="Cambria Math" w:hAnsi="Cambria Math"/>
              </w:rPr>
              <w:t xml:space="preserve"> 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ϕ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71E7D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1+f(x)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oMath>
            <w:r w:rsidRPr="00A10FAA">
              <w:rPr>
                <w:rFonts w:ascii="Cambria Math" w:hAnsi="Cambria Math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=2</m:t>
              </m:r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x→1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rad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func>
            </m:oMath>
            <w:r w:rsidRPr="00A10FAA"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1/2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A10FAA">
              <w:rPr>
                <w:rFonts w:ascii="Cambria Math" w:hAnsi="Cambria Math"/>
              </w:rPr>
              <w:t xml:space="preserve"> is a polynomial of degree </w:t>
            </w:r>
            <m:oMath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&gt;2</m:t>
                  </m:r>
                </m:e>
              </m:d>
            </m:oMath>
            <w:r w:rsidRPr="00A10FAA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α-x</m:t>
                  </m:r>
                </m:e>
              </m:d>
            </m:oMath>
            <w:r w:rsidRPr="00A10FAA">
              <w:rPr>
                <w:rFonts w:ascii="Cambria Math" w:hAnsi="Cambria Math"/>
              </w:rPr>
              <w:t xml:space="preserve">, (where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 w:rsidRPr="00A10FAA">
              <w:rPr>
                <w:rFonts w:ascii="Cambria Math" w:hAnsi="Cambria Math"/>
              </w:rPr>
              <w:t xml:space="preserve"> is fixed real number), then the degree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A10FAA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n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n-2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num>
                        <m:den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e>
                          </m:rad>
                        </m:den>
                      </m:f>
                    </m:e>
                  </m:d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>Zero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Constant = 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10FAA">
              <w:rPr>
                <w:rFonts w:ascii="Cambria Math" w:hAnsi="Cambria Math" w:cs="Calibri"/>
              </w:rPr>
              <w:t xml:space="preserve">Constant </w:t>
            </w:r>
            <m:oMath>
              <m:r>
                <w:rPr>
                  <w:rFonts w:ascii="Cambria Math" w:hAnsi="Cambria Math" w:cs="Calibri"/>
                </w:rPr>
                <m:t>≠1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=…,a</m:t>
              </m:r>
            </m:oMath>
            <w:r w:rsidR="00251BB3">
              <w:rPr>
                <w:rFonts w:ascii="Cambria Math" w:hAnsi="Cambria Math"/>
              </w:rPr>
              <w:t xml:space="preserve"> is constant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F840BD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Calibri"/>
                  </w:rPr>
                  <m:t>(1+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x)+a.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a-1</m:t>
                        </m:r>
                      </m:sup>
                    </m:sSup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F840BD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(1+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x)+a</m:t>
                    </m:r>
                  </m:e>
                </m:func>
                <m:r>
                  <w:rPr>
                    <w:rFonts w:ascii="Cambria Math" w:hAnsi="Cambria Math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a-1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F840BD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Calibri"/>
                  </w:rPr>
                  <m:t>(1+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x)+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 xml:space="preserve">  (1+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)</m:t>
                        </m:r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7B3F01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</w:rPr>
                  <m:t>(1+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)+a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+a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</w:rPr>
                  <m:t>(1+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a)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2B1720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mr>
                  </m:m>
                </m:e>
              </m:d>
            </m:oMath>
            <w:r>
              <w:rPr>
                <w:rFonts w:ascii="Cambria Math" w:hAnsi="Cambria Math"/>
              </w:rPr>
              <w:t xml:space="preserve"> , here </w:t>
            </w:r>
            <m:oMath>
              <m:r>
                <w:rPr>
                  <w:rFonts w:ascii="Cambria Math" w:hAnsi="Cambria Math"/>
                </w:rPr>
                <m:t xml:space="preserve">p </m:t>
              </m:r>
            </m:oMath>
            <w:r>
              <w:rPr>
                <w:rFonts w:ascii="Cambria Math" w:hAnsi="Cambria Math"/>
              </w:rPr>
              <w:t xml:space="preserve">is a constant, 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oMath>
            <w:r>
              <w:rPr>
                <w:rFonts w:ascii="Cambria Math" w:hAnsi="Cambria Math"/>
              </w:rPr>
              <w:t xml:space="preserve"> is             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 xml:space="preserve">Proportional to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2</m:t>
                  </m:r>
                </m:sup>
              </m:sSup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Proportional to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 xml:space="preserve">Proportional to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3</m:t>
                  </m:r>
                </m:sup>
              </m:sSup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A constant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005BE5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…∞,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where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&lt;1,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then for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&lt;1,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dy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y+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alibri"/>
                  </w:rPr>
                  <m:t>+...∞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1-y+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+...∞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1-2y+3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-...∞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1+2y+3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+...∞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then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-y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p>
              </m:sSup>
            </m:oMath>
            <w:r w:rsidRPr="00A10FAA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u=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du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sup>
                    </m:sSup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sup>
                    </m:sSup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sup>
                    </m:sSup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0F3095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</m:e>
              </m:func>
            </m:oMath>
            <w:r>
              <w:rPr>
                <w:rFonts w:ascii="Cambria Math" w:hAnsi="Cambria Math"/>
              </w:rPr>
              <w:t xml:space="preserve"> then the value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F3095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Calibri"/>
                  </w:rPr>
                  <m:t xml:space="preserve"> (1+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x)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r>
                  <w:rPr>
                    <w:rFonts w:ascii="Cambria Math" w:hAnsi="Cambria Math"/>
                  </w:rPr>
                  <m:t>(ex)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F3095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i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e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8D616B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x=a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cosθ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y=a(θ+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θ), then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at θ=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is 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 xml:space="preserve">-1 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value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x-5</m:t>
                      </m:r>
                    </m:e>
                  </m:d>
                </m:e>
              </m:d>
            </m:oMath>
            <w:r w:rsidRPr="00ED5431">
              <w:rPr>
                <w:rFonts w:ascii="Cambria Math" w:hAnsi="Cambria Math"/>
              </w:rPr>
              <w:t xml:space="preserve"> at</w:t>
            </w:r>
            <m:oMath>
              <m:r>
                <w:rPr>
                  <w:rFonts w:ascii="Cambria Math" w:hAnsi="Cambria Math"/>
                </w:rPr>
                <m:t>x=3</m:t>
              </m:r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340.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sub>
                  </m:sSub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then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 xml:space="preserve">x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log⁡</m:t>
                        </m:r>
                        <m:r>
                          <w:rPr>
                            <w:rFonts w:ascii="Cambria Math" w:hAnsi="Cambria Math" w:cs="Calibri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x)-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cot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log</m:t>
                                    </m:r>
                                  </m:fName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num>
                  <m:den>
                    <m:r>
                      <w:rPr>
                        <w:rFonts w:ascii="Cambria Math" w:hAnsi="Cambria Math" w:cs="Calibri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"/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dPr>
                                  <m:e/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</m:e>
                        </m:func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-tan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 xml:space="preserve">x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log⁡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cot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log</m:t>
                                    </m:r>
                                  </m:fName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num>
                  <m:den>
                    <m:r>
                      <w:rPr>
                        <w:rFonts w:ascii="Cambria Math" w:hAnsi="Cambria Math" w:cs="Calibri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"/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dPr>
                                  <m:e/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</m:e>
                        </m:func>
                      </m:e>
                    </m:func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-tan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 xml:space="preserve">x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log⁡(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x)+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cot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(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x)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num>
                  <m:den>
                    <m:r>
                      <w:rPr>
                        <w:rFonts w:ascii="Cambria Math" w:hAnsi="Cambria Math" w:cs="Calibri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"/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dPr>
                                  <m:e/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</m:e>
                        </m:func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 xml:space="preserve">x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log⁡</m:t>
                        </m:r>
                        <m:r>
                          <w:rPr>
                            <w:rFonts w:ascii="Cambria Math" w:hAnsi="Cambria Math" w:cs="Calibri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x)+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cot</m:t>
                                </m:r>
                              </m:fName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log</m:t>
                                    </m:r>
                                  </m:fName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</w:rPr>
                                          <m:t>(cos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x)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num>
                  <m:den>
                    <m:r>
                      <w:rPr>
                        <w:rFonts w:ascii="Cambria Math" w:hAnsi="Cambria Math" w:cs="Calibri"/>
                      </w:rPr>
                      <m:t>[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(sin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x)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]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</m:e>
                        </m:func>
                      </m:e>
                    </m:func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derivative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>
              <w:rPr>
                <w:rFonts w:ascii="Cambria Math" w:hAnsi="Cambria Math"/>
              </w:rPr>
              <w:t xml:space="preserve"> with respect to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 xml:space="preserve">x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and</m:t>
                  </m:r>
                  <m:r>
                    <w:rPr>
                      <w:rFonts w:ascii="Cambria Math" w:hAnsi="Cambria Math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then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(x)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h(x)</m:t>
                      </m:r>
                    </m:den>
                  </m:f>
                </m:e>
              </m:func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-1</m:t>
                            </m:r>
                          </m:sup>
                        </m:sSup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e>
                    </m:func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sin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The derivative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1+x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oMath>
            <w:r w:rsidRPr="00A10FAA">
              <w:rPr>
                <w:rFonts w:ascii="Cambria Math" w:hAnsi="Cambria Math"/>
              </w:rPr>
              <w:t xml:space="preserve"> with respect to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A10FAA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 xml:space="preserve">2 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 xml:space="preserve">2 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2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-2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rPr>
                <w:rFonts w:ascii="Cambria Math" w:hAnsi="Cambria Math"/>
              </w:rPr>
              <w:t xml:space="preserve"> be a twice differentiable function such that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=-f(x)</m:t>
              </m:r>
            </m:oMath>
            <w:r>
              <w:rPr>
                <w:rFonts w:ascii="Cambria Math" w:hAnsi="Cambria Math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.</m:t>
              </m:r>
            </m:oMath>
            <w:r>
              <w:rPr>
                <w:rFonts w:ascii="Cambria Math" w:hAnsi="Cambria Math"/>
              </w:rPr>
              <w:t xml:space="preserve"> If </w:t>
            </w:r>
          </w:p>
          <w:p w:rsidR="00251BB3" w:rsidRPr="00385DC0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=8</m:t>
              </m:r>
            </m:oMath>
            <w:r w:rsidR="00251BB3">
              <w:rPr>
                <w:rFonts w:ascii="Cambria Math" w:hAnsi="Cambria Math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 xml:space="preserve">=2,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then </m:t>
              </m:r>
              <m:r>
                <w:rPr>
                  <w:rFonts w:ascii="Cambria Math" w:hAnsi="Cambria Math"/>
                </w:rPr>
                <m:t>h(2)</m:t>
              </m:r>
            </m:oMath>
            <w:r w:rsidR="00251BB3">
              <w:rPr>
                <w:rFonts w:ascii="Cambria Math" w:hAnsi="Cambria Math"/>
              </w:rPr>
              <w:t xml:space="preserve"> 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None of these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=10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13+2x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p+q</m:t>
                  </m:r>
                </m:sup>
              </m:sSup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qx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px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D80AD1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=1+nx+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+.…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then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(1)</m:t>
              </m:r>
            </m:oMath>
            <w:r>
              <w:rPr>
                <w:rFonts w:ascii="Cambria Math" w:hAnsi="Cambria Math"/>
              </w:rPr>
              <w:t xml:space="preserve"> 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n-2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1D3326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ascii="Cambria Math" w:hAnsi="Cambria Math"/>
              </w:rPr>
              <w:t xml:space="preserve">th derivative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n-1</m:t>
                    </m:r>
                  </m:e>
                </m:d>
                <m:r>
                  <w:rPr>
                    <w:rFonts w:ascii="Cambria Math" w:hAnsi="Cambria Math" w:cs="Calibri"/>
                  </w:rPr>
                  <m:t>!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n!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y=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then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w:rPr>
                  <w:rFonts w:ascii="Cambria Math" w:hAnsi="Cambria Math"/>
                </w:rPr>
                <m:t>, 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 w:rsidRPr="00A10FAA">
              <w:rPr>
                <w:rFonts w:ascii="Cambria Math" w:hAnsi="Cambria Math"/>
              </w:rPr>
              <w:t xml:space="preserve"> at </w:t>
            </w:r>
            <m:oMath>
              <m:r>
                <w:rPr>
                  <w:rFonts w:ascii="Cambria Math" w:hAnsi="Cambria Math"/>
                </w:rPr>
                <m:t>x=π</m:t>
              </m:r>
            </m:oMath>
            <w:r w:rsidRPr="00A10FAA">
              <w:rPr>
                <w:rFonts w:ascii="Cambria Math" w:hAnsi="Cambria Math"/>
              </w:rPr>
              <w:t>,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π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π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π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π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1+x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,</m:t>
              </m:r>
            </m:oMath>
            <w:r>
              <w:rPr>
                <w:rFonts w:ascii="Cambria Math" w:hAnsi="Cambria Math"/>
              </w:rPr>
              <w:t xml:space="preserve"> then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 xml:space="preserve">+y </m:t>
              </m:r>
            </m:oMath>
            <w:r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</w:tbl>
    <w:p w:rsidR="00251BB3" w:rsidRDefault="00251BB3">
      <w:r>
        <w:br w:type="page"/>
      </w:r>
    </w:p>
    <w:p w:rsidR="00847CD8" w:rsidRDefault="00847CD8">
      <w:pPr>
        <w:rPr>
          <w:rFonts w:asciiTheme="majorHAnsi" w:hAnsiTheme="majorHAnsi"/>
        </w:rPr>
        <w:sectPr w:rsidR="00847CD8" w:rsidSect="0004477C">
          <w:headerReference w:type="even" r:id="rId14"/>
          <w:headerReference w:type="default" r:id="rId15"/>
          <w:headerReference w:type="first" r:id="rId16"/>
          <w:type w:val="continuous"/>
          <w:pgSz w:w="11907" w:h="16839" w:code="9"/>
          <w:pgMar w:top="720" w:right="720" w:bottom="720" w:left="720" w:header="720" w:footer="113" w:gutter="0"/>
          <w:cols w:sep="1" w:space="720"/>
          <w:docGrid w:linePitch="360"/>
        </w:sectPr>
      </w:pPr>
    </w:p>
    <w:p w:rsidR="003202A8" w:rsidRPr="005F787C" w:rsidRDefault="00C72323" w:rsidP="00251BB3">
      <w:pPr>
        <w:spacing w:line="240" w:lineRule="auto"/>
        <w:contextualSpacing/>
        <w:jc w:val="center"/>
        <w:rPr>
          <w:rFonts w:asciiTheme="majorHAnsi" w:hAnsiTheme="majorHAnsi"/>
          <w:b/>
          <w:bCs/>
          <w:sz w:val="48"/>
        </w:rPr>
      </w:pPr>
      <w:r>
        <w:rPr>
          <w:rFonts w:asciiTheme="majorHAnsi" w:hAnsiTheme="majorHAnsi"/>
          <w:b/>
          <w:bCs/>
          <w:noProof/>
          <w:sz w:val="48"/>
        </w:rPr>
        <w:lastRenderedPageBreak/>
        <w:drawing>
          <wp:anchor distT="0" distB="0" distL="114300" distR="114300" simplePos="0" relativeHeight="25165619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66800" cy="800100"/>
            <wp:effectExtent l="19050" t="0" r="0" b="0"/>
            <wp:wrapNone/>
            <wp:docPr id="2" name="Picture 0" descr="PrintLogoI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LogoId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1BB3">
        <w:rPr>
          <w:rFonts w:asciiTheme="majorHAnsi" w:hAnsiTheme="majorHAnsi"/>
          <w:b/>
          <w:bCs/>
          <w:noProof/>
          <w:sz w:val="48"/>
          <w:lang w:bidi="mr-IN"/>
        </w:rPr>
        <w:t>AL BASITH TRUST</w:t>
      </w:r>
    </w:p>
    <w:p w:rsidR="003202A8" w:rsidRPr="005F787C" w:rsidRDefault="003202A8" w:rsidP="00251BB3">
      <w:pPr>
        <w:spacing w:line="240" w:lineRule="auto"/>
        <w:contextualSpacing/>
        <w:jc w:val="center"/>
        <w:rPr>
          <w:rFonts w:asciiTheme="majorHAnsi" w:hAnsiTheme="majorHAnsi"/>
        </w:rPr>
      </w:pPr>
    </w:p>
    <w:p w:rsidR="00251BB3" w:rsidRPr="0098326E" w:rsidRDefault="00251BB3" w:rsidP="00251BB3">
      <w:pPr>
        <w:spacing w:line="240" w:lineRule="auto"/>
        <w:contextualSpacing/>
        <w:rPr>
          <w:rFonts w:asciiTheme="majorHAnsi" w:hAnsiTheme="majorHAnsi"/>
        </w:rPr>
      </w:pPr>
      <w:r w:rsidRPr="003202A8">
        <w:rPr>
          <w:rFonts w:asciiTheme="majorHAnsi" w:hAnsiTheme="majorHAnsi"/>
          <w:b/>
          <w:bCs/>
        </w:rPr>
        <w:t>Date</w:t>
      </w:r>
      <w:r>
        <w:rPr>
          <w:rFonts w:asciiTheme="majorHAnsi" w:hAnsiTheme="majorHAnsi"/>
          <w:b/>
          <w:bCs/>
        </w:rPr>
        <w:tab/>
      </w:r>
      <w:r w:rsidRPr="003202A8">
        <w:rPr>
          <w:rFonts w:asciiTheme="majorHAnsi" w:hAnsiTheme="majorHAnsi"/>
          <w:b/>
          <w:bCs/>
        </w:rPr>
        <w:t>:</w:t>
      </w:r>
      <w:r>
        <w:rPr>
          <w:rFonts w:asciiTheme="majorHAnsi" w:hAnsiTheme="majorHAnsi"/>
        </w:rPr>
        <w:t>15-09-2019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  <w:b/>
          <w:bCs/>
        </w:rPr>
        <w:t>TEST ID: 731</w:t>
      </w:r>
    </w:p>
    <w:p w:rsidR="00251BB3" w:rsidRDefault="00251BB3" w:rsidP="00251BB3">
      <w:pPr>
        <w:spacing w:line="240" w:lineRule="auto"/>
        <w:contextualSpacing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Time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05:51:00</w:t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  <w:t>MATHEMATICS</w:t>
      </w:r>
    </w:p>
    <w:p w:rsidR="00251BB3" w:rsidRDefault="00251BB3" w:rsidP="00251BB3">
      <w:pPr>
        <w:spacing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Marks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351</w:t>
      </w:r>
    </w:p>
    <w:p w:rsidR="00251BB3" w:rsidRPr="005F787C" w:rsidRDefault="005D5593" w:rsidP="00251BB3">
      <w:pPr>
        <w:spacing w:line="240" w:lineRule="auto"/>
        <w:contextualSpacing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1.DIFFERENTITATION</w:t>
      </w:r>
    </w:p>
    <w:p w:rsidR="00251BB3" w:rsidRDefault="00BC6991" w:rsidP="00251BB3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  <w:noProof/>
          <w:lang w:bidi="mr-IN"/>
        </w:rPr>
        <w:pict>
          <v:shape id="_x0000_s1028" type="#_x0000_t32" style="position:absolute;margin-left:-7.4pt;margin-top:13.75pt;width:526.7pt;height:0;z-index:251659264" o:connectortype="straight" strokeweight="1.25pt"/>
        </w:pict>
      </w:r>
    </w:p>
    <w:p w:rsidR="00251BB3" w:rsidRPr="00E36859" w:rsidRDefault="00251BB3" w:rsidP="00251BB3">
      <w:pPr>
        <w:spacing w:line="240" w:lineRule="auto"/>
        <w:rPr>
          <w:rFonts w:asciiTheme="majorHAnsi" w:hAnsiTheme="majorHAnsi"/>
          <w:b/>
          <w:bCs/>
        </w:rPr>
        <w:sectPr w:rsidR="00251BB3" w:rsidRPr="00E36859" w:rsidSect="00251BB3">
          <w:headerReference w:type="even" r:id="rId17"/>
          <w:headerReference w:type="default" r:id="rId18"/>
          <w:footerReference w:type="default" r:id="rId19"/>
          <w:headerReference w:type="first" r:id="rId20"/>
          <w:type w:val="continuous"/>
          <w:pgSz w:w="11907" w:h="16839" w:code="9"/>
          <w:pgMar w:top="720" w:right="720" w:bottom="720" w:left="720" w:header="720" w:footer="113" w:gutter="0"/>
          <w:cols w:sep="1" w:space="113"/>
          <w:docGrid w:linePitch="360"/>
        </w:sectPr>
      </w:pPr>
    </w:p>
    <w:tbl>
      <w:tblPr>
        <w:tblW w:w="5000" w:type="pct"/>
        <w:tblLayout w:type="fixed"/>
        <w:tblLook w:val="04A0"/>
      </w:tblPr>
      <w:tblGrid>
        <w:gridCol w:w="10467"/>
      </w:tblGrid>
      <w:tr w:rsidR="00251BB3" w:rsidRPr="00453EAC" w:rsidTr="00251BB3">
        <w:tc>
          <w:tcPr>
            <w:tcW w:w="5000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251BB3" w:rsidRPr="0076457D" w:rsidRDefault="00251BB3" w:rsidP="00251BB3">
            <w:pPr>
              <w:contextualSpacing/>
              <w:jc w:val="center"/>
              <w:rPr>
                <w:rFonts w:asciiTheme="majorHAnsi" w:eastAsiaTheme="minorEastAsia" w:hAnsiTheme="majorHAnsi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32"/>
                <w:szCs w:val="32"/>
              </w:rPr>
              <w:lastRenderedPageBreak/>
              <w:t>:  ANSWER KEY :</w:t>
            </w:r>
          </w:p>
        </w:tc>
      </w:tr>
    </w:tbl>
    <w:p w:rsidR="00251BB3" w:rsidRDefault="00251BB3" w:rsidP="0029137C">
      <w:pPr>
        <w:contextualSpacing/>
        <w:rPr>
          <w:rFonts w:asciiTheme="majorHAnsi" w:hAnsiTheme="majorHAnsi"/>
        </w:rPr>
        <w:sectPr w:rsidR="00251BB3" w:rsidSect="00251BB3">
          <w:type w:val="continuous"/>
          <w:pgSz w:w="11907" w:h="16839" w:code="9"/>
          <w:pgMar w:top="720" w:right="720" w:bottom="720" w:left="720" w:header="720" w:footer="113" w:gutter="0"/>
          <w:cols w:sep="1" w:space="113"/>
          <w:docGrid w:linePitch="360"/>
        </w:sectPr>
      </w:pPr>
    </w:p>
    <w:tbl>
      <w:tblPr>
        <w:tblW w:w="5000" w:type="pct"/>
        <w:tblLayout w:type="fixed"/>
        <w:tblLook w:val="04A0"/>
      </w:tblPr>
      <w:tblGrid>
        <w:gridCol w:w="5177"/>
      </w:tblGrid>
      <w:tr w:rsidR="0004477C" w:rsidRPr="00453EAC" w:rsidTr="00604489">
        <w:tc>
          <w:tcPr>
            <w:tcW w:w="5000" w:type="pct"/>
            <w:tcMar>
              <w:left w:w="0" w:type="dxa"/>
              <w:right w:w="0" w:type="dxa"/>
            </w:tcMar>
          </w:tcPr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lastRenderedPageBreak/>
              <w:t>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41)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45)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49)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61)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65)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69)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73)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77)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81)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85)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89)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93)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97)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101)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105)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109)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113)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117)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121)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125)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129)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130)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131)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132)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133)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134)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135)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136)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137)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138)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139)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141)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145)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149)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153)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157)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160)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161)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162)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163)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164)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lastRenderedPageBreak/>
              <w:t>165)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166)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167)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168)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169)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170)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171)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172)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173)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174)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175)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176)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177)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178)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179)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180)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181)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182)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183)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184)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185)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186)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187)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188)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189)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190)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191)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192)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193)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194)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195)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196)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197)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198)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199)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200)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201)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202)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203)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204)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205)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206)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207)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208)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209)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210)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211)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212)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213)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214)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215)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216)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217)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218)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219)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220)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221)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222)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223)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224)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225)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226)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227)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228)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229)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230)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231)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232)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233)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234)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235)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236)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237)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238)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239)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240)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241)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242)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243)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244)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245)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246)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247)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248)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249)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250)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251)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252)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253)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254)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255)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256)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257)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258)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259)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260)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261)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262)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263)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264)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265)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266)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267)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268)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269)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270)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271)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272)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273)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274)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275)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276)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277)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278)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279)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280)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281)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282)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283)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284)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285)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286)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287)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288)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289)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290)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291)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292)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293)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294)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295)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296)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297)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298)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299)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300)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301)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302)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303)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304)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305)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306)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307)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308)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309)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310)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311)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312)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313)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314)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315)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316)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317)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318)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319)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320)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321)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322)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323)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324)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325)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326)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327)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328)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lastRenderedPageBreak/>
              <w:t>329)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330)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331)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332)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333)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334)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335)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336)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337)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338)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339)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340)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341)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342)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343)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344)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345)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346)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347)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348)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251BB3" w:rsidRPr="00453EAC" w:rsidRDefault="00251BB3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349)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350)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351)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</w:p>
        </w:tc>
      </w:tr>
    </w:tbl>
    <w:p w:rsidR="00251BB3" w:rsidRDefault="00251BB3">
      <w:r>
        <w:lastRenderedPageBreak/>
        <w:br w:type="page"/>
      </w:r>
    </w:p>
    <w:p w:rsidR="00847CD8" w:rsidRDefault="00847CD8">
      <w:pPr>
        <w:rPr>
          <w:rFonts w:asciiTheme="majorHAnsi" w:hAnsiTheme="majorHAnsi"/>
        </w:rPr>
        <w:sectPr w:rsidR="00847CD8" w:rsidSect="0004477C">
          <w:headerReference w:type="even" r:id="rId21"/>
          <w:headerReference w:type="default" r:id="rId22"/>
          <w:headerReference w:type="first" r:id="rId23"/>
          <w:type w:val="continuous"/>
          <w:pgSz w:w="11907" w:h="16839" w:code="9"/>
          <w:pgMar w:top="720" w:right="720" w:bottom="720" w:left="720" w:header="720" w:footer="113" w:gutter="0"/>
          <w:cols w:num="2" w:sep="1" w:space="113"/>
          <w:docGrid w:linePitch="360"/>
        </w:sectPr>
      </w:pPr>
    </w:p>
    <w:p w:rsidR="003202A8" w:rsidRPr="005F787C" w:rsidRDefault="00C72323" w:rsidP="00251BB3">
      <w:pPr>
        <w:spacing w:line="240" w:lineRule="auto"/>
        <w:contextualSpacing/>
        <w:jc w:val="center"/>
        <w:rPr>
          <w:rFonts w:asciiTheme="majorHAnsi" w:hAnsiTheme="majorHAnsi"/>
          <w:b/>
          <w:bCs/>
          <w:sz w:val="48"/>
        </w:rPr>
      </w:pPr>
      <w:r>
        <w:rPr>
          <w:rFonts w:asciiTheme="majorHAnsi" w:hAnsiTheme="majorHAnsi"/>
          <w:b/>
          <w:bCs/>
          <w:noProof/>
          <w:sz w:val="48"/>
        </w:rPr>
        <w:lastRenderedPageBreak/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66800" cy="800100"/>
            <wp:effectExtent l="19050" t="0" r="0" b="0"/>
            <wp:wrapNone/>
            <wp:docPr id="3" name="Picture 0" descr="PrintLogoI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LogoId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1BB3">
        <w:rPr>
          <w:rFonts w:asciiTheme="majorHAnsi" w:hAnsiTheme="majorHAnsi"/>
          <w:b/>
          <w:bCs/>
          <w:noProof/>
          <w:sz w:val="48"/>
          <w:lang w:bidi="mr-IN"/>
        </w:rPr>
        <w:t>AL BASITH TRUST</w:t>
      </w:r>
    </w:p>
    <w:p w:rsidR="003202A8" w:rsidRPr="005F787C" w:rsidRDefault="003202A8" w:rsidP="00251BB3">
      <w:pPr>
        <w:spacing w:line="240" w:lineRule="auto"/>
        <w:contextualSpacing/>
        <w:jc w:val="center"/>
        <w:rPr>
          <w:rFonts w:asciiTheme="majorHAnsi" w:hAnsiTheme="majorHAnsi"/>
        </w:rPr>
      </w:pPr>
    </w:p>
    <w:p w:rsidR="00251BB3" w:rsidRPr="0098326E" w:rsidRDefault="00251BB3" w:rsidP="00251BB3">
      <w:pPr>
        <w:spacing w:line="240" w:lineRule="auto"/>
        <w:contextualSpacing/>
        <w:rPr>
          <w:rFonts w:asciiTheme="majorHAnsi" w:hAnsiTheme="majorHAnsi"/>
        </w:rPr>
      </w:pPr>
      <w:r w:rsidRPr="003202A8">
        <w:rPr>
          <w:rFonts w:asciiTheme="majorHAnsi" w:hAnsiTheme="majorHAnsi"/>
          <w:b/>
          <w:bCs/>
        </w:rPr>
        <w:t>Date</w:t>
      </w:r>
      <w:r>
        <w:rPr>
          <w:rFonts w:asciiTheme="majorHAnsi" w:hAnsiTheme="majorHAnsi"/>
          <w:b/>
          <w:bCs/>
        </w:rPr>
        <w:tab/>
      </w:r>
      <w:r w:rsidRPr="003202A8">
        <w:rPr>
          <w:rFonts w:asciiTheme="majorHAnsi" w:hAnsiTheme="majorHAnsi"/>
          <w:b/>
          <w:bCs/>
        </w:rPr>
        <w:t>:</w:t>
      </w:r>
      <w:r>
        <w:rPr>
          <w:rFonts w:asciiTheme="majorHAnsi" w:hAnsiTheme="majorHAnsi"/>
        </w:rPr>
        <w:t>15-09-2019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  <w:b/>
          <w:bCs/>
        </w:rPr>
        <w:t>TEST ID: 731</w:t>
      </w:r>
    </w:p>
    <w:p w:rsidR="00251BB3" w:rsidRDefault="00251BB3" w:rsidP="00251BB3">
      <w:pPr>
        <w:spacing w:line="240" w:lineRule="auto"/>
        <w:contextualSpacing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Time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05:51:00</w:t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  <w:t>MATHEMATICS</w:t>
      </w:r>
    </w:p>
    <w:p w:rsidR="00251BB3" w:rsidRDefault="00251BB3" w:rsidP="00251BB3">
      <w:pPr>
        <w:spacing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Marks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351</w:t>
      </w:r>
    </w:p>
    <w:p w:rsidR="00251BB3" w:rsidRPr="005F787C" w:rsidRDefault="005D5593" w:rsidP="00251BB3">
      <w:pPr>
        <w:spacing w:line="240" w:lineRule="auto"/>
        <w:contextualSpacing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1.DIFFERENTITATION</w:t>
      </w:r>
    </w:p>
    <w:p w:rsidR="00251BB3" w:rsidRDefault="00BC6991" w:rsidP="00251BB3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  <w:noProof/>
          <w:lang w:bidi="mr-IN"/>
        </w:rPr>
        <w:pict>
          <v:shape id="_x0000_s1027" type="#_x0000_t32" style="position:absolute;margin-left:-7.4pt;margin-top:13.75pt;width:526.7pt;height:0;z-index:251660288" o:connectortype="straight" strokeweight="1.25pt"/>
        </w:pict>
      </w:r>
    </w:p>
    <w:p w:rsidR="00251BB3" w:rsidRPr="00E36859" w:rsidRDefault="00251BB3" w:rsidP="00251BB3">
      <w:pPr>
        <w:spacing w:line="240" w:lineRule="auto"/>
        <w:rPr>
          <w:rFonts w:asciiTheme="majorHAnsi" w:hAnsiTheme="majorHAnsi"/>
          <w:b/>
          <w:bCs/>
        </w:rPr>
        <w:sectPr w:rsidR="00251BB3" w:rsidRPr="00E36859" w:rsidSect="00251BB3">
          <w:headerReference w:type="even" r:id="rId24"/>
          <w:headerReference w:type="default" r:id="rId25"/>
          <w:footerReference w:type="default" r:id="rId26"/>
          <w:headerReference w:type="first" r:id="rId27"/>
          <w:type w:val="continuous"/>
          <w:pgSz w:w="11907" w:h="16839" w:code="9"/>
          <w:pgMar w:top="720" w:right="720" w:bottom="720" w:left="720" w:header="720" w:footer="113" w:gutter="0"/>
          <w:cols w:sep="1" w:space="113"/>
          <w:docGrid w:linePitch="360"/>
        </w:sectPr>
      </w:pPr>
    </w:p>
    <w:tbl>
      <w:tblPr>
        <w:tblW w:w="5000" w:type="pct"/>
        <w:tblLayout w:type="fixed"/>
        <w:tblLook w:val="04A0"/>
      </w:tblPr>
      <w:tblGrid>
        <w:gridCol w:w="10467"/>
      </w:tblGrid>
      <w:tr w:rsidR="00251BB3" w:rsidRPr="00453EAC" w:rsidTr="00251BB3">
        <w:tc>
          <w:tcPr>
            <w:tcW w:w="5000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251BB3" w:rsidRPr="0076457D" w:rsidRDefault="00251BB3" w:rsidP="00251BB3">
            <w:pPr>
              <w:contextualSpacing/>
              <w:jc w:val="center"/>
              <w:rPr>
                <w:rFonts w:asciiTheme="majorHAnsi" w:eastAsiaTheme="minorEastAsia" w:hAnsiTheme="majorHAnsi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32"/>
                <w:szCs w:val="32"/>
              </w:rPr>
              <w:lastRenderedPageBreak/>
              <w:t>: HINTS AND SOLUTIONS :</w:t>
            </w:r>
          </w:p>
        </w:tc>
      </w:tr>
    </w:tbl>
    <w:p w:rsidR="00251BB3" w:rsidRDefault="00251BB3" w:rsidP="0029137C">
      <w:pPr>
        <w:contextualSpacing/>
        <w:rPr>
          <w:rFonts w:asciiTheme="majorHAnsi" w:hAnsiTheme="majorHAnsi"/>
        </w:rPr>
        <w:sectPr w:rsidR="00251BB3" w:rsidSect="00251BB3">
          <w:type w:val="continuous"/>
          <w:pgSz w:w="11907" w:h="16839" w:code="9"/>
          <w:pgMar w:top="720" w:right="720" w:bottom="720" w:left="720" w:header="720" w:footer="113" w:gutter="0"/>
          <w:cols w:sep="1" w:space="113"/>
          <w:docGrid w:linePitch="360"/>
        </w:sectPr>
      </w:pPr>
    </w:p>
    <w:tbl>
      <w:tblPr>
        <w:tblW w:w="5000" w:type="pct"/>
        <w:tblLayout w:type="fixed"/>
        <w:tblLook w:val="04A0"/>
      </w:tblPr>
      <w:tblGrid>
        <w:gridCol w:w="456"/>
        <w:gridCol w:w="4721"/>
      </w:tblGrid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 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 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5 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 x</m:t>
                        </m:r>
                      </m:e>
                    </m:func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5 x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 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+5 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n 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+x</m:t>
                                </m:r>
                              </m:e>
                            </m:d>
                          </m:e>
                        </m:func>
                      </m:e>
                    </m:func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 </w:t>
            </w:r>
            <m:oMath>
              <m:r>
                <w:rPr>
                  <w:rFonts w:ascii="Cambria Math" w:hAnsi="Cambria Math"/>
                </w:rPr>
                <m:t>u=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and </m:t>
              </m:r>
              <m:r>
                <w:rPr>
                  <w:rFonts w:ascii="Cambria Math" w:hAnsi="Cambria Math"/>
                </w:rPr>
                <m:t>v=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p>
              </m:sSup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a.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a.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sec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dv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 /dx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dv /dx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  <w:p w:rsidR="00251BB3" w:rsidRPr="004B4BAD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  </w:t>
            </w:r>
            <m:oMath>
              <m:r>
                <w:rPr>
                  <w:rFonts w:ascii="Cambria Math" w:hAnsi="Cambria Math"/>
                </w:rPr>
                <m:t>u=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oMath>
            <w:r>
              <w:rPr>
                <w:rFonts w:ascii="Cambria Math" w:hAnsi="Cambria Math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v=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2x-1</m:t>
                  </m:r>
                </m:sup>
              </m:sSup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 </w:t>
            </w:r>
            <m:oMath>
              <m:r>
                <w:rPr>
                  <w:rFonts w:ascii="Cambria Math" w:hAnsi="Cambria Math"/>
                </w:rPr>
                <m:t>x,</m:t>
              </m:r>
            </m:oMath>
            <w:r>
              <w:rPr>
                <w:rFonts w:ascii="Cambria Math" w:hAnsi="Cambria Math"/>
              </w:rPr>
              <w:t xml:space="preserve"> 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du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 xml:space="preserve">.2x </m:t>
              </m:r>
            </m:oMath>
            <w:r w:rsidR="00251BB3">
              <w:rPr>
                <w:rFonts w:ascii="Cambria Math" w:hAnsi="Cambria Math"/>
              </w:rPr>
              <w:t xml:space="preserve">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dx 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2x-1</m:t>
                  </m:r>
                </m:sup>
              </m:sSup>
              <m:r>
                <w:rPr>
                  <w:rFonts w:ascii="Cambria Math" w:hAnsi="Cambria Math"/>
                </w:rPr>
                <m:t>(2)</m:t>
              </m:r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∴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dv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  <m:r>
                      <w:rPr>
                        <w:rFonts w:ascii="Cambria Math" w:hAnsi="Cambria Math"/>
                      </w:rPr>
                      <m:t>.2x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2x-1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.2</m:t>
                    </m:r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dv</m:t>
                    </m:r>
                  </m:den>
                </m:f>
                <m:r>
                  <w:rPr>
                    <w:rFonts w:ascii="Cambria Math" w:hAnsi="Cambria Math"/>
                  </w:rPr>
                  <m:t>=x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-2x+1</m:t>
                    </m:r>
                  </m:sup>
                </m:sSup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⇒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dv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(x=1)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</m:oMath>
            <w:r>
              <w:rPr>
                <w:rFonts w:ascii="Cambria Math" w:hAnsi="Cambria Math"/>
              </w:rPr>
              <w:t>1.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1-2+1</m:t>
                  </m:r>
                </m:sup>
              </m:sSup>
              <m:r>
                <w:rPr>
                  <w:rFonts w:ascii="Cambria Math" w:hAnsi="Cambria Math"/>
                </w:rPr>
                <m:t xml:space="preserve">=1 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  </w:t>
            </w:r>
            <m:oMath>
              <m:r>
                <w:rPr>
                  <w:rFonts w:ascii="Cambria Math" w:hAnsi="Cambria Math"/>
                </w:rPr>
                <m:t>y=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rad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 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x×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x=e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e×1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 xml:space="preserve">(1+1)   </m:t>
                </m:r>
              </m:oMath>
            </m:oMathPara>
          </w:p>
          <w:p w:rsidR="00251BB3" w:rsidRPr="00977C66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r>
                <w:rPr>
                  <w:rFonts w:ascii="Cambria Math" w:hAnsi="Cambria Math"/>
                </w:rPr>
                <m:t>y=1+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oMath>
            <w:r>
              <w:rPr>
                <w:rFonts w:ascii="Cambria Math" w:hAnsi="Cambria Math"/>
              </w:rPr>
              <w:t>+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+.…=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den>
              </m:f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  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x-1</m:t>
                  </m:r>
                </m:den>
              </m:f>
            </m:oMath>
            <w:r>
              <w:rPr>
                <w:rFonts w:ascii="Cambria Math" w:hAnsi="Cambria Math"/>
              </w:rPr>
              <w:t xml:space="preserve">(GP series)         …(i)     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-x.1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⇒ 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Cambria Math" w:hAnsi="Cambria Math"/>
              </w:rPr>
              <w:t xml:space="preserve">   [from Eq.(i)]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6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∵f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ax</m:t>
                    </m:r>
                  </m:e>
                </m:ra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rad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F46078">
              <w:rPr>
                <w:rFonts w:ascii="Cambria Math" w:hAnsi="Cambria Math"/>
              </w:rPr>
              <w:t>,</w:t>
            </w:r>
            <w:r>
              <w:rPr>
                <w:rFonts w:ascii="Cambria Math" w:hAnsi="Cambria Math"/>
              </w:rPr>
              <w:t xml:space="preserve"> 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-3/2</m:t>
                        </m:r>
                      </m:sup>
                    </m:sSup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-3/2</m:t>
                    </m:r>
                  </m:sup>
                </m:sSup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3/2</m:t>
                        </m:r>
                      </m:sup>
                    </m:sSup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                                         </w:t>
            </w:r>
            <m:oMath>
              <m:r>
                <w:rPr>
                  <w:rFonts w:ascii="Cambria Math" w:hAnsi="Cambria Math"/>
                </w:rPr>
                <m:t>u=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x,v=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oMath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 -3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dv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=3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e>
                    </m:fun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oMath>
            </m:oMathPara>
          </w:p>
          <w:p w:rsidR="00251BB3" w:rsidRPr="00864CE5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Now,                                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du</m:t>
                  </m:r>
                </m:num>
                <m:den>
                  <m:r>
                    <w:rPr>
                      <w:rFonts w:ascii="Cambria Math" w:hAnsi="Cambria Math"/>
                    </w:rPr>
                    <m:t>dv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cos 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den>
              </m:f>
              <m:r>
                <w:rPr>
                  <w:rFonts w:ascii="Cambria Math" w:hAnsi="Cambria Math"/>
                </w:rPr>
                <m:t>=-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5.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func>
            </m:oMath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5+5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Pr="007D13F2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   </w:t>
            </w:r>
            <m:oMath>
              <m:r>
                <w:rPr>
                  <w:rFonts w:ascii="Cambria Math" w:hAnsi="Cambria Math"/>
                </w:rPr>
                <m:t>x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1+y</m:t>
                  </m:r>
                </m:e>
              </m:rad>
              <m:r>
                <w:rPr>
                  <w:rFonts w:ascii="Cambria Math" w:hAnsi="Cambria Math"/>
                </w:rPr>
                <m:t>=-y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rad>
            </m:oMath>
            <w:r>
              <w:rPr>
                <w:rFonts w:ascii="Cambria Math" w:hAnsi="Cambria Math"/>
              </w:rPr>
              <w:t xml:space="preserve">    …(i)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squaring both sides, we get </w:t>
            </w:r>
          </w:p>
          <w:p w:rsidR="00251BB3" w:rsidRDefault="00BC6991" w:rsidP="00251BB3">
            <w:pPr>
              <w:contextualSpacing/>
              <w:jc w:val="both"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(1+x)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</m:oMath>
            <w:r>
              <w:rPr>
                <w:rFonts w:ascii="Cambria Math" w:hAnsi="Cambria Math"/>
              </w:rPr>
              <w:t xml:space="preserve">  (</w:t>
            </w:r>
            <m:oMath>
              <m:r>
                <w:rPr>
                  <w:rFonts w:ascii="Cambria Math" w:hAnsi="Cambria Math"/>
                </w:rPr>
                <m:t>x-y)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  <m:r>
                <w:rPr>
                  <w:rFonts w:ascii="Cambria Math" w:hAnsi="Cambria Math"/>
                </w:rPr>
                <m:t>+xy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x-y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x-y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x+y+xy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251BB3" w:rsidRDefault="00251BB3" w:rsidP="00251BB3">
            <w:pPr>
              <w:contextualSpacing/>
              <w:jc w:val="both"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x-y ≠0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because it does not satisfy the Eq.(i)</m:t>
              </m:r>
            </m:oMath>
            <w:r>
              <w:rPr>
                <w:rFonts w:ascii="Cambria Math" w:hAnsi="Cambria Math"/>
              </w:rPr>
              <w:t>.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  x+y+xy=0  ⇒  y=-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1+x</m:t>
                    </m:r>
                  </m:den>
                </m:f>
              </m:oMath>
            </m:oMathPara>
          </w:p>
          <w:p w:rsidR="00251BB3" w:rsidRPr="007D13F2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-x(1)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 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</w:p>
          <w:p w:rsidR="00251BB3" w:rsidRPr="006E698F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∴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251BB3" w:rsidRPr="006E698F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 xml:space="preserve">  1=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……..(1+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(1-x)</m:t>
                    </m:r>
                  </m:den>
                </m:f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1-x</m:t>
                    </m:r>
                  </m:den>
                </m:f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   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-4n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4n-1 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–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4n</m:t>
                            </m:r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-4n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4n-1 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4n</m:t>
                            </m:r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x=0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12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  </w:t>
            </w:r>
            <m:oMath>
              <m:r>
                <w:rPr>
                  <w:rFonts w:ascii="Cambria Math" w:hAnsi="Cambria Math"/>
                </w:rPr>
                <m:t>y=a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θ    and </m:t>
                  </m:r>
                </m:e>
              </m:func>
              <m:r>
                <w:rPr>
                  <w:rFonts w:ascii="Cambria Math" w:hAnsi="Cambria Math"/>
                </w:rPr>
                <m:t>x=a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θ, </m:t>
              </m:r>
            </m:oMath>
            <w:r>
              <w:rPr>
                <w:rFonts w:ascii="Cambria Math" w:hAnsi="Cambria Math"/>
              </w:rPr>
              <w:t xml:space="preserve">we get 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</m:oMath>
            <w:r w:rsidR="00251BB3">
              <w:rPr>
                <w:rFonts w:ascii="Cambria Math" w:hAnsi="Cambria Math"/>
              </w:rPr>
              <w:t xml:space="preserve"> = </w:t>
            </w:r>
            <m:oMath>
              <m:r>
                <w:rPr>
                  <w:rFonts w:ascii="Cambria Math" w:hAnsi="Cambria Math"/>
                </w:rPr>
                <m:t>3a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</m:oMath>
            <w:r>
              <w:rPr>
                <w:rFonts w:ascii="Cambria Math" w:hAnsi="Cambria Math"/>
              </w:rPr>
              <w:t xml:space="preserve"> = </w:t>
            </w:r>
            <m:oMath>
              <m:r>
                <w:rPr>
                  <w:rFonts w:ascii="Cambria Math" w:hAnsi="Cambria Math"/>
                </w:rPr>
                <m:t>-3a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dy/d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dx/dθ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3a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  <w:p w:rsidR="00251BB3" w:rsidRPr="00CD56A4" w:rsidRDefault="00251BB3" w:rsidP="00251BB3">
            <w:pPr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At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=-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</m:func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We have,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>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</m:oMath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</m:oMath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</m:oMath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 xml:space="preserve">x, </m:t>
              </m:r>
            </m:oMath>
            <w:r w:rsidRPr="00506E88">
              <w:rPr>
                <w:rFonts w:ascii="Cambria Math" w:hAnsi="Cambria Math"/>
              </w:rPr>
              <w:t xml:space="preserve">we get </w:t>
            </w:r>
          </w:p>
          <w:p w:rsidR="00251BB3" w:rsidRPr="00506E88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.2y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.2x=0</m:t>
                </m:r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+b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AC3D7B">
              <w:rPr>
                <w:rFonts w:ascii="Cambria Math" w:hAnsi="Cambria Math"/>
              </w:rPr>
              <w:t>,</w:t>
            </w:r>
            <w:r>
              <w:rPr>
                <w:rFonts w:ascii="Cambria Math" w:hAnsi="Cambria Math"/>
              </w:rPr>
              <w:t xml:space="preserve"> 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-b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Again differentiating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AC3D7B">
              <w:rPr>
                <w:rFonts w:ascii="Cambria Math" w:hAnsi="Cambria Math"/>
              </w:rPr>
              <w:t>,</w:t>
            </w:r>
            <w:r>
              <w:rPr>
                <w:rFonts w:ascii="Cambria Math" w:hAnsi="Cambria Math"/>
              </w:rPr>
              <w:t xml:space="preserve"> 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+b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Again differentiating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AC3D7B">
              <w:rPr>
                <w:rFonts w:ascii="Cambria Math" w:hAnsi="Cambria Math"/>
              </w:rPr>
              <w:t xml:space="preserve">, </w:t>
            </w:r>
            <w:r>
              <w:rPr>
                <w:rFonts w:ascii="Cambria Math" w:hAnsi="Cambria Math"/>
              </w:rPr>
              <w:t>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r>
                  <w:rPr>
                    <w:rFonts w:ascii="Cambria Math" w:hAnsi="Cambria Math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-b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  <m:r>
                  <w:rPr>
                    <w:rFonts w:ascii="Cambria Math" w:hAnsi="Cambria Math"/>
                  </w:rPr>
                  <m:t>=y'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Let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oMath>
            <w:r w:rsidRPr="00A10FAA">
              <w:rPr>
                <w:rFonts w:ascii="Cambria Math" w:hAnsi="Cambria Math"/>
              </w:rPr>
              <w:t xml:space="preserve">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func>
            </m:oMath>
            <w:r w:rsidRPr="00A10FAA">
              <w:rPr>
                <w:rFonts w:ascii="Cambria Math" w:hAnsi="Cambria Math"/>
              </w:rPr>
              <w:t>. Then</w:t>
            </w:r>
          </w:p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=a(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A-B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=a</m:t>
                </m:r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⇒A-B=2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func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Differentiating w.r.t. to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=0⇒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But,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y</m:t>
                  </m:r>
                </m:e>
              </m:d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</m:den>
                  </m:f>
                </m:e>
              </m:rad>
            </m:oMath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x+x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x)</m:t>
                          </m:r>
                        </m:e>
                      </m:func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 xml:space="preserve">x, </m:t>
              </m:r>
            </m:oMath>
            <w:r>
              <w:rPr>
                <w:rFonts w:ascii="Cambria Math" w:hAnsi="Cambria Math"/>
              </w:rPr>
              <w:t xml:space="preserve">we get 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.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+xn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+1.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func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</w:rPr>
                  <m:t>(1+n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x)+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[n+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x]</m:t>
                        </m:r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∵ y=x-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=1-2x</m:t>
                </m:r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Now, </w:t>
            </w:r>
            <w:r w:rsidRPr="00506E88">
              <w:rPr>
                <w:rFonts w:ascii="Cambria Math" w:hAnsi="Cambria Math"/>
              </w:rPr>
              <w:br/>
            </w: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den>
                </m:f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2y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dx 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2x</m:t>
                    </m:r>
                  </m:den>
                </m:f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(1-2x)</m:t>
                </m:r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1-2x</m:t>
                    </m:r>
                  </m:e>
                </m:d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= </w:t>
            </w:r>
            <m:oMath>
              <m:r>
                <w:rPr>
                  <w:rFonts w:ascii="Cambria Math" w:hAnsi="Cambria Math"/>
                </w:rPr>
                <m:t>1-3x+2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= </w:t>
            </w:r>
            <m:oMath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-3x+1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=6x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=3</m:t>
              </m:r>
            </m:oMath>
            <w:r w:rsidRPr="00A10FAA">
              <w:rPr>
                <w:rFonts w:ascii="Cambria Math" w:hAnsi="Cambria Math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Now,</w:t>
            </w:r>
          </w:p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-2 x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=6 x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</w:rPr>
                  <m:t xml:space="preserve">-6 x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</w:rPr>
                  <m:t>-0=1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Pr="001B1EC3" w:rsidRDefault="00BC6991" w:rsidP="00251BB3">
            <w:pPr>
              <w:contextualSpacing/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⇒2y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251BB3" w:rsidRPr="001B583B">
              <w:rPr>
                <w:rFonts w:ascii="Cambria Math" w:hAnsi="Cambria Math"/>
              </w:rPr>
              <w:t>…(i)</w:t>
            </w:r>
          </w:p>
          <w:p w:rsidR="00251BB3" w:rsidRPr="001B1EC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2y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:rsidR="00251BB3" w:rsidRPr="001B1EC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⇒2y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-2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 [from Eq.(i)]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251BB3" w:rsidRPr="00D11530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(x)]</m:t>
                </m:r>
              </m:oMath>
            </m:oMathPara>
          </w:p>
          <w:p w:rsidR="00251BB3" w:rsidRPr="00D11530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:rsidR="00251BB3" w:rsidRPr="00D11530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⇒2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20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x+π/3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x+π/3</m:t>
                        </m:r>
                      </m:e>
                    </m:d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 2x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2x+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2x+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 2x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2x+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2x+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func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2x+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2x+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∴gof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5/4 </m:t>
                  </m:r>
                </m:e>
              </m:d>
              <m:r>
                <w:rPr>
                  <w:rFonts w:ascii="Cambria Math" w:hAnsi="Cambria Math"/>
                </w:rPr>
                <m:t>=3</m:t>
              </m:r>
            </m:oMath>
            <w:r w:rsidRPr="00A10FAA">
              <w:rPr>
                <w:rFonts w:ascii="Cambria Math" w:hAnsi="Cambria Math"/>
              </w:rPr>
              <w:t xml:space="preserve"> for all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gof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 w:rsidRPr="00A10FAA">
              <w:rPr>
                <w:rFonts w:ascii="Cambria Math" w:hAnsi="Cambria Math"/>
              </w:rPr>
              <w:t xml:space="preserve"> for all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r>
                <w:rPr>
                  <w:rFonts w:ascii="Cambria Math" w:hAnsi="Cambria Math"/>
                </w:rPr>
                <m:t>x=lo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 t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and  </m:t>
                </m:r>
                <m:r>
                  <w:rPr>
                    <w:rFonts w:ascii="Cambria Math" w:hAnsi="Cambria Math"/>
                  </w:rPr>
                  <m:t>y+1=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y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2x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-1  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Pr="002C759C">
              <w:rPr>
                <w:rFonts w:ascii="Cambria Math" w:hAnsi="Cambria Math"/>
              </w:rPr>
              <w:t xml:space="preserve">, </w:t>
            </w:r>
            <w:r>
              <w:rPr>
                <w:rFonts w:ascii="Cambria Math" w:hAnsi="Cambria Math"/>
              </w:rPr>
              <w:t xml:space="preserve">we get 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2x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dy</m:t>
                    </m:r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251BB3" w:rsidRPr="00132BA2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dy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sup>
                    </m:sSup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Again, differentiating w.r.t. </w:t>
            </w:r>
            <m:oMath>
              <m:r>
                <w:rPr>
                  <w:rFonts w:ascii="Cambria Math" w:hAnsi="Cambria Math"/>
                </w:rPr>
                <m:t xml:space="preserve">y, </m:t>
              </m:r>
            </m:oMath>
            <w:r>
              <w:rPr>
                <w:rFonts w:ascii="Cambria Math" w:hAnsi="Cambria Math"/>
              </w:rPr>
              <w:t xml:space="preserve">we get 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-2x</m:t>
                    </m:r>
                  </m:sup>
                </m:sSup>
                <m:r>
                  <w:rPr>
                    <w:rFonts w:ascii="Cambria Math" w:hAnsi="Cambria Math"/>
                  </w:rPr>
                  <m:t>(-2)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dy</m:t>
                    </m:r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-2x</m:t>
                    </m:r>
                  </m:sup>
                </m:sSup>
                <m: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sup>
                    </m:sSup>
                  </m:den>
                </m:f>
              </m:oMath>
            </m:oMathPara>
          </w:p>
          <w:p w:rsidR="00251BB3" w:rsidRPr="00132BA2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-4x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Since,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g(</m:t>
                  </m:r>
                  <m:r>
                    <w:rPr>
                      <w:rFonts w:ascii="Cambria Math" w:hAnsi="Cambria Math"/>
                    </w:rPr>
                    <m:t>x)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g(</m:t>
                    </m:r>
                    <m:r>
                      <w:rPr>
                        <w:rFonts w:ascii="Cambria Math" w:hAnsi="Cambria Math"/>
                      </w:rPr>
                      <m:t>x+1)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x+1</m:t>
                    </m:r>
                  </m:e>
                </m:d>
                <m:r>
                  <w:rPr>
                    <w:rFonts w:ascii="Cambria Math" w:hAnsi="Cambria Math"/>
                  </w:rPr>
                  <m:t>=xf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r>
                      <w:rPr>
                        <w:rFonts w:ascii="Cambria Math" w:hAnsi="Cambria Math"/>
                      </w:rPr>
                      <m:t>(x)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</w:rPr>
                    <m:t>(x)</m:t>
                  </m:r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(x+1)-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>
              <w:rPr>
                <w:rFonts w:ascii="Cambria Math" w:hAnsi="Cambria Math"/>
              </w:rPr>
              <w:t xml:space="preserve"> …(i)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Replacing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ascii="Cambria Math" w:hAnsi="Cambria Math"/>
              </w:rPr>
              <w:t xml:space="preserve"> by </w:t>
            </w:r>
            <m:oMath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rPr>
                <w:rFonts w:ascii="Cambria Math" w:hAnsi="Cambria Math"/>
              </w:rPr>
              <w:t>, we get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2x-1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func>
                  </m:e>
                </m:func>
              </m:oMath>
            </m:oMathPara>
          </w:p>
          <w:p w:rsidR="00251BB3" w:rsidRPr="00B87793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∴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=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 w:rsidRPr="00B87793">
              <w:rPr>
                <w:rFonts w:ascii="Cambria Math" w:hAnsi="Cambria Math"/>
              </w:rPr>
              <w:t xml:space="preserve">   …(ii)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substituting, </w:t>
            </w:r>
            <m:oMath>
              <m:r>
                <w:rPr>
                  <w:rFonts w:ascii="Cambria Math" w:hAnsi="Cambria Math"/>
                </w:rPr>
                <m:t>x=1,2,3,…N</m:t>
              </m:r>
            </m:oMath>
            <w:r>
              <w:rPr>
                <w:rFonts w:ascii="Cambria Math" w:hAnsi="Cambria Math"/>
              </w:rPr>
              <w:t xml:space="preserve"> in Eq. (ii) and adding, we get</w:t>
            </w:r>
          </w:p>
          <w:p w:rsidR="00251BB3" w:rsidRPr="008C54E8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=-4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+...+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D=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⇒D=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px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px</m:t>
                              </m:r>
                            </m:e>
                          </m:func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px</m:t>
                              </m:r>
                            </m:e>
                          </m:func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px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px</m:t>
                              </m:r>
                            </m:e>
                          </m:func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px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Taking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and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oMath>
            <w:r>
              <w:rPr>
                <w:rFonts w:ascii="Cambria Math" w:hAnsi="Cambria Math"/>
              </w:rPr>
              <w:t xml:space="preserve">common 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and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rPr>
                <w:rFonts w:ascii="Cambria Math" w:hAnsi="Cambria Math"/>
              </w:rPr>
              <w:t>row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px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px</m:t>
                              </m:r>
                            </m:e>
                          </m:func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px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-p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px</m:t>
                              </m:r>
                            </m:e>
                          </m:func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px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px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px</m:t>
                              </m:r>
                            </m:e>
                          </m:func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px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px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=0</m:t>
              </m:r>
            </m:oMath>
            <w:r w:rsidRPr="007D3294">
              <w:rPr>
                <w:rFonts w:ascii="Cambria Math" w:hAnsi="Cambria Math"/>
              </w:rPr>
              <w:t xml:space="preserve">  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7D3294">
              <w:rPr>
                <w:rFonts w:ascii="Cambria Math" w:hAnsi="Cambria Math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rPr>
                <w:rFonts w:ascii="Cambria Math" w:hAnsi="Cambria Math"/>
              </w:rPr>
              <w:t>rows are identical)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Pr="00F46078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We have,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…(i)</m:t>
              </m:r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Eq. (i)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F46078">
              <w:rPr>
                <w:rFonts w:ascii="Cambria Math" w:hAnsi="Cambria Math"/>
              </w:rPr>
              <w:t>,</w:t>
            </w:r>
            <w:r>
              <w:rPr>
                <w:rFonts w:ascii="Cambria Math" w:hAnsi="Cambria Math"/>
              </w:rPr>
              <w:t xml:space="preserve"> 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func>
                      </m:e>
                    </m:func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func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func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func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…(ii)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Put, </w:t>
            </w:r>
            <m:oMath>
              <m: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Pr="007A7CAC">
              <w:rPr>
                <w:rFonts w:ascii="Cambria Math" w:hAnsi="Cambria Math"/>
              </w:rPr>
              <w:t>in Eq</w:t>
            </w:r>
            <w:r>
              <w:rPr>
                <w:rFonts w:ascii="Cambria Math" w:hAnsi="Cambria Math"/>
              </w:rPr>
              <w:t>.</w:t>
            </w:r>
            <w:r w:rsidRPr="007A7CAC">
              <w:rPr>
                <w:rFonts w:ascii="Cambria Math" w:hAnsi="Cambria Math"/>
              </w:rPr>
              <w:t xml:space="preserve"> (ii), 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</m:ra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Pr="00506E88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2(x-y)</m:t>
                    </m:r>
                  </m:sup>
                </m:sSup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∴y 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func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y (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+2)=2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2x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x+2</m:t>
                        </m:r>
                      </m:e>
                    </m:func>
                  </m:den>
                </m:f>
              </m:oMath>
            </m:oMathPara>
          </w:p>
          <w:p w:rsidR="00251BB3" w:rsidRPr="00506E88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x+2)(2)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  <m:r>
                      <w:rPr>
                        <w:rFonts w:ascii="Cambria Math" w:hAnsi="Cambria Math"/>
                      </w:rPr>
                      <m:t>x.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x+2)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x+4-2</m:t>
                        </m:r>
                      </m:e>
                    </m:func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x+2)</m:t>
                            </m:r>
                          </m:e>
                        </m:fun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2(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x+1)</m:t>
                        </m:r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x+2)</m:t>
                            </m:r>
                          </m:e>
                        </m:fun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  <w:r w:rsidRPr="00506E88">
              <w:rPr>
                <w:rFonts w:ascii="Cambria Math" w:hAnsi="Cambria Math"/>
              </w:rPr>
              <w:br/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27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For </w:t>
            </w:r>
            <m:oMath>
              <m:r>
                <w:rPr>
                  <w:rFonts w:ascii="Cambria Math" w:hAnsi="Cambria Math"/>
                </w:rPr>
                <m:t>x&lt;-1</m:t>
              </m:r>
            </m:oMath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x-2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x+1</m:t>
                    </m:r>
                  </m:e>
                </m:d>
                <m:r>
                  <w:rPr>
                    <w:rFonts w:ascii="Cambria Math" w:hAnsi="Cambria Math"/>
                  </w:rPr>
                  <m:t>-x=-3x+1</m:t>
                </m:r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       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=-3</m:t>
                </m:r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</m:d>
                <m:r>
                  <w:rPr>
                    <w:rFonts w:ascii="Cambria Math" w:hAnsi="Cambria Math"/>
                  </w:rPr>
                  <m:t>=-3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</m:t>
                                </m:r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x+...∞</m:t>
                                        </m:r>
                                      </m:e>
                                    </m:func>
                                  </m:e>
                                </m:rad>
                              </m:e>
                            </m:func>
                          </m:e>
                        </m:rad>
                      </m:e>
                    </m:func>
                  </m:e>
                </m:ra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⇒y=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x+y</m:t>
                        </m:r>
                      </m:e>
                    </m:func>
                  </m:e>
                </m:ra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x+y</m:t>
                    </m:r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ascii="Cambria Math" w:hAnsi="Cambria Math"/>
              </w:rPr>
              <w:t>, we get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2y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2y-1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+bx+c</m:t>
                </m:r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Differentiating this with respect to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A10FAA">
              <w:rPr>
                <w:rFonts w:ascii="Cambria Math" w:hAnsi="Cambria Math"/>
              </w:rPr>
              <w:t>, we get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2y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=2ax+b</m:t>
              </m:r>
            </m:oMath>
            <w:r w:rsidRPr="00A10FAA">
              <w:rPr>
                <w:rFonts w:ascii="Cambria Math" w:hAnsi="Cambria Math"/>
              </w:rPr>
              <w:t xml:space="preserve">   …(i)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+2y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=2a</m:t>
                </m:r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⇒y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=a-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⇒y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=a-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2ax+b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2y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A10FAA">
              <w:rPr>
                <w:rFonts w:ascii="Cambria Math" w:hAnsi="Cambria Math"/>
              </w:rPr>
              <w:t xml:space="preserve">     …[From (i)]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⇒y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 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 ax+b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=4 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+bx+c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+4ab x+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=4 ac-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4ac-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 const.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r>
                <w:rPr>
                  <w:rFonts w:ascii="Cambria Math" w:hAnsi="Cambria Math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y+x</m:t>
                  </m:r>
                </m:sup>
              </m:sSup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log 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x=</m:t>
                    </m:r>
                  </m:e>
                </m:fun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y+x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⇒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⇒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1-x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 t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>dx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b, t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f(a, t)</m:t>
                </m:r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∴y=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f(t)</m:t>
                    </m:r>
                  </m:e>
                </m:nary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k(x-t)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kf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nary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k(x-t)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Differentiating again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A10FAA">
              <w:rPr>
                <w:rFonts w:ascii="Cambria Math" w:hAnsi="Cambria Math"/>
              </w:rPr>
              <w:t>, we get</w:t>
            </w:r>
          </w:p>
          <w:p w:rsidR="00251BB3" w:rsidRPr="00A10FAA" w:rsidRDefault="00BC6991" w:rsidP="00251BB3">
            <w:pPr>
              <w:spacing w:after="0"/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x-t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dt+kf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cos{</m:t>
                            </m:r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x-x</m:t>
                                </m:r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-0</m:t>
                    </m:r>
                  </m:e>
                </m:nary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y+kf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y=kf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 ∵       y=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∴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.2x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  <w:p w:rsidR="00251BB3" w:rsidRDefault="00251BB3" w:rsidP="00251BB3">
            <w:r w:rsidRPr="00F9580D">
              <w:rPr>
                <w:rFonts w:ascii="Cambria Math" w:hAnsi="Cambria Math"/>
              </w:rPr>
              <w:t xml:space="preserve">At </w:t>
            </w:r>
            <m:oMath>
              <m:r>
                <w:rPr>
                  <w:rFonts w:ascii="Cambria Math" w:hAnsi="Cambria Math"/>
                </w:rPr>
                <m:t xml:space="preserve">x= 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.2.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rad>
                </m:e>
              </m:func>
            </m:oMath>
          </w:p>
          <w:p w:rsidR="00251BB3" w:rsidRPr="00611E2C" w:rsidRDefault="00251BB3" w:rsidP="00251BB3">
            <m:oMathPara>
              <m:oMath>
                <m:r>
                  <w:rPr>
                    <w:rFonts w:ascii="Cambria Math" w:hAnsi="Cambria Math"/>
                  </w:rPr>
                  <m:t xml:space="preserve">=0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∵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func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 that,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3t-4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both w.r.t.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ascii="Cambria Math" w:hAnsi="Cambria Math"/>
              </w:rPr>
              <w:t xml:space="preserve"> respectively, 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and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Given,    </w:t>
            </w:r>
            <m:oMath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g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rad>
                        </m:den>
                      </m:f>
                    </m:e>
                  </m:d>
                </m:e>
              </m:func>
            </m:oMath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and             </w:t>
            </w:r>
            <w:r w:rsidRPr="00506E88">
              <w:rPr>
                <w:rFonts w:ascii="Cambria Math" w:hAnsi="Cambria Math"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func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t,</m:t>
                    </m:r>
                  </m:e>
                </m:func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and 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oMath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  y=x⇒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Pr="00611E2C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</m:e>
                    </m:func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</m:e>
                    </m:func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x)=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x)</m:t>
                                </m:r>
                              </m:e>
                            </m:fun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36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1+x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1-x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1/4</m:t>
                        </m:r>
                      </m:sup>
                    </m:sSup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4(1+x)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4(1-x)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2(1-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37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y=f(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x)</m:t>
                  </m:r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38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∵f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(x-4y)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(x+4y)</m:t>
                        </m:r>
                      </m:e>
                    </m:func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(x-2π)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(x+2π)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39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 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x)</m:t>
                      </m:r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>…(i)</w:t>
            </w:r>
          </w:p>
          <w:p w:rsidR="00251BB3" w:rsidRPr="00507B2C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⇒ 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x).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      …(ii)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-x.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x).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x).1</m:t>
                                    </m:r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 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x)-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cos 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x)</m:t>
                                    </m:r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 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x)-x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</m:e>
                  </m:func>
                </m:e>
              </m:func>
            </m:oMath>
            <w:r w:rsidR="00251BB3">
              <w:rPr>
                <w:rFonts w:ascii="Cambria Math" w:hAnsi="Cambria Math"/>
              </w:rPr>
              <w:t xml:space="preserve">       [using Eq. (ii)]</w:t>
            </w:r>
          </w:p>
          <w:p w:rsidR="00251BB3" w:rsidRPr="00507B2C" w:rsidRDefault="00BC6991" w:rsidP="00251BB3">
            <w:pPr>
              <w:contextualSpacing/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 -y</m:t>
              </m:r>
            </m:oMath>
            <w:r w:rsidR="00251BB3">
              <w:rPr>
                <w:rFonts w:ascii="Cambria Math" w:hAnsi="Cambria Math"/>
              </w:rPr>
              <w:t xml:space="preserve">     [using Eq. (i)]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∵x=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and</m:t>
                </m:r>
                <m:r>
                  <w:rPr>
                    <w:rFonts w:ascii="Cambria Math" w:hAnsi="Cambria Math"/>
                  </w:rPr>
                  <m:t xml:space="preserve"> 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Put </w:t>
            </w:r>
            <m:oMath>
              <m:r>
                <w:rPr>
                  <w:rFonts w:ascii="Cambria Math" w:hAnsi="Cambria Math"/>
                </w:rPr>
                <m:t>t=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func>
            </m:oMath>
            <w:r>
              <w:rPr>
                <w:rFonts w:ascii="Cambria Math" w:hAnsi="Cambria Math"/>
              </w:rPr>
              <w:t xml:space="preserve"> in both the equations, we get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2θ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…(i)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2θ…(ii)</m:t>
                  </m:r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On differentiating both the Eqs.(i) and (ii), 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  <m:r>
                  <w:rPr>
                    <w:rFonts w:ascii="Cambria Math" w:hAnsi="Cambria Math"/>
                  </w:rPr>
                  <m:t>=-2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 and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Therefore,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2θ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2θ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41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Pr="005E5ED5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5f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+3f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=x+2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…(i)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replacing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ascii="Cambria Math" w:hAnsi="Cambria Math"/>
              </w:rPr>
              <w:t xml:space="preserve"> by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oMath>
            <w:r w:rsidRPr="001B583B">
              <w:rPr>
                <w:rFonts w:ascii="Cambria Math" w:hAnsi="Cambria Math"/>
              </w:rPr>
              <w:t>,</w:t>
            </w:r>
            <w:r>
              <w:rPr>
                <w:rFonts w:ascii="Cambria Math" w:hAnsi="Cambria Math"/>
              </w:rPr>
              <w:t xml:space="preserve"> we get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5f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+3f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+2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…(ii)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On multiplying Eq. (i) by 5 and Eq. (ii) by 3 and then on subtracting, we get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∴16f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=5x-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+4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⇒xf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-3+4x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</w:rPr>
                  <m:t>=y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10x+4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</m:oMath>
            </m:oMathPara>
          </w:p>
          <w:p w:rsidR="00251BB3" w:rsidRPr="005E5ED5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x=1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10+4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42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+4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-5x+1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-5x+1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+4</m:t>
                            </m:r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f(x)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g(x)</m:t>
                        </m:r>
                      </m:e>
                    </m:func>
                  </m:den>
                </m:f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(g(x)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f'(x)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f(x)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g'(x)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g(x)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g(x)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g(x)</m:t>
                        </m:r>
                      </m:e>
                    </m:func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f'(x)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f(x)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-y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g'(x)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g(x)</m:t>
                        </m:r>
                      </m:den>
                    </m:f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+4)</m:t>
                        </m:r>
                      </m:e>
                    </m:func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14x-5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-5x+1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2xy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+4</m:t>
                        </m:r>
                      </m:den>
                    </m:f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43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 xml:space="preserve">x </m:t>
              </m:r>
            </m:oMath>
            <w:r>
              <w:rPr>
                <w:rFonts w:ascii="Cambria Math" w:hAnsi="Cambria Math"/>
              </w:rPr>
              <w:t xml:space="preserve">from 1 to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ascii="Cambria Math" w:hAnsi="Cambria Math"/>
              </w:rPr>
              <w:t xml:space="preserve"> times, we get 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,…,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</m:t>
              </m:r>
            </m:oMath>
            <w:r>
              <w:rPr>
                <w:rFonts w:ascii="Cambria Math" w:hAnsi="Cambria Math"/>
              </w:rPr>
              <w:t>bysymmctry.</w:t>
            </w:r>
          </w:p>
          <w:p w:rsidR="00251BB3" w:rsidRPr="00611E2C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44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b>
                            </m:sSub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ascii="Cambria Math" w:hAnsi="Cambria Math"/>
              </w:rPr>
              <w:t>, 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e 5 </m:t>
                            </m:r>
                          </m:sub>
                        </m:sSub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-0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e>
                        </m:func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7.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func>
                      </m:e>
                    </m:func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7.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</m:func>
                          </m:e>
                        </m:func>
                      </m:e>
                    </m:func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, x=a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cose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θ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cose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3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cose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cosec</m:t>
                    </m:r>
                    <m:r>
                      <w:rPr>
                        <w:rFonts w:ascii="Cambria Math" w:hAnsi="Cambria Math"/>
                      </w:rPr>
                      <m:t xml:space="preserve"> θ+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cose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θ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 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cose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θ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46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Since,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</m:e>
              </m:func>
            </m:oMath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47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Pr="0072097D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r>
                <w:rPr>
                  <w:rFonts w:ascii="Cambria Math" w:hAnsi="Cambria Math"/>
                </w:rPr>
                <m:t>z=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y+ax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y-ax</m:t>
                      </m:r>
                    </m:e>
                  </m:rad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y+ax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a+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y-ax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(-a)</m:t>
                    </m:r>
                  </m:e>
                </m:func>
              </m:oMath>
            </m:oMathPara>
          </w:p>
          <w:p w:rsidR="00251BB3" w:rsidRPr="0072097D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y+ax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y+ax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y-ax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3/2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y+ax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y-ax</m:t>
                          </m:r>
                        </m:e>
                      </m:rad>
                    </m:den>
                  </m:f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yy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y+ax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y+ax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y-ax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3/2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func>
              </m:oMath>
            </m:oMathPara>
          </w:p>
          <w:p w:rsidR="00251BB3" w:rsidRPr="0072097D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yy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48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49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Pr="005D2E45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r>
                <w:rPr>
                  <w:rFonts w:ascii="Cambria Math" w:hAnsi="Cambria Math"/>
                </w:rPr>
                <m:t>r=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ϕ+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</m:oMath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ϕ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2-2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ϕ+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2ϕ+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.2</m:t>
                                </m:r>
                              </m:e>
                            </m:func>
                          </m:e>
                        </m:func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ϕ+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ϕ+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func>
                      </m:e>
                    </m:rad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ϕ+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ϕ+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ϕ+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func>
                      </m:e>
                    </m:rad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ϕ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ϕ=π/4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π+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</w:rPr>
                          <m:t>2.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rad>
                  </m:den>
                </m:f>
              </m:oMath>
            </m:oMathPara>
          </w:p>
          <w:p w:rsidR="00251BB3" w:rsidRPr="005D2E45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1+π</m:t>
                        </m:r>
                      </m:den>
                    </m:f>
                  </m:e>
                </m:ra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Polynomial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E40A3D">
              <w:rPr>
                <w:rFonts w:ascii="Cambria Math" w:hAnsi="Cambria Math"/>
              </w:rPr>
              <w:t>,</w:t>
            </w:r>
            <w:r>
              <w:rPr>
                <w:rFonts w:ascii="Cambria Math" w:hAnsi="Cambria Math"/>
              </w:rPr>
              <w:t xml:space="preserve"> satisfying the given relation can be taken as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  <w:p w:rsidR="00251BB3" w:rsidRPr="00126F34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ie, 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=x</m:t>
                </m:r>
              </m:oMath>
            </m:oMathPara>
          </w:p>
          <w:p w:rsidR="00251BB3" w:rsidRPr="00126F34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51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 that, </w:t>
            </w:r>
            <m:oMath>
              <m:r>
                <w:rPr>
                  <w:rFonts w:ascii="Cambria Math" w:hAnsi="Cambria Math"/>
                </w:rPr>
                <m:t>x=a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and</m:t>
              </m:r>
              <m:r>
                <w:rPr>
                  <w:rFonts w:ascii="Cambria Math" w:hAnsi="Cambria Math"/>
                </w:rPr>
                <m:t xml:space="preserve"> y=a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lastRenderedPageBreak/>
              <w:t>On differentiating w.r.t.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oMath>
            <w:r>
              <w:rPr>
                <w:rFonts w:ascii="Cambria Math" w:hAnsi="Cambria Math"/>
              </w:rPr>
              <w:t>, 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  <m:r>
                  <w:rPr>
                    <w:rFonts w:ascii="Cambria Math" w:hAnsi="Cambria Math"/>
                  </w:rPr>
                  <m:t>=4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θ(-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θ)</m:t>
                        </m:r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r>
                <w:rPr>
                  <w:rFonts w:ascii="Cambria Math" w:hAnsi="Cambria Math"/>
                </w:rPr>
                <m:t>=4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dy/d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dx/d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4a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func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Now,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=-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=-1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54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55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Given, </w:t>
            </w:r>
            <m:oMath>
              <m: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(x)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oMath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(x)</m:t>
                            </m:r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num>
                              <m:den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func>
                              </m:den>
                            </m:f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func>
                  </m:den>
                </m:f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⇒y=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</m:fName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func>
                  </m:den>
                </m:f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>On differentiating w.r.t.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506E88">
              <w:rPr>
                <w:rFonts w:ascii="Cambria Math" w:hAnsi="Cambria Math"/>
              </w:rPr>
              <w:t xml:space="preserve">, we get </w:t>
            </w:r>
          </w:p>
          <w:p w:rsidR="00251BB3" w:rsidRPr="00506E88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func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</w:rPr>
                      <m:t>-0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56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rad>
                    <m:r>
                      <w:rPr>
                        <w:rFonts w:ascii="Cambria Math" w:hAnsi="Cambria Math"/>
                      </w:rPr>
                      <m:t>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rad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rad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rad>
                    <m:r>
                      <w:rPr>
                        <w:rFonts w:ascii="Cambria Math" w:hAnsi="Cambria Math"/>
                      </w:rPr>
                      <m:t>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rad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rad>
                    <m:r>
                      <w:rPr>
                        <w:rFonts w:ascii="Cambria Math" w:hAnsi="Cambria Math"/>
                      </w:rPr>
                      <m:t>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rad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2(1+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-2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57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2x+3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3-2x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2x+3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3-2x</m:t>
                        </m:r>
                      </m:den>
                    </m:f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sin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2x+3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3-2x</m:t>
                                </m:r>
                              </m:den>
                            </m:f>
                          </m:e>
                        </m:d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3-2x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2x+3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(-2)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3-2x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  <w:p w:rsidR="00251BB3" w:rsidRPr="00F06561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3-2x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2x+3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3-2x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  <w:p w:rsidR="00251BB3" w:rsidRPr="00F06561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∴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x=1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.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5=12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5 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58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y=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x-2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x+2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3/4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x+2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</w:rPr>
                          <m:t>3/4</m:t>
                        </m:r>
                      </m:sup>
                    </m:sSup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⇒y=x+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[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(x+2)]</m:t>
                        </m:r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lastRenderedPageBreak/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>x,</m:t>
              </m:r>
            </m:oMath>
            <w:r>
              <w:rPr>
                <w:rFonts w:ascii="Cambria Math" w:hAnsi="Cambria Math"/>
              </w:rPr>
              <w:t xml:space="preserve"> 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x+2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}</m:t>
                            </m:r>
                          </m:e>
                        </m:func>
                      </m:e>
                    </m:func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x-2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x+2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-4)</m:t>
                    </m:r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59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x)</m:t>
                      </m:r>
                    </m:e>
                  </m:func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 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)=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>x,</m:t>
              </m:r>
            </m:oMath>
            <w:r>
              <w:rPr>
                <w:rFonts w:ascii="Cambria Math" w:hAnsi="Cambria Math"/>
              </w:rPr>
              <w:t>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60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x)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func>
              </m:oMath>
            </m:oMathPara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e>
                            </m:func>
                          </m:den>
                        </m:f>
                      </m:e>
                    </m:d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x/2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x/2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61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r>
                <w:rPr>
                  <w:rFonts w:ascii="Cambria Math" w:hAnsi="Cambria Math"/>
                </w:rPr>
                <m:t>u=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,x=s+3t, y=2s-t</m:t>
              </m:r>
            </m:oMath>
          </w:p>
          <w:p w:rsidR="00251BB3" w:rsidRPr="00E40A3D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Now ,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ds</m:t>
                  </m:r>
                </m:den>
              </m:f>
              <m:r>
                <w:rPr>
                  <w:rFonts w:ascii="Cambria Math" w:hAnsi="Cambria Math"/>
                </w:rPr>
                <m:t>=1,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ds</m:t>
                  </m:r>
                </m:den>
              </m:f>
              <m:r>
                <w:rPr>
                  <w:rFonts w:ascii="Cambria Math" w:hAnsi="Cambria Math"/>
                </w:rPr>
                <m:t>=2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…(i)</m:t>
              </m:r>
            </m:oMath>
          </w:p>
          <w:p w:rsidR="00251BB3" w:rsidRPr="009F1D81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=0,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…(ii)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Now, </w:t>
            </w:r>
            <m:oMath>
              <m:r>
                <w:rPr>
                  <w:rFonts w:ascii="Cambria Math" w:hAnsi="Cambria Math"/>
                </w:rPr>
                <m:t>u=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251BB3" w:rsidRPr="009F1D81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ds</m:t>
                    </m:r>
                  </m:den>
                </m:f>
                <m:r>
                  <w:rPr>
                    <w:rFonts w:ascii="Cambria Math" w:hAnsi="Cambria Math"/>
                  </w:rPr>
                  <m:t>=2x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ds</m:t>
                    </m:r>
                  </m:den>
                </m:f>
                <m:r>
                  <w:rPr>
                    <w:rFonts w:ascii="Cambria Math" w:hAnsi="Cambria Math"/>
                  </w:rPr>
                  <m:t>+2y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ds</m:t>
                    </m:r>
                  </m:den>
                </m:f>
              </m:oMath>
            </m:oMathPara>
          </w:p>
          <w:p w:rsidR="00251BB3" w:rsidRPr="009F1D81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ds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+2x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ds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=2+8=10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62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2x-1</m:t>
                  </m:r>
                </m:sup>
              </m:sSup>
            </m:oMath>
            <w:r w:rsidRPr="00A10FAA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+2x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oMath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&gt;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2x-1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func>
                <m:r>
                  <w:rPr>
                    <w:rFonts w:ascii="Cambria Math" w:hAnsi="Cambria Math"/>
                  </w:rPr>
                  <m:t>&gt;-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func>
                <m:r>
                  <w:rPr>
                    <w:rFonts w:ascii="Cambria Math" w:hAnsi="Cambria Math"/>
                  </w:rPr>
                  <m:t>+2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2x</m:t>
                    </m:r>
                  </m:sup>
                </m:sSup>
                <m:r>
                  <w:rPr>
                    <w:rFonts w:ascii="Cambria Math" w:hAnsi="Cambria Math"/>
                  </w:rPr>
                  <m:t>&gt;-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2x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-2&gt;0</m:t>
                </m:r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</m:e>
                </m:d>
                <m:r>
                  <w:rPr>
                    <w:rFonts w:ascii="Cambria Math" w:hAnsi="Cambria Math"/>
                  </w:rPr>
                  <m:t>&gt;0</m:t>
                </m:r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-1&gt;0</m:t>
                </m:r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&gt;1⇒x&gt;0⇒x∈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∞</m:t>
                    </m: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63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lastRenderedPageBreak/>
              <w:t xml:space="preserve">In the neighbourhood of </w:t>
            </w:r>
            <m:oMath>
              <m:r>
                <w:rPr>
                  <w:rFonts w:ascii="Cambria Math" w:hAnsi="Cambria Math"/>
                </w:rPr>
                <m:t>x=-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, we observe that </w:t>
            </w:r>
          </w:p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</m:func>
              <m:r>
                <w:rPr>
                  <w:rFonts w:ascii="Cambria Math" w:hAnsi="Cambria Math"/>
                </w:rPr>
                <m:t>&lt;0</m:t>
              </m:r>
            </m:oMath>
            <w:r w:rsidR="00251BB3" w:rsidRPr="00A10FAA">
              <w:rPr>
                <w:rFonts w:ascii="Cambria Math" w:hAnsi="Cambria Math"/>
              </w:rPr>
              <w:t xml:space="preserve"> and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&lt;0</m:t>
              </m:r>
            </m:oMath>
          </w:p>
          <w:p w:rsidR="00251BB3" w:rsidRPr="00A10FAA" w:rsidRDefault="00251BB3" w:rsidP="00251BB3">
            <w:pPr>
              <w:spacing w:after="0"/>
              <w:contextualSpacing/>
              <w:jc w:val="both"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4x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=-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</m:func>
            </m:oMath>
            <w:r w:rsidRPr="00A10FAA">
              <w:rPr>
                <w:rFonts w:ascii="Cambria Math" w:hAnsi="Cambria Math"/>
              </w:rPr>
              <w:t xml:space="preserve"> and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=-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e>
                        </m:func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4x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4x</m:t>
                                </m:r>
                              </m:e>
                            </m:func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e>
                        </m:func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4x</m:t>
                            </m:r>
                          </m:e>
                        </m:func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4x</m:t>
                                </m:r>
                              </m:e>
                            </m:func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ub>
                                </m:sSub>
                              </m:fName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sec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2x</m:t>
                                    </m:r>
                                  </m:e>
                                </m:func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x=-π/6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65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(a+bx)</m:t>
                      </m:r>
                    </m:e>
                  </m:func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a+bx</m:t>
                    </m:r>
                  </m:den>
                </m:f>
                <m:r>
                  <w:rPr>
                    <w:rFonts w:ascii="Cambria Math" w:hAnsi="Cambria Math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x(a+bx)</m:t>
                    </m:r>
                  </m:den>
                </m:f>
              </m:oMath>
            </m:oMathPara>
          </w:p>
          <w:p w:rsidR="00251BB3" w:rsidRPr="00C10DDE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  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-y=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ax</m:t>
                  </m:r>
                </m:num>
                <m:den>
                  <m:r>
                    <w:rPr>
                      <w:rFonts w:ascii="Cambria Math" w:hAnsi="Cambria Math"/>
                    </w:rPr>
                    <m:t>a+bx</m:t>
                  </m:r>
                </m:den>
              </m:f>
            </m:oMath>
            <w:r>
              <w:rPr>
                <w:rFonts w:ascii="Cambria Math" w:hAnsi="Cambria Math"/>
              </w:rPr>
              <w:t>…(i)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x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a-ax.b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Pr="00611E2C" w:rsidRDefault="00251BB3" w:rsidP="00251BB3">
            <w:pPr>
              <w:contextualSpacing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⇒x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  <w:r>
              <w:rPr>
                <w:rFonts w:ascii="Cambria Math" w:hAnsi="Cambria Math"/>
              </w:rPr>
              <w:br/>
            </w:r>
            <m:oMath>
              <m:r>
                <w:rPr>
                  <w:rFonts w:ascii="Cambria Math" w:hAnsi="Cambria Math"/>
                </w:rPr>
                <m:t xml:space="preserve">⇒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ascii="Cambria Math" w:hAnsi="Cambria Math"/>
              </w:rPr>
              <w:t xml:space="preserve"> [using eq(i)]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66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p>
              </m:sSup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sup>
                </m:sSup>
                <m:r>
                  <w:rPr>
                    <w:rFonts w:ascii="Cambria Math" w:hAnsi="Cambria Math"/>
                  </w:rPr>
                  <m:t>.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2.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func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sup>
                    </m:sSup>
                    <m:r>
                      <w:rPr>
                        <w:rFonts w:ascii="Cambria Math" w:hAnsi="Cambria Math"/>
                      </w:rPr>
                      <m:t>.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67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x→a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-af(x)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x-a</m:t>
                        </m:r>
                      </m:den>
                    </m:f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x→a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-af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-af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+af(a)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x-a</m:t>
                        </m:r>
                      </m:den>
                    </m:f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x→a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(x-a)-a[f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]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x-a</m:t>
                        </m:r>
                      </m:den>
                    </m:f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x→a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(x-a)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x-a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</m:e>
                </m:func>
                <m:r>
                  <w:rPr>
                    <w:rFonts w:ascii="Cambria Math" w:hAnsi="Cambria Math"/>
                  </w:rPr>
                  <m:t>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x→a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-f(a)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(x-a)</m:t>
                        </m:r>
                      </m:den>
                    </m:f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-a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(a)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68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y=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+16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and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 xml:space="preserve"> z=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x-1</m:t>
                  </m:r>
                </m:den>
              </m:f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w.r.t.,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ascii="Cambria Math" w:hAnsi="Cambria Math"/>
              </w:rPr>
              <w:t>, 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-1/2</m:t>
                    </m:r>
                  </m:sup>
                </m:sSup>
                <m:r>
                  <w:rPr>
                    <w:rFonts w:ascii="Cambria Math" w:hAnsi="Cambria Math"/>
                  </w:rPr>
                  <m:t>(2x)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x-1-x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z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dy/dx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z/</m:t>
                    </m:r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-x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+16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</m:oMath>
            </m:oMathPara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x=3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69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 </w:t>
            </w:r>
            <m:oMath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θ,    </m:t>
                  </m:r>
                  <m:r>
                    <w:rPr>
                      <w:rFonts w:ascii="Cambria Math" w:hAnsi="Cambria Math"/>
                    </w:rPr>
                    <m:t>y=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  <m:r>
                  <w:rPr>
                    <w:rFonts w:ascii="Cambria Math" w:hAnsi="Cambria Math"/>
                  </w:rPr>
                  <m:t>= 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θ,  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=5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5θ</m:t>
                        </m:r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dy/d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dx/d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5θ.25+5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5θ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-x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=(1-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θ)</m:t>
                    </m:r>
                  </m:e>
                </m:fun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-25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5θ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5θ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func>
                      </m:den>
                    </m:f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-5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5θ</m:t>
                                </m:r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fun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-25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5θ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func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5θ</m:t>
                                </m:r>
                              </m:e>
                            </m:func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func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5θ</m:t>
                            </m:r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=-25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5θ</m:t>
                                </m:r>
                              </m:e>
                            </m:func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5θ</m:t>
                                </m:r>
                              </m:e>
                            </m:func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den>
                    </m:f>
                  </m:e>
                </m:func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= </w:t>
            </w:r>
            <m:oMath>
              <m:r>
                <w:rPr>
                  <w:rFonts w:ascii="Cambria Math" w:hAnsi="Cambria Math"/>
                </w:rPr>
                <m:t>-25y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70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cr m:val="script"/>
                </m:rPr>
                <w:rPr>
                  <w:rFonts w:ascii="Cambria Math" w:hAnsi="Cambria Math"/>
                </w:rPr>
                <m:t>,z=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E828C4">
              <w:rPr>
                <w:rFonts w:ascii="Cambria Math" w:hAnsi="Cambria Math"/>
              </w:rPr>
              <w:t xml:space="preserve">, </w:t>
            </w:r>
            <w:r>
              <w:rPr>
                <w:rFonts w:ascii="Cambria Math" w:hAnsi="Cambria Math"/>
              </w:rPr>
              <w:t>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="00251BB3">
              <w:rPr>
                <w:rFonts w:ascii="Cambria Math" w:hAnsi="Cambria Math"/>
              </w:rPr>
              <w:t xml:space="preserve">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z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72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Since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A10FAA">
              <w:rPr>
                <w:rFonts w:ascii="Cambria Math" w:hAnsi="Cambria Math"/>
              </w:rPr>
              <w:t xml:space="preserve"> is an even function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</m:d>
                <m:r>
                  <w:rPr>
                    <w:rFonts w:ascii="Cambria Math" w:hAnsi="Cambria Math"/>
                  </w:rPr>
                  <m:t>=f(x)</m:t>
                </m:r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-π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73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taking log in the given equation, we get 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log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2-x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+...+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(n-x)</m:t>
                          </m:r>
                        </m:e>
                      </m:func>
                    </m:e>
                  </m:func>
                </m:e>
              </m:func>
            </m:oMath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2-x</m:t>
                        </m:r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+...+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n-x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(-1)</m:t>
                </m:r>
              </m:oMath>
            </m:oMathPara>
          </w:p>
          <w:p w:rsidR="00251BB3" w:rsidRPr="00CD4226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=y</m:t>
                </m:r>
              </m:oMath>
            </m:oMathPara>
          </w:p>
          <w:p w:rsidR="00251BB3" w:rsidRDefault="00BC6991" w:rsidP="00251BB3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2-x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3-x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n-x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1-x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3-x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n-x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+...</m:t>
                            </m:r>
                          </m:e>
                        </m:eqAr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(-1)</m:t>
                </m:r>
              </m:oMath>
            </m:oMathPara>
          </w:p>
          <w:p w:rsidR="00251BB3" w:rsidRDefault="00251BB3" w:rsidP="00251BB3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x=1</m:t>
                    </m:r>
                  </m:sub>
                </m:sSub>
                <m:r>
                  <w:rPr>
                    <w:rFonts w:ascii="Cambria Math" w:hAnsi="Cambria Math"/>
                  </w:rPr>
                  <m:t>=1.2…..(n-1)(-1)</m:t>
                </m:r>
              </m:oMath>
            </m:oMathPara>
          </w:p>
          <w:p w:rsidR="00251BB3" w:rsidRPr="00CD4226" w:rsidRDefault="00251BB3" w:rsidP="00251BB3">
            <w:pPr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74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g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rad>
                        </m:num>
                        <m:den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1+x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rad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Put  </w:t>
            </w:r>
            <m:oMath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2θ</m:t>
                  </m:r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   y=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eg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2θ</m:t>
                                    </m:r>
                                  </m:e>
                                </m:func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2θ</m:t>
                                    </m:r>
                                  </m:e>
                                </m:func>
                              </m:e>
                            </m:rad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eg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2θ</m:t>
                                    </m:r>
                                  </m:e>
                                </m:func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2θ</m:t>
                                    </m:r>
                                  </m:e>
                                </m:func>
                              </m:e>
                            </m:rad>
                          </m:den>
                        </m:f>
                      </m:e>
                    </m:d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eg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ra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θ-</m:t>
                                </m:r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radPr>
                                  <m:deg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eg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 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ra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</m:e>
                            </m:func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 </m:t>
                                </m:r>
                              </m:e>
                            </m:ra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eg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ra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n>
                        </m:f>
                      </m:e>
                    </m:d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 xml:space="preserve">x, </m:t>
              </m:r>
            </m:oMath>
            <w:r>
              <w:rPr>
                <w:rFonts w:ascii="Cambria Math" w:hAnsi="Cambria Math"/>
              </w:rPr>
              <w:t xml:space="preserve">we get </w:t>
            </w:r>
          </w:p>
          <w:p w:rsidR="00251BB3" w:rsidRPr="0041603B" w:rsidRDefault="00BC6991" w:rsidP="00251BB3">
            <w:pPr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=0+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75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1+x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rad>
                        </m:num>
                        <m:den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1+x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rad>
                        </m:den>
                      </m:f>
                    </m:e>
                  </m:d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Put </w:t>
            </w:r>
            <m:oMath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θ⇒θ</m:t>
                  </m:r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2θ</m:t>
                                    </m:r>
                                  </m:e>
                                </m:func>
                              </m:e>
                            </m:ra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2θ</m:t>
                                    </m:r>
                                  </m:e>
                                </m:func>
                              </m:e>
                            </m:rad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2θ</m:t>
                                    </m:r>
                                  </m:e>
                                </m:func>
                              </m:e>
                            </m:ra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2θ</m:t>
                                    </m:r>
                                  </m:e>
                                </m:func>
                              </m:e>
                            </m:rad>
                          </m:den>
                        </m:f>
                      </m:e>
                    </m:d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</m:e>
                            </m:ra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</m:e>
                            </m:rad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</m:e>
                            </m:ra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</m:e>
                            </m:rad>
                          </m:den>
                        </m:f>
                      </m:e>
                    </m:d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</m:e>
                            </m:func>
                          </m:den>
                        </m:f>
                      </m:e>
                    </m:d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-θ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⇒y=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-θ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⇒y=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995224">
              <w:rPr>
                <w:rFonts w:ascii="Cambria Math" w:hAnsi="Cambria Math"/>
              </w:rPr>
              <w:t xml:space="preserve">, </w:t>
            </w:r>
            <w:r>
              <w:rPr>
                <w:rFonts w:ascii="Cambria Math" w:hAnsi="Cambria Math"/>
              </w:rPr>
              <w:t>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76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=a(x-y)</m:t>
                </m:r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Putting </w:t>
            </w:r>
            <m:oMath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  <m:r>
                <w:rPr>
                  <w:rFonts w:ascii="Cambria Math" w:hAnsi="Cambria Math"/>
                </w:rPr>
                <m:t>, 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func>
            </m:oMath>
            <w:r w:rsidRPr="00A10FAA">
              <w:rPr>
                <w:rFonts w:ascii="Cambria Math" w:hAnsi="Cambria Math"/>
              </w:rPr>
              <w:t>, it reduces to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Differentiating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A10FAA">
              <w:rPr>
                <w:rFonts w:ascii="Cambria Math" w:hAnsi="Cambria Math"/>
              </w:rPr>
              <w:t>, we get</w:t>
            </w:r>
          </w:p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=0⇒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77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sub>
                    </m:sSub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sub>
                            </m:sSub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cot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/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4x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func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/>
                </m:fun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/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func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/>
                </m:fun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4x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4-4x(-2x)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16-4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4(4+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Hence,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4(4+4)</m:t>
                  </m:r>
                </m:num>
                <m:den>
                  <m:r>
                    <w:rPr>
                      <w:rFonts w:ascii="Cambria Math" w:hAnsi="Cambria Math"/>
                    </w:rPr>
                    <m:t>0+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32</m:t>
                  </m:r>
                </m:num>
                <m:den>
                  <m:r>
                    <w:rPr>
                      <w:rFonts w:ascii="Cambria Math" w:hAnsi="Cambria Math"/>
                    </w:rPr>
                    <m:t>64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78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 </w:t>
            </w:r>
            <m:oMath>
              <m:r>
                <w:rPr>
                  <w:rFonts w:ascii="Cambria Math" w:hAnsi="Cambria Math"/>
                </w:rPr>
                <m:t>y=f(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x)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and </m:t>
                  </m:r>
                  <m:r>
                    <w:rPr>
                      <w:rFonts w:ascii="Cambria Math" w:hAnsi="Cambria Math"/>
                    </w:rPr>
                    <m:t>u=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x)</m:t>
                      </m:r>
                    </m:e>
                  </m:func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 xml:space="preserve">x, </m:t>
              </m:r>
            </m:oMath>
            <w:r>
              <w:rPr>
                <w:rFonts w:ascii="Cambria Math" w:hAnsi="Cambria Math"/>
              </w:rPr>
              <w:t xml:space="preserve">we get 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x)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du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x)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func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∴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du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 /dx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du /dx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tan 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∴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du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x=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func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func>
                      </m:e>
                    </m:func>
                  </m:den>
                </m:f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.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</w:rPr>
                          <m:t>2)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2.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79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∵ 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</m:fName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func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 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.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x.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den>
                                    </m:f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x)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x(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x)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func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e)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80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Pr="00506E88" w:rsidRDefault="00BC6991" w:rsidP="00251BB3">
            <w:pPr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d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= 0 </w:t>
            </w:r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constant</m:t>
                </m:r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(2)</m:t>
                </m:r>
              </m:oMath>
            </m:oMathPara>
          </w:p>
          <w:p w:rsidR="00251BB3" w:rsidRPr="00506E88" w:rsidRDefault="00251BB3" w:rsidP="00251BB3">
            <w:pPr>
              <w:contextualSpacing/>
              <w:jc w:val="both"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  <w:i/>
              </w:rPr>
            </w:pPr>
            <w:r w:rsidRPr="00506E88">
              <w:rPr>
                <w:rFonts w:ascii="Cambria Math" w:hAnsi="Cambria Math"/>
              </w:rPr>
              <w:t>=</w:t>
            </w:r>
            <m:oMath>
              <m:r>
                <w:rPr>
                  <w:rFonts w:ascii="Cambria Math" w:hAnsi="Cambria Math"/>
                </w:rPr>
                <m:t>32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82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 xml:space="preserve">x, </m:t>
              </m:r>
            </m:oMath>
            <w:r>
              <w:rPr>
                <w:rFonts w:ascii="Cambria Math" w:hAnsi="Cambria Math"/>
              </w:rPr>
              <w:t xml:space="preserve">we get 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x+y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x+y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e>
                </m:d>
              </m:oMath>
            </m:oMathPara>
          </w:p>
          <w:p w:rsidR="00251BB3" w:rsidRPr="00154859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x+y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x+y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</m:e>
                </m:d>
              </m:oMath>
            </m:oMathPara>
          </w:p>
          <w:p w:rsidR="00251BB3" w:rsidRPr="00154859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x-y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83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cosec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 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=π</m:t>
                </m:r>
              </m:oMath>
            </m:oMathPara>
          </w:p>
          <w:p w:rsidR="00251BB3" w:rsidRPr="00506E88" w:rsidRDefault="00BC6991" w:rsidP="00251BB3">
            <w:pPr>
              <w:contextualSpacing/>
              <w:rPr>
                <w:rFonts w:ascii="Cambria Math" w:hAnsi="Cambria Math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 xml:space="preserve"> = </m:t>
              </m:r>
            </m:oMath>
            <w:r w:rsidR="00251BB3" w:rsidRPr="00506E88">
              <w:rPr>
                <w:rFonts w:ascii="Cambria Math" w:hAnsi="Cambria Math"/>
              </w:rPr>
              <w:t xml:space="preserve">0 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84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x+y</m:t>
                    </m:r>
                  </m:sup>
                </m:sSup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x+y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fun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x+y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x+y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x-y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85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∵x=2t-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t,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t≥0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3t,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t&lt;0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∴t=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x≥0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x/3,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x&lt;0</m:t>
                          </m:r>
                        </m:e>
                      </m:mr>
                    </m:m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+t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x≥0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x&lt;0</m:t>
                          </m:r>
                        </m:e>
                      </m:mr>
                    </m:m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x≥0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x&lt;0</m:t>
                          </m:r>
                        </m:e>
                      </m:mr>
                    </m:m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Hence,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4x,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x&gt;0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0,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x&lt;0</m:t>
                        </m:r>
                      </m:e>
                    </m:mr>
                  </m:m>
                </m:e>
              </m:d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</m:t>
              </m:r>
            </m:oMath>
            <w:r>
              <w:rPr>
                <w:rFonts w:ascii="Cambria Math" w:hAnsi="Cambria Math"/>
              </w:rPr>
              <w:t xml:space="preserve"> We can’t find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oMath>
            <w:r>
              <w:rPr>
                <w:rFonts w:ascii="Cambria Math" w:hAnsi="Cambria Math"/>
              </w:rPr>
              <w:t xml:space="preserve"> as the derivative does not exist at </w:t>
            </w:r>
            <m:oMath>
              <m:r>
                <w:rPr>
                  <w:rFonts w:ascii="Cambria Math" w:hAnsi="Cambria Math"/>
                </w:rPr>
                <m:t>t=0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86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3/2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-x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.x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(x)</m:t>
                    </m:r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ascii="Cambria Math" w:hAnsi="Cambria Math"/>
              </w:rPr>
              <w:t>, 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1+x</m:t>
                    </m:r>
                  </m:den>
                </m:f>
                <m: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87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</m:oMath>
            </m:oMathPara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⇒y=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B30494">
              <w:rPr>
                <w:rFonts w:ascii="Cambria Math" w:hAnsi="Cambria Math"/>
              </w:rPr>
              <w:t xml:space="preserve">, </w:t>
            </w:r>
            <w:r>
              <w:rPr>
                <w:rFonts w:ascii="Cambria Math" w:hAnsi="Cambria Math"/>
              </w:rPr>
              <w:t>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-2x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88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and   </m:t>
                  </m:r>
                  <m:r>
                    <w:rPr>
                      <w:rFonts w:ascii="Cambria Math" w:hAnsi="Cambria Math"/>
                    </w:rPr>
                    <m:t>z=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(3x-4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  y=2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 xml:space="preserve">x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and 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 z=3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z  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dz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89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Given,    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cosec 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x)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fun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oMath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cosec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-x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-x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 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-x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d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func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-x</m:t>
                </m:r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y=2π-4x</m:t>
                </m:r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 xml:space="preserve">x, </m:t>
              </m:r>
            </m:oMath>
            <w:r w:rsidRPr="00506E88">
              <w:rPr>
                <w:rFonts w:ascii="Cambria Math" w:hAnsi="Cambria Math"/>
              </w:rPr>
              <w:t>we get</w:t>
            </w:r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 -4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90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 xml:space="preserve">,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Since,  </w:t>
            </w:r>
            <m:oMath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=f[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]=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p>
              </m:sSup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Now,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:rsidR="00251BB3" w:rsidRPr="00043E07" w:rsidRDefault="00251BB3" w:rsidP="00251BB3">
            <w:pPr>
              <w:contextualSpacing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h(x)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91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251BB3" w:rsidRPr="005308FB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-4p</m:t>
                    </m:r>
                  </m:e>
                </m:d>
                <m: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+6p</m:t>
                    </m:r>
                  </m:e>
                </m:d>
              </m:oMath>
            </m:oMathPara>
          </w:p>
          <w:p w:rsidR="00251BB3" w:rsidRPr="005308FB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+4p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+18p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022F18">
              <w:rPr>
                <w:rFonts w:ascii="Cambria Math" w:hAnsi="Cambria Math"/>
              </w:rPr>
              <w:t>,</w:t>
            </w:r>
            <w:r>
              <w:rPr>
                <w:rFonts w:ascii="Cambria Math" w:hAnsi="Cambria Math"/>
              </w:rPr>
              <w:t xml:space="preserve"> 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=-18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+8px+6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x+36px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Again differentiating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022F18">
              <w:rPr>
                <w:rFonts w:ascii="Cambria Math" w:hAnsi="Cambria Math"/>
              </w:rPr>
              <w:t>,</w:t>
            </w:r>
            <w:r>
              <w:rPr>
                <w:rFonts w:ascii="Cambria Math" w:hAnsi="Cambria Math"/>
              </w:rPr>
              <w:t xml:space="preserve"> 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=-36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/>
                </m:sSup>
                <m:r>
                  <w:rPr>
                    <w:rFonts w:ascii="Cambria Math" w:hAnsi="Cambria Math"/>
                  </w:rPr>
                  <m:t>-24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/>
                </m:sSup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+8p+6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+36p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Again differentiating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ascii="Cambria Math" w:hAnsi="Cambria Math"/>
              </w:rPr>
              <w:t>, we get</w:t>
            </w:r>
          </w:p>
          <w:p w:rsidR="00251BB3" w:rsidRPr="005308FB" w:rsidRDefault="00BC6991" w:rsidP="00251BB3">
            <w:pPr>
              <w:contextualSpacing/>
              <w:rPr>
                <w:rFonts w:ascii="Cambria Math" w:hAnsi="Cambria Math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=-36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-24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</m:oMath>
            <w:r w:rsidR="00251BB3">
              <w:rPr>
                <w:rFonts w:ascii="Cambria Math" w:hAnsi="Cambria Math"/>
              </w:rPr>
              <w:t>constant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92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+bx+c</m:t>
              </m:r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∵ 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=f(-1)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⇒a+b+c=a-b+c ⇒  b=0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  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+c    ⇒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=2ax</m:t>
                </m:r>
              </m:oMath>
            </m:oMathPara>
          </w:p>
          <w:p w:rsidR="00251BB3" w:rsidRPr="00981E6A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=2a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=2a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251BB3" w:rsidRDefault="00BC6991" w:rsidP="00251BB3">
            <w:pPr>
              <w:contextualSpacing/>
              <w:jc w:val="both"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=2a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Now assume</w:t>
            </w:r>
          </w:p>
          <w:p w:rsidR="00251BB3" w:rsidRDefault="00251BB3" w:rsidP="00251BB3">
            <w:pPr>
              <w:contextualSpacing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⇒2.2a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=2a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are in AP.</m:t>
                </m:r>
              </m:oMath>
            </m:oMathPara>
          </w:p>
          <w:p w:rsidR="00251BB3" w:rsidRPr="00F122C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are in AP.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93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</m:rad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Now,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func>
                    </m:e>
                  </m:func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func>
                    </m:e>
                  </m:rad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func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func>
                    </m:e>
                  </m:rad>
                </m:den>
              </m:f>
              <m:r>
                <w:rPr>
                  <w:rFonts w:ascii="Cambria Math" w:hAnsi="Cambria Math"/>
                </w:rPr>
                <m:t>(x)</m:t>
              </m:r>
            </m:oMath>
          </w:p>
          <w:p w:rsidR="00251BB3" w:rsidRPr="006A7A5E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</m:ra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94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We have,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r>
                <w:rPr>
                  <w:rFonts w:ascii="Cambria Math" w:hAnsi="Cambria Math"/>
                </w:rPr>
                <m:t>=4</m:t>
              </m:r>
            </m:oMath>
            <w:r w:rsidRPr="00A10FAA">
              <w:rPr>
                <w:rFonts w:ascii="Cambria Math" w:hAnsi="Cambria Math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oMath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x→4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f(x)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rad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x→4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-f'(x)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f(x)</m:t>
                                </m:r>
                              </m:e>
                            </m:rad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rad>
                          </m:den>
                        </m:f>
                      </m:den>
                    </m:f>
                  </m:e>
                </m:fun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Using 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Hospital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 Rule</m:t>
                    </m:r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x→4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f(x)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rad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x→4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 xml:space="preserve"> f'(x)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f(x)</m:t>
                            </m:r>
                          </m:e>
                        </m:rad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2f'(4)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f(4)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95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func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func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func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func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rad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rad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func>
                      </m:e>
                    </m:rad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func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rad>
                  </m:den>
                </m:f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x=0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func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96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∵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z</m:t>
                    </m:r>
                  </m:sup>
                </m:sSup>
                <m:r>
                  <w:rPr>
                    <w:rFonts w:ascii="Cambria Math" w:hAnsi="Cambria Math"/>
                  </w:rPr>
                  <m:t>=c</m:t>
                </m:r>
              </m:oMath>
            </m:oMathPara>
          </w:p>
          <w:p w:rsidR="00251BB3" w:rsidRPr="00E637B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    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x+y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y+z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z=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partially w.r.t. </w:t>
            </w:r>
            <m:oMath>
              <m:r>
                <w:rPr>
                  <w:rFonts w:ascii="Cambria Math" w:hAnsi="Cambria Math"/>
                </w:rPr>
                <m:t xml:space="preserve">x , </m:t>
              </m:r>
            </m:oMath>
            <w:r>
              <w:rPr>
                <w:rFonts w:ascii="Cambria Math" w:hAnsi="Cambria Math"/>
              </w:rPr>
              <w:t xml:space="preserve"> we get 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x+z.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den>
                    </m:f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=0</m:t>
                    </m:r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⇒(1+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z)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=-(1+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</m:e>
                    </m:func>
                  </m:e>
                </m:func>
              </m:oMath>
            </m:oMathPara>
          </w:p>
          <w:p w:rsidR="00251BB3" w:rsidRPr="00E637B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func>
                      </m:den>
                    </m:f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97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Pr="0067315A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,∀x&gt;0</m:t>
                </m:r>
              </m:oMath>
            </m:oMathPara>
          </w:p>
          <w:p w:rsidR="00251BB3" w:rsidRPr="00D450B5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=t   ⇒x=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1/3</m:t>
                  </m:r>
                </m:sup>
              </m:sSup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4/3</m:t>
                    </m:r>
                  </m:sup>
                </m:sSup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 </w:t>
            </w:r>
            <m:oMath>
              <m:r>
                <w:rPr>
                  <w:rFonts w:ascii="Cambria Math" w:hAnsi="Cambria Math"/>
                </w:rPr>
                <m:t xml:space="preserve">t, </m:t>
              </m:r>
            </m:oMath>
            <w:r>
              <w:rPr>
                <w:rFonts w:ascii="Cambria Math" w:hAnsi="Cambria Math"/>
              </w:rPr>
              <w:t xml:space="preserve">we get 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=4.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1/3</m:t>
                    </m:r>
                  </m:sup>
                </m:sSup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1/3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  <w:p w:rsidR="00251BB3" w:rsidRPr="00D450B5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×2=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98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x-y</m:t>
                    </m:r>
                  </m:sup>
                </m:sSup>
                <m:r>
                  <w:rPr>
                    <w:rFonts w:ascii="Cambria Math" w:hAnsi="Cambria Math"/>
                  </w:rPr>
                  <m:t>⇒y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x-y</m:t>
                    </m:r>
                  </m:e>
                </m:d>
                <m:r>
                  <w:rPr>
                    <w:rFonts w:ascii="Cambria Math" w:hAnsi="Cambria Math"/>
                  </w:rPr>
                  <m:t>⇒y=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Differentiating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A10FAA">
              <w:rPr>
                <w:rFonts w:ascii="Cambria Math" w:hAnsi="Cambria Math"/>
              </w:rPr>
              <w:t xml:space="preserve">, we get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99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y=a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t,  x=a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ascii="Cambria Math" w:hAnsi="Cambria Math"/>
              </w:rPr>
              <w:t xml:space="preserve">, we get </w:t>
            </w:r>
          </w:p>
          <w:p w:rsidR="00251BB3" w:rsidRPr="0059554B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=3a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t,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=-3a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251BB3" w:rsidRPr="00510B56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-3a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</m:e>
                    </m:func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Again, differentiating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ascii="Cambria Math" w:hAnsi="Cambria Math"/>
              </w:rPr>
              <w:t xml:space="preserve">, we get 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 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t.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-3a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 s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in t</m:t>
                    </m:r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</m:e>
                    </m:func>
                  </m:den>
                </m:f>
              </m:oMath>
            </m:oMathPara>
          </w:p>
          <w:p w:rsidR="00251BB3" w:rsidRPr="00C1744F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t=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.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d>
                  </m:den>
                </m:f>
              </m:oMath>
            </m:oMathPara>
          </w:p>
          <w:p w:rsidR="00251BB3" w:rsidRPr="00241C0B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3a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3a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Sgn x=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1,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for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x&gt;0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0,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for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x=0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-1,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for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x&lt;0</m:t>
                          </m:r>
                        </m:e>
                      </m:mr>
                    </m:m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=Sgn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for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x&gt;0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0,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for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x=0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for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x&lt;0</m:t>
                          </m:r>
                        </m:e>
                      </m:mr>
                    </m:m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for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x&gt;0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0,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for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x=0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for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x&lt;0</m:t>
                          </m:r>
                        </m:e>
                      </m:mr>
                    </m:m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101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    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2x-1</m:t>
                  </m:r>
                </m:sup>
              </m:sSup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y=x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2x-1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a+2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=y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func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=y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102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-3xy+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+x+2y-8=0</m:t>
                </m:r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Differentiating w.r.t. to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A10FAA">
              <w:rPr>
                <w:rFonts w:ascii="Cambria Math" w:hAnsi="Cambria Math"/>
              </w:rPr>
              <w:t>, we get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4x-3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+y</m:t>
                    </m:r>
                  </m:e>
                </m:d>
                <m:r>
                  <w:rPr>
                    <w:rFonts w:ascii="Cambria Math" w:hAnsi="Cambria Math"/>
                  </w:rPr>
                  <m:t>+2y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+1+2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⇒4x-3y+1=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3x-2y-2</m:t>
                    </m:r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3y-4x-1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2y-3x+2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103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Given,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rad>
                </m:den>
              </m:f>
            </m:oMath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Applying componendo and dividendo, we get </w:t>
            </w:r>
          </w:p>
          <w:p w:rsidR="00251BB3" w:rsidRPr="00506E88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</w:rPr>
                      <m:t>+(1-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</w:rPr>
                      <m:t>–(1-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rad>
                  </m:den>
                </m:f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 xml:space="preserve">x, </m:t>
              </m:r>
            </m:oMath>
            <w:r w:rsidRPr="00506E88">
              <w:rPr>
                <w:rFonts w:ascii="Cambria Math" w:hAnsi="Cambria Math"/>
              </w:rPr>
              <w:t xml:space="preserve">we get </w:t>
            </w:r>
          </w:p>
          <w:p w:rsidR="00251BB3" w:rsidRPr="00506E88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.2(1+x)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(-2-2x-2+2x)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vertAlign w:val="subscript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vertAlign w:val="subscript"/>
                      </w:rPr>
                      <m:t>4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x-1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x+1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vertAlign w:val="subscript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104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the even function be 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 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At </w:t>
            </w:r>
            <m:oMath>
              <m:r>
                <w:rPr>
                  <w:rFonts w:ascii="Cambria Math" w:hAnsi="Cambria Math"/>
                </w:rPr>
                <m:t xml:space="preserve">x=π,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d>
              <m:r>
                <w:rPr>
                  <w:rFonts w:ascii="Cambria Math" w:hAnsi="Cambria Math"/>
                </w:rPr>
                <m:t>= 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func>
            </m:oMath>
            <w:r>
              <w:rPr>
                <w:rFonts w:ascii="Cambria Math" w:hAnsi="Cambria Math"/>
              </w:rPr>
              <w:t>=1</w:t>
            </w:r>
          </w:p>
          <w:p w:rsidR="00251BB3" w:rsidRPr="00B1236B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Our assumption is true.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At </m:t>
                </m:r>
                <m:r>
                  <w:rPr>
                    <w:rFonts w:ascii="Cambria Math" w:hAnsi="Cambria Math"/>
                  </w:rPr>
                  <m:t xml:space="preserve"> x=-π</m:t>
                </m:r>
              </m:oMath>
            </m:oMathPara>
          </w:p>
          <w:p w:rsidR="00251BB3" w:rsidRDefault="00BC6991" w:rsidP="00251BB3">
            <w:pPr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-π</m:t>
                    </m:r>
                  </m:e>
                </m:d>
                <m:r>
                  <w:rPr>
                    <w:rFonts w:ascii="Cambria Math" w:hAnsi="Cambria Math"/>
                  </w:rPr>
                  <m:t>= 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(-π</m:t>
                    </m:r>
                  </m:e>
                </m:func>
                <m:r>
                  <w:rPr>
                    <w:rFonts w:ascii="Cambria Math" w:hAnsi="Cambria Math"/>
                  </w:rPr>
                  <m:t>)=1</m:t>
                </m:r>
              </m:oMath>
            </m:oMathPara>
          </w:p>
          <w:p w:rsidR="00251BB3" w:rsidRPr="00390340" w:rsidRDefault="00251BB3" w:rsidP="00251BB3">
            <w:pPr>
              <w:contextualSpacing/>
              <w:rPr>
                <w:rFonts w:ascii="Cambria Math" w:hAnsi="Cambria Math"/>
                <w:b/>
              </w:rPr>
            </w:pPr>
            <w:r w:rsidRPr="00390340">
              <w:rPr>
                <w:rFonts w:ascii="Cambria Math" w:hAnsi="Cambria Math"/>
                <w:b/>
              </w:rPr>
              <w:t>Alternate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Since the function is twice differentiable</w:t>
            </w:r>
          </w:p>
          <w:p w:rsidR="00251BB3" w:rsidRPr="00B1236B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const.</m:t>
                </m:r>
                <m:r>
                  <w:rPr>
                    <w:rFonts w:ascii="Cambria Math" w:hAnsi="Cambria Math"/>
                  </w:rPr>
                  <m:t xml:space="preserve"> ∀x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-π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=1 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105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Given,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nx</m:t>
                      </m:r>
                    </m:e>
                  </m:func>
                </m:e>
              </m:func>
            </m:oMath>
          </w:p>
          <w:p w:rsidR="00251BB3" w:rsidRPr="00506E88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nx-n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nx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= </w:t>
            </w:r>
            <m:oMath>
              <m:r>
                <w:rPr>
                  <w:rFonts w:ascii="Cambria Math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x[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nx-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nx]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</m:oMath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= </w:t>
            </w:r>
            <m:oMath>
              <m:r>
                <w:rPr>
                  <w:rFonts w:ascii="Cambria Math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106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den>
                        </m:f>
                      </m:den>
                    </m:f>
                  </m:e>
                </m:d>
              </m:oMath>
            </m:oMathPara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∵f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den>
                    </m:f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 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=x</m:t>
                </m:r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∴  </m:t>
              </m:r>
            </m:oMath>
            <w:r w:rsidRPr="00136482">
              <w:rPr>
                <w:rFonts w:ascii="Cambria Math" w:hAnsi="Cambria Math"/>
              </w:rPr>
              <w:t xml:space="preserve"> The derivative of composite function is equal to 1.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107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Pr="00F122C8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4 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4π=0</m:t>
                                  </m:r>
                                </m:e>
                              </m:func>
                            </m:e>
                          </m:func>
                        </m:e>
                      </m:func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>…(i)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Taking log on given function, we get 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2x+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cos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4x+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log</m:t>
                                                </m:r>
                                              </m:fName>
                                              <m:e>
                                                <m:func>
                                                  <m:fun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funcPr>
                                                  <m:fNam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cos</m:t>
                                                    </m:r>
                                                  </m:fNam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8x+</m:t>
                                                    </m:r>
                                                    <m:func>
                                                      <m:func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funcPr>
                                                      <m:fNam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log</m:t>
                                                        </m:r>
                                                      </m:fName>
                                                      <m:e>
                                                        <m:func>
                                                          <m:func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funcPr>
                                                          <m:fName>
                                                            <m:r>
                                                              <m:rPr>
                                                                <m:sty m:val="p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cos</m:t>
                                                            </m:r>
                                                          </m:fName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16 x</m:t>
                                                            </m:r>
                                                          </m:e>
                                                        </m:func>
                                                      </m:e>
                                                    </m:func>
                                                  </m:e>
                                                </m:func>
                                              </m:e>
                                            </m:func>
                                          </m:e>
                                        </m:func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 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x-2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2x-4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4x-8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8x-16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16x</m:t>
                                    </m:r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 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[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x+2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+4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+8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x+16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16x]</m:t>
                                    </m:r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 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+4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π+8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2π+16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tan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4π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e>
                </m:d>
              </m:oMath>
            </m:oMathPara>
          </w:p>
          <w:p w:rsidR="00251BB3" w:rsidRPr="00D13595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= 0 </m:t>
              </m:r>
            </m:oMath>
            <w:r>
              <w:rPr>
                <w:rFonts w:ascii="Cambria Math" w:hAnsi="Cambria Math"/>
              </w:rPr>
              <w:t xml:space="preserve">           [using eq.(i)]  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108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Pr="0041151D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r>
                <w:rPr>
                  <w:rFonts w:ascii="Cambria Math" w:hAnsi="Cambria Math"/>
                </w:rPr>
                <m:t>3f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=y,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then </m:t>
              </m:r>
              <m:r>
                <w:rPr>
                  <w:rFonts w:ascii="Cambria Math" w:hAnsi="Cambria Math"/>
                </w:rPr>
                <m:t>3f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⇒-2f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+3f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⇒-2f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+3f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…(ii)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Multiply Eq. (i) by 3 and Eq. (ii) by 2 and then adding, we get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5f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=3x+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41151D">
              <w:rPr>
                <w:rFonts w:ascii="Cambria Math" w:hAnsi="Cambria Math"/>
              </w:rPr>
              <w:t xml:space="preserve">, </w:t>
            </w:r>
            <w:r>
              <w:rPr>
                <w:rFonts w:ascii="Cambria Math" w:hAnsi="Cambria Math"/>
              </w:rPr>
              <w:t>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251BB3" w:rsidRPr="004D19E2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109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∵y=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ax+b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cx+d</m:t>
                        </m:r>
                      </m:den>
                    </m:f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or </w:t>
            </w:r>
            <m:oMath>
              <m:r>
                <w:rPr>
                  <w:rFonts w:ascii="Cambria Math" w:hAnsi="Cambria Math"/>
                </w:rPr>
                <m:t>c xy+dy=ax+b</m:t>
              </m:r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both sides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E665E0">
              <w:rPr>
                <w:rFonts w:ascii="Cambria Math" w:hAnsi="Cambria Math"/>
              </w:rPr>
              <w:t>,</w:t>
            </w:r>
            <w:r>
              <w:rPr>
                <w:rFonts w:ascii="Cambria Math" w:hAnsi="Cambria Math"/>
              </w:rPr>
              <w:t xml:space="preserve"> we get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+y.1</m:t>
                    </m:r>
                  </m:e>
                </m:d>
                <m:r>
                  <w:rPr>
                    <w:rFonts w:ascii="Cambria Math" w:hAnsi="Cambria Math"/>
                  </w:rPr>
                  <m:t>+d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=a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or </w:t>
            </w:r>
            <m:oMath>
              <m:r>
                <w:rPr>
                  <w:rFonts w:ascii="Cambria Math" w:hAnsi="Cambria Math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+y+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d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Again differentiating both sides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E665E0">
              <w:rPr>
                <w:rFonts w:ascii="Cambria Math" w:hAnsi="Cambria Math"/>
              </w:rPr>
              <w:t>,</w:t>
            </w:r>
            <w:r>
              <w:rPr>
                <w:rFonts w:ascii="Cambria Math" w:hAnsi="Cambria Math"/>
              </w:rPr>
              <w:t xml:space="preserve"> we get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or </w:t>
            </w:r>
            <m:oMath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=0</m:t>
              </m:r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Again, on differentiating both sides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E665E0">
              <w:rPr>
                <w:rFonts w:ascii="Cambria Math" w:hAnsi="Cambria Math"/>
              </w:rPr>
              <w:t>,</w:t>
            </w:r>
            <w:r>
              <w:rPr>
                <w:rFonts w:ascii="Cambria Math" w:hAnsi="Cambria Math"/>
              </w:rPr>
              <w:t xml:space="preserve"> we get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.2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+0=0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⇒2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110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r>
                <w:rPr>
                  <w:rFonts w:ascii="Cambria Math" w:hAnsi="Cambria Math"/>
                </w:rPr>
                <m:t>x=2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cosθ</m:t>
              </m:r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2θ</m:t>
                  </m:r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  </w:t>
            </w:r>
            <m:oMath>
              <m:r>
                <w:rPr>
                  <w:rFonts w:ascii="Cambria Math" w:hAnsi="Cambria Math"/>
                </w:rPr>
                <m:t>y=2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2θ</m:t>
                      </m:r>
                    </m:e>
                  </m:func>
                </m:e>
              </m:func>
            </m:oMath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  <m:r>
                  <w:rPr>
                    <w:rFonts w:ascii="Cambria Math" w:hAnsi="Cambria Math"/>
                  </w:rPr>
                  <m:t>= -2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θ+2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2θ</m:t>
                        </m:r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r>
                <w:rPr>
                  <w:rFonts w:ascii="Cambria Math" w:hAnsi="Cambria Math"/>
                </w:rPr>
                <m:t>=2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θ-2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2θ</m:t>
                      </m:r>
                    </m:e>
                  </m:func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θ-2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2θ</m:t>
                            </m:r>
                          </m:e>
                        </m:func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-2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func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cosθ-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2θ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2θ-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func>
                  </m:den>
                </m:f>
              </m:oMath>
            </m:oMathPara>
          </w:p>
          <w:p w:rsidR="00251BB3" w:rsidRPr="00606ED6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θ+2θ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2θ-θ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func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θ-θ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111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Pr="005C3715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r>
                <w:rPr>
                  <w:rFonts w:ascii="Cambria Math" w:hAnsi="Cambria Math"/>
                </w:rPr>
                <m:t>x=a(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func>
            </m:oMath>
            <w:r>
              <w:rPr>
                <w:rFonts w:ascii="Cambria Math" w:hAnsi="Cambria Math"/>
              </w:rPr>
              <w:t xml:space="preserve">) and </w:t>
            </w:r>
            <m:oMath>
              <m:r>
                <w:rPr>
                  <w:rFonts w:ascii="Cambria Math" w:hAnsi="Cambria Math"/>
                </w:rPr>
                <m:t>y=a(1-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θ)</m:t>
                  </m:r>
                </m:e>
              </m:func>
            </m:oMath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r>
                <w:rPr>
                  <w:rFonts w:ascii="Cambria Math" w:hAnsi="Cambria Math"/>
                </w:rPr>
                <m:t xml:space="preserve"> = 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</m:oMath>
            <w:r w:rsidR="00251BB3">
              <w:rPr>
                <w:rFonts w:ascii="Cambria Math" w:hAnsi="Cambria Math"/>
              </w:rPr>
              <w:t xml:space="preserve">and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r>
                <w:rPr>
                  <w:rFonts w:ascii="Cambria Math" w:hAnsi="Cambria Math"/>
                </w:rPr>
                <m:t xml:space="preserve"> =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func>
            </m:oMath>
          </w:p>
          <w:p w:rsidR="00251BB3" w:rsidRPr="001D22F5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a(1-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θ)</m:t>
                        </m:r>
                      </m:e>
                    </m:func>
                  </m:den>
                </m:f>
              </m:oMath>
            </m:oMathPara>
          </w:p>
          <w:p w:rsidR="00251BB3" w:rsidRPr="001D22F5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sin 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112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Since,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(x)</m:t>
              </m:r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Now,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  <w:r w:rsidRPr="00D5606F">
              <w:rPr>
                <w:rFonts w:ascii="Cambria Math" w:hAnsi="Cambria Math"/>
              </w:rPr>
              <w:t>and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=-f(x)</m:t>
              </m:r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  <w:i/>
              </w:rPr>
            </w:pPr>
            <m:oMath>
              <m:r>
                <w:rPr>
                  <w:rFonts w:ascii="Cambria Math" w:hAnsi="Cambria Math"/>
                </w:rPr>
                <m:t xml:space="preserve">⇒ 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  <w:r w:rsidRPr="00D5606F">
              <w:rPr>
                <w:rFonts w:ascii="Cambria Math" w:hAnsi="Cambria Math"/>
              </w:rPr>
              <w:t>and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=-f(x)</m:t>
              </m:r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⇒ 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Thus,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D5606F">
              <w:rPr>
                <w:rFonts w:ascii="Cambria Math" w:hAnsi="Cambria Math"/>
              </w:rPr>
              <w:t>and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=-f(x) </m:t>
              </m:r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∴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 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=0,∀x</m:t>
                </m:r>
              </m:oMath>
            </m:oMathPara>
          </w:p>
          <w:p w:rsidR="00251BB3" w:rsidRPr="00CA4BE6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  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oMath>
            <w:r w:rsidRPr="00D5606F">
              <w:rPr>
                <w:rFonts w:ascii="Cambria Math" w:hAnsi="Cambria Math"/>
              </w:rPr>
              <w:t>constant for all</w:t>
            </w:r>
            <m:oMath>
              <m:r>
                <w:rPr>
                  <w:rFonts w:ascii="Cambria Math" w:hAnsi="Cambria Math"/>
                </w:rPr>
                <m:t xml:space="preserve">x    </m:t>
              </m:r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 w:rsidRPr="00D5606F">
              <w:rPr>
                <w:rFonts w:ascii="Cambria Math" w:hAnsi="Cambria Math"/>
              </w:rPr>
              <w:t>But</w:t>
            </w:r>
            <m:oMath>
              <m:r>
                <w:rPr>
                  <w:rFonts w:ascii="Cambria Math" w:hAnsi="Cambria Math"/>
                </w:rPr>
                <m:t xml:space="preserve">  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r>
                <w:rPr>
                  <w:rFonts w:ascii="Cambria Math" w:hAnsi="Cambria Math"/>
                </w:rPr>
                <m:t xml:space="preserve">=11                       </m:t>
              </m:r>
            </m:oMath>
          </w:p>
          <w:p w:rsidR="00251BB3" w:rsidRPr="00CA4BE6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Hence, </w:t>
            </w:r>
            <m:oMath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= 11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for all</m:t>
              </m:r>
              <m:r>
                <w:rPr>
                  <w:rFonts w:ascii="Cambria Math" w:hAnsi="Cambria Math"/>
                </w:rPr>
                <m:t xml:space="preserve"> x             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113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Here,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2x+3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3-2x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2x+3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3-2x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3-2x</m:t>
                  </m:r>
                </m:num>
                <m:den>
                  <m:r>
                    <w:rPr>
                      <w:rFonts w:ascii="Cambria Math" w:hAnsi="Cambria Math"/>
                    </w:rPr>
                    <m:t>2x+3</m:t>
                  </m:r>
                </m:den>
              </m:f>
            </m:oMath>
            <w:r>
              <w:rPr>
                <w:rFonts w:ascii="Cambria Math" w:hAnsi="Cambria Math"/>
              </w:rPr>
              <w:t>.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3-2x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9-4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.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2x+3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3-2x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114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Given,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oMath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>For</w:t>
            </w:r>
            <m:oMath>
              <m:r>
                <w:rPr>
                  <w:rFonts w:ascii="Cambria Math" w:hAnsi="Cambria Math"/>
                </w:rPr>
                <m:t>≤x≤π,y=x</m:t>
              </m:r>
            </m:oMath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For </w:t>
            </w:r>
            <m:oMath>
              <m:r>
                <w:rPr>
                  <w:rFonts w:ascii="Cambria Math" w:hAnsi="Cambria Math"/>
                </w:rPr>
                <m:t>π&lt;x≤2π, y=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(2π-x)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oMath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 y= -x</m:t>
                </m:r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 -1</m:t>
                </m:r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Hence, option (d) is correct. 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115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oMath>
            <w:r w:rsidRPr="00A10FAA">
              <w:rPr>
                <w:rFonts w:ascii="Cambria Math" w:hAnsi="Cambria Math"/>
              </w:rPr>
              <w:t xml:space="preserve"> for all </w:t>
            </w:r>
            <m:oMath>
              <m:r>
                <w:rPr>
                  <w:rFonts w:ascii="Cambria Math" w:hAnsi="Cambria Math"/>
                </w:rPr>
                <m:t>x, y∈R</m:t>
              </m:r>
            </m:oMath>
            <w:r w:rsidRPr="00A10FAA">
              <w:rPr>
                <w:rFonts w:ascii="Cambria Math" w:hAnsi="Cambria Math"/>
              </w:rPr>
              <w:t xml:space="preserve">   …(i)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Putting </w:t>
            </w:r>
            <m:oMath>
              <m:r>
                <w:rPr>
                  <w:rFonts w:ascii="Cambria Math" w:hAnsi="Cambria Math"/>
                </w:rPr>
                <m:t>x=y=0</m:t>
              </m:r>
            </m:oMath>
            <w:r w:rsidRPr="00A10FAA">
              <w:rPr>
                <w:rFonts w:ascii="Cambria Math" w:hAnsi="Cambria Math"/>
              </w:rPr>
              <w:t>, we get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-1=0</m:t>
                </m:r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-2±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4+4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=-1±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</w:rPr>
                  <m:t>-1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∵f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&gt;0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x</m:t>
                    </m:r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Putting </w:t>
            </w:r>
            <m:oMath>
              <m:r>
                <w:rPr>
                  <w:rFonts w:ascii="Cambria Math" w:hAnsi="Cambria Math"/>
                </w:rPr>
                <m:t>y=x</m:t>
              </m:r>
            </m:oMath>
            <w:r w:rsidRPr="00A10FAA">
              <w:rPr>
                <w:rFonts w:ascii="Cambria Math" w:hAnsi="Cambria Math"/>
              </w:rPr>
              <w:t xml:space="preserve"> in (i), we get</w:t>
            </w:r>
          </w:p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f(x)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-1=0</m:t>
              </m:r>
            </m:oMath>
            <w:r w:rsidR="00251BB3" w:rsidRPr="00A10FAA">
              <w:rPr>
                <w:rFonts w:ascii="Cambria Math" w:hAnsi="Cambria Math"/>
              </w:rPr>
              <w:t xml:space="preserve"> for all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 w:rsidRPr="00A10FAA">
              <w:rPr>
                <w:rFonts w:ascii="Cambria Math" w:hAnsi="Cambria Math"/>
              </w:rPr>
              <w:t xml:space="preserve">   for all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⇒2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 w:rsidRPr="00A10FAA">
              <w:rPr>
                <w:rFonts w:ascii="Cambria Math" w:hAnsi="Cambria Math"/>
              </w:rPr>
              <w:t xml:space="preserve">  for all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 w:rsidRPr="00A10FAA">
              <w:rPr>
                <w:rFonts w:ascii="Cambria Math" w:hAnsi="Cambria Math"/>
              </w:rPr>
              <w:t xml:space="preserve">  for all </w:t>
            </w:r>
            <m:oMath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∵f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&gt;0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for all</m:t>
                  </m:r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</m:d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116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given equation w.r.t. </w:t>
            </w:r>
            <m:oMath>
              <m:r>
                <w:rPr>
                  <w:rFonts w:ascii="Cambria Math" w:hAnsi="Cambria Math"/>
                </w:rPr>
                <m:t>x,</m:t>
              </m:r>
            </m:oMath>
            <w:r>
              <w:rPr>
                <w:rFonts w:ascii="Cambria Math" w:hAnsi="Cambria Math"/>
              </w:rPr>
              <w:t xml:space="preserve"> we get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4x-3x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-3y+2y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+1+2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-0=0</m:t>
                </m:r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3y-4x-1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2y-3x+2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117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m+n</m:t>
                  </m:r>
                </m:sup>
              </m:sSup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x+n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m+n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x+y</m:t>
                                </m:r>
                              </m:e>
                            </m:d>
                          </m:e>
                        </m:func>
                      </m:e>
                    </m:func>
                  </m:e>
                </m:func>
              </m:oMath>
            </m:oMathPara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(m+n)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(x+y)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e>
                </m:d>
              </m:oMath>
            </m:oMathPara>
          </w:p>
          <w:p w:rsidR="00251BB3" w:rsidRPr="007812BA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(m+n)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x+y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m+n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x+y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  <w:p w:rsidR="00251BB3" w:rsidRPr="007812BA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  <w:p w:rsidR="00251BB3" w:rsidRPr="007812BA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x=1,y=2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118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partially w.r.t. </w:t>
            </w:r>
            <m:oMath>
              <m:r>
                <w:rPr>
                  <w:rFonts w:ascii="Cambria Math" w:hAnsi="Cambria Math"/>
                </w:rPr>
                <m:t xml:space="preserve">x, </m:t>
              </m:r>
            </m:oMath>
            <w:r>
              <w:rPr>
                <w:rFonts w:ascii="Cambria Math" w:hAnsi="Cambria Math"/>
              </w:rPr>
              <w:t>twicely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=4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x-y</m:t>
                    </m:r>
                  </m:e>
                </m:d>
                <m: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</m:sSub>
                <m:r>
                  <w:rPr>
                    <w:rFonts w:ascii="Cambria Math" w:hAnsi="Cambria Math"/>
                  </w:rPr>
                  <m:t>=4-12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0,0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=4-0=4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Similarly,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yy</m:t>
                  </m:r>
                </m:sub>
              </m:sSub>
              <m:r>
                <w:rPr>
                  <w:rFonts w:ascii="Cambria Math" w:hAnsi="Cambria Math"/>
                </w:rPr>
                <m:t>=4-12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(0,0)</m:t>
                    </m:r>
                  </m:sub>
                </m:sSub>
                <m:r>
                  <w:rPr>
                    <w:rFonts w:ascii="Cambria Math" w:hAnsi="Cambria Math"/>
                  </w:rPr>
                  <m:t>=4-0=4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and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r>
                <w:rPr>
                  <w:rFonts w:ascii="Cambria Math" w:hAnsi="Cambria Math"/>
                </w:rPr>
                <m:t>= -4+0</m:t>
              </m:r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(0,0)</m:t>
                    </m:r>
                  </m:sub>
                </m:sSub>
                <m:r>
                  <w:rPr>
                    <w:rFonts w:ascii="Cambria Math" w:hAnsi="Cambria Math"/>
                  </w:rPr>
                  <m:t>= -4</m:t>
                </m:r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–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(0,0)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-4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119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Pr="00766AD2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Since,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⇒y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x=x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func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 xml:space="preserve">x, </m:t>
              </m:r>
            </m:oMath>
            <w:r>
              <w:rPr>
                <w:rFonts w:ascii="Cambria Math" w:hAnsi="Cambria Math"/>
              </w:rPr>
              <w:t xml:space="preserve">we get 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y.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oMath>
            <w:r>
              <w:rPr>
                <w:rFonts w:ascii="Cambria Math" w:hAnsi="Cambria Math"/>
              </w:rPr>
              <w:t xml:space="preserve">+log </w:t>
            </w:r>
            <m:oMath>
              <m:r>
                <w:rPr>
                  <w:rFonts w:ascii="Cambria Math" w:hAnsi="Cambria Math"/>
                </w:rPr>
                <m:t xml:space="preserve">x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=x.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</m:oMath>
          </w:p>
          <w:p w:rsidR="00251BB3" w:rsidRPr="009C45DA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⇒x(x-y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x)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=y(-x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y+y)</m:t>
                        </m:r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120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Pr="00506E88" w:rsidRDefault="00BC6991" w:rsidP="00251BB3">
            <w:pPr>
              <w:contextualSpacing/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2x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</w:rPr>
                    <m:t>y-1=0</m:t>
                  </m:r>
                </m:e>
              </m:func>
            </m:oMath>
            <w:r w:rsidR="00251BB3" w:rsidRPr="00506E88">
              <w:rPr>
                <w:rFonts w:ascii="Cambria Math" w:hAnsi="Cambria Math"/>
              </w:rPr>
              <w:t xml:space="preserve">    …(i)</w:t>
            </w:r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At </w:t>
            </w:r>
            <m:oMath>
              <m:r>
                <w:rPr>
                  <w:rFonts w:ascii="Cambria Math" w:hAnsi="Cambria Math"/>
                </w:rPr>
                <m:t>x=1,</m:t>
              </m:r>
            </m:oMath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1-2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y-1=0</m:t>
                    </m:r>
                  </m:e>
                </m:func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y=0⇒y=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>On differentiating Eq. (i), w.r.t.</w:t>
            </w:r>
            <m:oMath>
              <m:r>
                <w:rPr>
                  <w:rFonts w:ascii="Cambria Math" w:hAnsi="Cambria Math"/>
                </w:rPr>
                <m:t>'x'</m:t>
              </m:r>
            </m:oMath>
            <w:r w:rsidRPr="00506E88">
              <w:rPr>
                <w:rFonts w:ascii="Cambria Math" w:hAnsi="Cambria Math"/>
              </w:rPr>
              <w:t>, we get</w:t>
            </w:r>
          </w:p>
          <w:p w:rsidR="00251BB3" w:rsidRPr="00A105B3" w:rsidRDefault="00251BB3" w:rsidP="00251BB3">
            <w:pPr>
              <w:contextualSpacing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2x</m:t>
                    </m:r>
                  </m:sup>
                </m:sSup>
                <m:r>
                  <w:rPr>
                    <w:rFonts w:ascii="Cambria Math" w:hAnsi="Cambria Math"/>
                  </w:rPr>
                  <m:t>(1+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x)-2</m:t>
                    </m:r>
                  </m:e>
                </m:func>
              </m:oMath>
            </m:oMathPara>
          </w:p>
          <w:p w:rsidR="00251BB3" w:rsidRPr="00506E88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cosec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y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x)</m:t>
                            </m:r>
                          </m:e>
                        </m:func>
                      </m:e>
                    </m:func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251BB3" w:rsidRPr="00506E88" w:rsidRDefault="00251BB3" w:rsidP="00251BB3">
            <w:pPr>
              <w:contextualSpacing/>
              <w:jc w:val="both"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At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,</m:t>
              </m:r>
            </m:oMath>
          </w:p>
          <w:p w:rsidR="00251BB3" w:rsidRPr="00506E88" w:rsidRDefault="00251BB3" w:rsidP="00251BB3">
            <w:pPr>
              <w:contextualSpacing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2(1+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1)-2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den>
                                </m:f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d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251BB3" w:rsidRPr="00506E88" w:rsidRDefault="00251BB3" w:rsidP="00251BB3">
            <w:pPr>
              <w:contextualSpacing/>
              <w:jc w:val="both"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⇒ </m:t>
              </m:r>
            </m:oMath>
            <w:r w:rsidRPr="00506E88">
              <w:rPr>
                <w:rFonts w:ascii="Cambria Math" w:hAnsi="Cambria Math"/>
              </w:rPr>
              <w:t>2+2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(1,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sub>
              </m:sSub>
              <m:r>
                <w:rPr>
                  <w:rFonts w:ascii="Cambria Math" w:hAnsi="Cambria Math"/>
                </w:rPr>
                <m:t>=0⇒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</m:e>
                  </m:d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sub>
              </m:sSub>
              <m:r>
                <w:rPr>
                  <w:rFonts w:ascii="Cambria Math" w:hAnsi="Cambria Math"/>
                </w:rPr>
                <m:t>= -1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121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x-1,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x≥1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x&lt;1</m:t>
                          </m:r>
                        </m:e>
                      </m:mr>
                    </m:m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1,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x&gt;1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-1,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x&lt;1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122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rad>
                    <m:r>
                      <w:rPr>
                        <w:rFonts w:ascii="Cambria Math" w:hAnsi="Cambria Math"/>
                      </w:rPr>
                      <m:t xml:space="preserve"> ⇒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e>
                        </m:d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.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123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Pr="00506E88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func>
                              </m:e>
                            </m:func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</m:func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den>
                </m:f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>=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oMath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124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∵ 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1/2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x)</m:t>
                            </m:r>
                          </m:e>
                        </m:func>
                      </m:e>
                    </m:func>
                  </m:sup>
                </m:sSup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  y=(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</m:e>
                    </m:func>
                  </m:e>
                  <m:sup>
                    <m:r>
                      <w:rPr>
                        <w:rFonts w:ascii="Cambria Math" w:hAnsi="Cambria Math"/>
                      </w:rPr>
                      <m:t>1/2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6B71E3">
              <w:rPr>
                <w:rFonts w:ascii="Cambria Math" w:hAnsi="Cambria Math"/>
              </w:rPr>
              <w:t xml:space="preserve">, </w:t>
            </w:r>
            <w:r>
              <w:rPr>
                <w:rFonts w:ascii="Cambria Math" w:hAnsi="Cambria Math"/>
              </w:rPr>
              <w:t>we get</w:t>
            </w:r>
          </w:p>
          <w:p w:rsidR="00251BB3" w:rsidRPr="00611E2C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125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the given equation partially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rPr>
                <w:rFonts w:ascii="Cambria Math" w:hAnsi="Cambria Math"/>
              </w:rPr>
              <w:t xml:space="preserve"> respectively</w:t>
            </w:r>
          </w:p>
          <w:p w:rsidR="00251BB3" w:rsidRPr="00724AD6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 xml:space="preserve">y,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  <w:p w:rsidR="00251BB3" w:rsidRPr="00724AD6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Now,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y+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</m:oMath>
          </w:p>
          <w:p w:rsidR="00251BB3" w:rsidRPr="00724AD6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den>
                        </m:f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 </m:t>
                            </m:r>
                          </m:e>
                        </m:func>
                      </m:e>
                    </m:func>
                  </m:e>
                </m:d>
              </m:oMath>
            </m:oMathPara>
          </w:p>
          <w:p w:rsidR="00251BB3" w:rsidRPr="00724AD6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den>
                        </m:f>
                      </m:e>
                    </m:func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y=1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126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Given,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oMath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      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θ-7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 xml:space="preserve">θ,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we get </m:t>
              </m:r>
            </m:oMath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θ-7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+7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θ-7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put  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      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θ-7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θ-2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+7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θ-7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              9θ</m:t>
              </m:r>
            </m:oMath>
            <w:r w:rsidRPr="00506E88">
              <w:rPr>
                <w:rFonts w:ascii="Cambria Math" w:hAnsi="Cambria Math"/>
              </w:rPr>
              <w:t xml:space="preserve">= </w:t>
            </w:r>
            <m:oMath>
              <m:r>
                <w:rPr>
                  <w:rFonts w:ascii="Cambria Math" w:hAnsi="Cambria Math"/>
                </w:rPr>
                <m:t>53⇒θ=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53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127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Put </w:t>
            </w:r>
            <m:oMath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θ⇒θ</m:t>
                  </m:r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and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=3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ascii="Cambria Math" w:hAnsi="Cambria Math"/>
              </w:rPr>
              <w:t>, 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and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128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∵y=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x)</m:t>
                            </m:r>
                          </m:e>
                        </m:func>
                      </m:e>
                    </m:func>
                  </m:sup>
                </m:sSup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</m:e>
                    </m:func>
                  </m:e>
                  <m:sup>
                    <m:r>
                      <w:rPr>
                        <w:rFonts w:ascii="Cambria Math" w:hAnsi="Cambria Math"/>
                      </w:rPr>
                      <m:t>1/2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129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We have,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|x</m:t>
                  </m:r>
                </m:e>
              </m:func>
            </m:oMath>
            <w:r>
              <w:rPr>
                <w:rFonts w:ascii="Cambria Math" w:hAnsi="Cambria Math"/>
              </w:rPr>
              <w:t>|</w:t>
            </w:r>
            <m:oMath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x,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             x&gt;0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        x&lt;0</m:t>
                            </m:r>
                          </m:e>
                        </m:func>
                      </m:e>
                    </m:mr>
                  </m:m>
                </m:e>
              </m:d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∴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                           x&gt;0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-x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,               x&lt;0          </m:t>
                          </m:r>
                        </m:e>
                      </m:mr>
                    </m:m>
                  </m:e>
                </m:d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⇒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,x≠0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130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Pr="00F00261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 </w:t>
            </w:r>
            <m:oMath>
              <m:r>
                <w:rPr>
                  <w:rFonts w:ascii="Cambria Math" w:hAnsi="Cambria Math"/>
                </w:rPr>
                <m:t xml:space="preserve">x, </m:t>
              </m:r>
            </m:oMath>
            <w:r>
              <w:rPr>
                <w:rFonts w:ascii="Cambria Math" w:hAnsi="Cambria Math"/>
              </w:rPr>
              <w:t>we get</w:t>
            </w:r>
          </w:p>
          <w:p w:rsidR="00251BB3" w:rsidRPr="00F00261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:rsidR="00251BB3" w:rsidRPr="00F00261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-(1-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x)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x-1+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x(1+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</m:e>
                    </m:func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rad>
                    <m:r>
                      <w:rPr>
                        <w:rFonts w:ascii="Cambria Math" w:hAnsi="Cambria Math"/>
                      </w:rPr>
                      <m:t>(1+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</m:e>
                    </m:func>
                  </m:den>
                </m:f>
              </m:oMath>
            </m:oMathPara>
          </w:p>
          <w:p w:rsidR="00251BB3" w:rsidRPr="00F00261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x=e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e(1+1)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2e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131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>G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iven ,g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=[f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+2</m:t>
                      </m:r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=2.f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+2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+2</m:t>
                    </m:r>
                  </m:e>
                </m:d>
                <m:r>
                  <w:rPr>
                    <w:rFonts w:ascii="Cambria Math" w:hAnsi="Cambria Math"/>
                  </w:rPr>
                  <m:t>.2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=4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+2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+2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=4f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=-4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132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Since,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>
              <w:rPr>
                <w:rFonts w:ascii="Cambria Math" w:hAnsi="Cambria Math"/>
              </w:rPr>
              <w:t xml:space="preserve"> is not a homogeneous function.  But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u=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x+y</m:t>
                      </m:r>
                    </m:den>
                  </m:f>
                </m:e>
              </m:func>
            </m:oMath>
            <w:r>
              <w:rPr>
                <w:rFonts w:ascii="Cambria Math" w:hAnsi="Cambria Math"/>
              </w:rPr>
              <w:t>is a homogeneous function of degree one.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lastRenderedPageBreak/>
              <w:t>Here, by Euler’s theorem,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+y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=f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⇒x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u)+y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u)=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 x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+y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133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rad>
                      </m:den>
                    </m:f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[x+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]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⇒2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+x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134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1-x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1+x</m:t>
                                  </m:r>
                                </m:den>
                              </m:f>
                            </m:e>
                          </m:rad>
                        </m:e>
                      </m:d>
                    </m:e>
                  </m:func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Put </w:t>
            </w:r>
            <m:oMath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 ⇒θ</m:t>
                  </m:r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 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1-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func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func>
                                  </m:den>
                                </m:f>
                              </m:e>
                            </m:rad>
                          </m:e>
                        </m:d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sin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func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cos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func>
                                  </m:den>
                                </m:f>
                              </m:e>
                            </m:rad>
                          </m:e>
                        </m:d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func>
                          </m:e>
                        </m:d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oMath>
            <w:r>
              <w:rPr>
                <w:rFonts w:ascii="Cambria Math" w:hAnsi="Cambria Math"/>
              </w:rPr>
              <w:t>, 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/>
                </m:fun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/>
                </m:fun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π-θ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  <m: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x)</m:t>
                    </m:r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135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xy=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xy)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xy=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differentiating, we get 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 x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+y=0</m:t>
                </m:r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 xml:space="preserve">⇒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136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Pr="00F556C9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func>
                </m:den>
              </m:f>
            </m:oMath>
          </w:p>
          <w:p w:rsidR="00251BB3" w:rsidRPr="00F556C9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func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x)</m:t>
                                </m:r>
                              </m:e>
                            </m:func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137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func>
                              </m:den>
                            </m:f>
                          </m:e>
                        </m:rad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</m:e>
                            </m:func>
                          </m:den>
                        </m:f>
                      </m:e>
                    </m:rad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138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</m:func>
                  </m:e>
                </m:ra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for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0≤x≤π/4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for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π /4&lt;x≤π/2</m:t>
                          </m:r>
                        </m:e>
                      </m:mr>
                    </m:m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for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0&lt;x&lt;π/4</m:t>
                          </m:r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for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π /4&lt;x&lt;π/2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139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Pr="00F00261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x)=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e>
                    </m:func>
                  </m:e>
                </m:func>
              </m:oMath>
            </m:oMathPara>
          </w:p>
          <w:p w:rsidR="00251BB3" w:rsidRPr="00F00261" w:rsidRDefault="00251BB3" w:rsidP="00251BB3">
            <w:pPr>
              <w:contextualSpacing/>
              <w:rPr>
                <w:rFonts w:ascii="Cambria Math" w:hAnsi="Cambria Math"/>
                <w:i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{f(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x)}=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den>
                  </m:f>
                </m:e>
              </m:func>
            </m:oMath>
            <w:r>
              <w:rPr>
                <w:rFonts w:ascii="Cambria Math" w:hAnsi="Cambria Math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x)</m:t>
                      </m:r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140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Pr="00622D72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ascii="Cambria Math" w:hAnsi="Cambria Math"/>
              </w:rPr>
              <w:t xml:space="preserve">, we get </w:t>
            </w:r>
          </w:p>
          <w:p w:rsidR="00251BB3" w:rsidRPr="00622D72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(-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)2x=-2x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func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141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p>
              </m:sSup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 xml:space="preserve">x, </m:t>
              </m:r>
            </m:oMath>
            <w:r>
              <w:rPr>
                <w:rFonts w:ascii="Cambria Math" w:hAnsi="Cambria Math"/>
              </w:rPr>
              <w:t xml:space="preserve"> we get 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sup>
                </m:sSup>
                <m:r>
                  <w:rPr>
                    <w:rFonts w:ascii="Cambria Math" w:hAnsi="Cambria Math"/>
                  </w:rPr>
                  <m:t>a.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=ay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Again, differentiating w.r.t. </w:t>
            </w:r>
            <m:oMath>
              <m:r>
                <w:rPr>
                  <w:rFonts w:ascii="Cambria Math" w:hAnsi="Cambria Math"/>
                </w:rPr>
                <m:t xml:space="preserve">x, </m:t>
              </m:r>
            </m:oMath>
            <w:r>
              <w:rPr>
                <w:rFonts w:ascii="Cambria Math" w:hAnsi="Cambria Math"/>
              </w:rPr>
              <w:t xml:space="preserve">we get 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-2x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2y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y=0  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 Using Leibnitz’s rule, 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+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+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(-2)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n+2</m:t>
                    </m:r>
                  </m:sub>
                </m:sSub>
                <m:r>
                  <w:rPr>
                    <w:rFonts w:ascii="Cambria Math" w:hAnsi="Cambria Math"/>
                  </w:rPr>
                  <m:t>+x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(-2n-1)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-n-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d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142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lastRenderedPageBreak/>
              <w:t xml:space="preserve">Put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θ </m:t>
                  </m:r>
                </m:e>
              </m:func>
            </m:oMath>
            <w:r>
              <w:rPr>
                <w:rFonts w:ascii="Cambria Math" w:hAnsi="Cambria Math"/>
              </w:rPr>
              <w:t xml:space="preserve">in the given equation, we get 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e>
                        </m:rad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e>
                        </m:rad>
                      </m:den>
                    </m:f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θ-sinθ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e>
                        </m:func>
                      </m:den>
                    </m:f>
                  </m:e>
                </m:func>
              </m:oMath>
            </m:oMathPara>
          </w:p>
          <w:p w:rsidR="00251BB3" w:rsidRDefault="00251BB3" w:rsidP="00251BB3">
            <w:pPr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oMath>
            </m:oMathPara>
          </w:p>
          <w:p w:rsidR="00251BB3" w:rsidRPr="0043378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=0-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e>
                        </m:d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143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 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ax</m:t>
                  </m:r>
                </m:sup>
              </m:sSup>
              <m:r>
                <w:rPr>
                  <w:rFonts w:ascii="Cambria Math" w:hAnsi="Cambria Math"/>
                </w:rPr>
                <m:t>+a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bx</m:t>
                  </m:r>
                </m:sup>
              </m:sSup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 ab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ax</m:t>
                    </m:r>
                  </m:sup>
                </m:sSup>
                <m:r>
                  <w:rPr>
                    <w:rFonts w:ascii="Cambria Math" w:hAnsi="Cambria Math"/>
                  </w:rPr>
                  <m:t>+ab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bx</m:t>
                    </m:r>
                  </m:sup>
                </m:sSup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ax</m:t>
                    </m:r>
                  </m:sup>
                </m:sSup>
                <m:r>
                  <w:rPr>
                    <w:rFonts w:ascii="Cambria Math" w:hAnsi="Cambria Math"/>
                  </w:rPr>
                  <m:t>+a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bx</m:t>
                    </m:r>
                  </m:sup>
                </m:sSup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b+a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=ab(a+b)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144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Given,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g(-</m:t>
                  </m:r>
                  <m:r>
                    <w:rPr>
                      <w:rFonts w:ascii="Cambria Math" w:hAnsi="Cambria Math"/>
                    </w:rPr>
                    <m:t>x)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den>
              </m:f>
            </m:oMath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g(-</m:t>
                    </m:r>
                    <m:r>
                      <w:rPr>
                        <w:rFonts w:ascii="Cambria Math" w:hAnsi="Cambria Math"/>
                      </w:rPr>
                      <m:t>x)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d>
                  </m:e>
                </m:d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On differentiating  w.r.t. </w:t>
            </w:r>
            <m:oMath>
              <m:r>
                <w:rPr>
                  <w:rFonts w:ascii="Cambria Math" w:hAnsi="Cambria Math"/>
                </w:rPr>
                <m:t xml:space="preserve">x, </m:t>
              </m:r>
            </m:oMath>
            <w:r w:rsidRPr="00506E88">
              <w:rPr>
                <w:rFonts w:ascii="Cambria Math" w:hAnsi="Cambria Math"/>
              </w:rPr>
              <w:t xml:space="preserve">we get </w:t>
            </w:r>
          </w:p>
          <w:p w:rsidR="00251BB3" w:rsidRPr="00506E88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(-</m:t>
                    </m:r>
                    <m:r>
                      <w:rPr>
                        <w:rFonts w:ascii="Cambria Math" w:hAnsi="Cambria Math"/>
                      </w:rPr>
                      <m:t>x)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+2[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(0)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+2[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>= 0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145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  <m:r>
                  <w:rPr>
                    <w:rFonts w:ascii="Cambria Math" w:hAnsi="Cambria Math"/>
                  </w:rPr>
                  <m:t>⇒y=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146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3/2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1-3x</m:t>
                          </m:r>
                        </m:den>
                      </m:f>
                    </m:e>
                  </m:d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Again let 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  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tan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func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1-3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func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3t)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 y=3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e>
                </m:func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1+x</m:t>
                    </m:r>
                  </m:den>
                </m:f>
                <m: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147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x+1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-2x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(x+1)(-2)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-4x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-2x</m:t>
                    </m:r>
                  </m:sup>
                </m:sSup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(1)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148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2x-1</m:t>
                  </m:r>
                </m:sup>
              </m:sSup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ascii="Cambria Math" w:hAnsi="Cambria Math"/>
              </w:rPr>
              <w:t>, 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2x-1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2x-1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2x-1</m:t>
                    </m:r>
                  </m:sup>
                </m:sSup>
                <m:r>
                  <w:rPr>
                    <w:rFonts w:ascii="Cambria Math" w:hAnsi="Cambria Math"/>
                  </w:rPr>
                  <m:t>[2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2]</m:t>
                        </m:r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=y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18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149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y=2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3x</m:t>
                      </m:r>
                    </m:e>
                  </m:func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3F3BEB">
              <w:rPr>
                <w:rFonts w:ascii="Cambria Math" w:hAnsi="Cambria Math"/>
              </w:rPr>
              <w:t>,</w:t>
            </w:r>
            <w:r>
              <w:rPr>
                <w:rFonts w:ascii="Cambria Math" w:hAnsi="Cambria Math"/>
              </w:rPr>
              <w:t xml:space="preserve"> 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x(-3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3x)+2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3x(-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x)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=-3(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4x+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2x)+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[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4x+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(-2x)]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Again differentiating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3F3BEB">
              <w:rPr>
                <w:rFonts w:ascii="Cambria Math" w:hAnsi="Cambria Math"/>
              </w:rPr>
              <w:t>,</w:t>
            </w:r>
            <w:r>
              <w:rPr>
                <w:rFonts w:ascii="Cambria Math" w:hAnsi="Cambria Math"/>
              </w:rPr>
              <w:t xml:space="preserve"> 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=-3(4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4x+2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2x)-1(4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4x-2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2x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=-16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4x-4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2x=-4(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2x+4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4x)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2x+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4x)</m:t>
                        </m:r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150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⇒    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⇒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=n</m:t>
                </m:r>
              </m:oMath>
            </m:oMathPara>
          </w:p>
          <w:p w:rsidR="00251BB3" w:rsidRPr="00C77768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⇒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oMath>
            </m:oMathPara>
          </w:p>
          <w:p w:rsidR="00251BB3" w:rsidRPr="00C7776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 … … … … …  … …</m:t>
                </m:r>
              </m:oMath>
            </m:oMathPara>
          </w:p>
          <w:p w:rsidR="00251BB3" w:rsidRPr="00C7776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…  … … … …  … … </m:t>
                </m:r>
              </m:oMath>
            </m:oMathPara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n-2</m:t>
                    </m:r>
                  </m:e>
                </m:d>
                <m:r>
                  <w:rPr>
                    <w:rFonts w:ascii="Cambria Math" w:hAnsi="Cambria Math"/>
                  </w:rPr>
                  <m:t>…2.1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n-2</m:t>
                    </m:r>
                  </m:e>
                </m:d>
                <m:r>
                  <w:rPr>
                    <w:rFonts w:ascii="Cambria Math" w:hAnsi="Cambria Math"/>
                  </w:rPr>
                  <m:t>…2.1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Now,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(1)</m:t>
                  </m:r>
                </m:num>
                <m:den>
                  <m:r>
                    <w:rPr>
                      <w:rFonts w:ascii="Cambria Math" w:hAnsi="Cambria Math"/>
                    </w:rPr>
                    <m:t>1!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(1)</m:t>
                  </m:r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(1)</m:t>
                  </m:r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r>
                <w:rPr>
                  <w:rFonts w:ascii="Cambria Math" w:hAnsi="Cambria Math"/>
                </w:rPr>
                <m:t>+...+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(1)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oMath>
          </w:p>
          <w:p w:rsidR="00251BB3" w:rsidRPr="005261A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+...+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…2.1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n!</m:t>
                    </m:r>
                  </m:den>
                </m:f>
              </m:oMath>
            </m:oMathPara>
          </w:p>
          <w:p w:rsidR="00251BB3" w:rsidRPr="005261A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151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>
              <w:rPr>
                <w:rFonts w:ascii="Cambria Math" w:hAnsi="Cambria Math"/>
              </w:rPr>
              <w:t xml:space="preserve"> is a polynomial of degree 3.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+bx+c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But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  <m:r>
                <w:rPr>
                  <w:rFonts w:ascii="Cambria Math" w:hAnsi="Cambria Math"/>
                </w:rPr>
                <m:t>(3)</m:t>
              </m:r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, b=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,c=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r>
                  <w:rPr>
                    <w:rFonts w:ascii="Cambria Math" w:hAnsi="Cambria Math"/>
                  </w:rPr>
                  <m:t>(3)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Now,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+2ax+b</m:t>
              </m:r>
            </m:oMath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=6x+2a</m:t>
                </m:r>
              </m:oMath>
            </m:oMathPara>
          </w:p>
          <w:p w:rsidR="00251BB3" w:rsidRPr="00741FFF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=6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=3+2a+b</m:t>
                </m:r>
              </m:oMath>
            </m:oMathPara>
          </w:p>
          <w:p w:rsidR="00251BB3" w:rsidRPr="00741FFF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 -a-b=3</m:t>
              </m:r>
            </m:oMath>
            <w:r w:rsidRPr="00CA438A">
              <w:rPr>
                <w:rFonts w:ascii="Cambria Math" w:hAnsi="Cambria Math"/>
              </w:rPr>
              <w:t xml:space="preserve"> …(i)</w:t>
            </w:r>
          </w:p>
          <w:p w:rsidR="00251BB3" w:rsidRPr="00741FFF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b=12+2a</m:t>
                </m:r>
              </m:oMath>
            </m:oMathPara>
          </w:p>
          <w:p w:rsidR="00251BB3" w:rsidRPr="00741FFF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⇒-2a+b=12</m:t>
              </m:r>
            </m:oMath>
            <w:r w:rsidRPr="00CA438A">
              <w:rPr>
                <w:rFonts w:ascii="Cambria Math" w:hAnsi="Cambria Math"/>
              </w:rPr>
              <w:t>…(ii)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c=6</m:t>
              </m:r>
            </m:oMath>
            <w:r>
              <w:rPr>
                <w:rFonts w:ascii="Cambria Math" w:hAnsi="Cambria Math"/>
              </w:rPr>
              <w:t xml:space="preserve">  …(iii)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On solving Eqs. (i), (ii) and (iii), we get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a=-5, b=2</m:t>
              </m:r>
            </m:oMath>
            <w:r w:rsidRPr="00AF5F3D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c=6</m:t>
              </m:r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+2x+6</m:t>
                </m:r>
              </m:oMath>
            </m:oMathPara>
          </w:p>
          <w:p w:rsidR="00251BB3" w:rsidRPr="00741FFF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Thus,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=6,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=4,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=-2,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=-6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152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1+x</m:t>
                  </m:r>
                </m:num>
                <m:den>
                  <m:r>
                    <w:rPr>
                      <w:rFonts w:ascii="Cambria Math" w:hAnsi="Cambria Math"/>
                    </w:rPr>
                    <m:t>1-y</m:t>
                  </m:r>
                </m:den>
              </m:f>
              <m:r>
                <w:rPr>
                  <w:rFonts w:ascii="Cambria Math" w:hAnsi="Cambria Math"/>
                </w:rPr>
                <m:t xml:space="preserve"> =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  <m:r>
                <w:rPr>
                  <w:rFonts w:ascii="Cambria Math" w:hAnsi="Cambria Math"/>
                </w:rPr>
                <m:t xml:space="preserve"> a</m:t>
              </m:r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⇒y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a-1-x</m:t>
                        </m:r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a= -1</m:t>
                    </m:r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1+x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1-y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x+1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153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   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bx</m:t>
                  </m:r>
                </m:e>
              </m:func>
            </m:oMath>
            <w:r>
              <w:rPr>
                <w:rFonts w:ascii="Cambria Math" w:hAnsi="Cambria Math"/>
              </w:rPr>
              <w:t xml:space="preserve">                …(i)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 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bx+b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bx</m:t>
                        </m:r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⇒   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 xml:space="preserve"> = ay+b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bx</m:t>
                  </m:r>
                </m:e>
              </m:func>
            </m:oMath>
            <w:r>
              <w:rPr>
                <w:rFonts w:ascii="Cambria Math" w:hAnsi="Cambria Math"/>
              </w:rPr>
              <w:t xml:space="preserve">    …(ii)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=a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+ab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bx</m:t>
                        </m:r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=a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+a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-ay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                             [fromEqs. (i) and (ii)]</w:t>
            </w:r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-2a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154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r>
                <w:rPr>
                  <w:rFonts w:ascii="Cambria Math" w:hAnsi="Cambria Math"/>
                </w:rPr>
                <m:t>y-1=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,  x-1=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and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=8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p>
                </m:sSup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5(y-1)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4(x-1)</m:t>
                    </m:r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1 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(x-1)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(y-1)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(x-1)</m:t>
                        </m:r>
                      </m:den>
                    </m:f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(x-1)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.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y-1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x-1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y-1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x-1</m:t>
                            </m:r>
                          </m:e>
                        </m:d>
                      </m:den>
                    </m:f>
                  </m:e>
                </m:d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y-1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155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Here,     </w:t>
            </w:r>
            <m:oMath>
              <m:r>
                <w:rPr>
                  <w:rFonts w:ascii="Cambria Math" w:hAnsi="Cambria Math"/>
                </w:rPr>
                <m:t>x=A cos 4t+B sin 4t</m:t>
              </m:r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 -4A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4t+4B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4t</m:t>
                        </m:r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 -16 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 xml:space="preserve"> 4t-16 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4t</m:t>
                    </m:r>
                  </m:e>
                </m:func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 -16x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156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∵y=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</m:t>
                    </m:r>
                    <m:r>
                      <w:rPr>
                        <w:rFonts w:ascii="Cambria Math" w:hAnsi="Cambria Math"/>
                      </w:rPr>
                      <m:t xml:space="preserve"> x</m:t>
                    </m:r>
                  </m:sup>
                </m:sSup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On taking log on both sides, we get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In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In</m:t>
                      </m:r>
                      <m:r>
                        <w:rPr>
                          <w:rFonts w:ascii="Cambria Math" w:hAnsi="Cambria Math"/>
                        </w:rPr>
                        <m:t xml:space="preserve"> 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>x,</m:t>
              </m:r>
            </m:oMath>
            <w:r>
              <w:rPr>
                <w:rFonts w:ascii="Cambria Math" w:hAnsi="Cambria Math"/>
              </w:rPr>
              <w:t>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</m:t>
                    </m:r>
                    <m:r>
                      <w:rPr>
                        <w:rFonts w:ascii="Cambria Math" w:hAnsi="Cambria Math"/>
                      </w:rPr>
                      <m:t xml:space="preserve"> 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=y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</m:t>
                    </m:r>
                    <m:r>
                      <w:rPr>
                        <w:rFonts w:ascii="Cambria Math" w:hAnsi="Cambria Math"/>
                      </w:rPr>
                      <m:t xml:space="preserve"> 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In 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In </m:t>
                    </m:r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In</m:t>
                </m:r>
                <m:r>
                  <w:rPr>
                    <w:rFonts w:ascii="Cambria Math" w:hAnsi="Cambria Math"/>
                  </w:rPr>
                  <m:t xml:space="preserve"> x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157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⇒x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⇒x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+x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=-y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158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∵y=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func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3+2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1-6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den>
                            </m:f>
                          </m:e>
                        </m:d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func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3+2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1-6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x)+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tan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(2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x)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(3)</m:t>
                        </m:r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=0 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159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41</m:t>
                  </m:r>
                </m:sup>
              </m:sSup>
              <m:r>
                <w:rPr>
                  <w:rFonts w:ascii="Cambria Math" w:hAnsi="Cambria Math"/>
                </w:rPr>
                <m:t>+b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-40</m:t>
                  </m:r>
                </m:sup>
              </m:sSup>
            </m:oMath>
            <w:r w:rsidRPr="00A10FAA">
              <w:rPr>
                <w:rFonts w:ascii="Cambria Math" w:hAnsi="Cambria Math"/>
              </w:rPr>
              <w:t>, then</w:t>
            </w:r>
          </w:p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=41a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40</m:t>
                    </m:r>
                  </m:sup>
                </m:sSup>
                <m:r>
                  <w:rPr>
                    <w:rFonts w:ascii="Cambria Math" w:hAnsi="Cambria Math"/>
                  </w:rPr>
                  <m:t>-40b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-41</m:t>
                    </m:r>
                  </m:sup>
                </m:sSup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=1640 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39</m:t>
                    </m:r>
                  </m:sup>
                </m:sSup>
                <m:r>
                  <w:rPr>
                    <w:rFonts w:ascii="Cambria Math" w:hAnsi="Cambria Math"/>
                  </w:rPr>
                  <m:t>+1640 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-42</m:t>
                    </m:r>
                  </m:sup>
                </m:sSup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1640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-40</m:t>
                        </m:r>
                      </m:sup>
                    </m:sSup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1640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f''(x)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f(x)</m:t>
                    </m:r>
                  </m:den>
                </m:f>
                <m:r>
                  <w:rPr>
                    <w:rFonts w:ascii="Cambria Math" w:hAnsi="Cambria Math"/>
                  </w:rPr>
                  <m:t>=1640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So, statement-1 is true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π+2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x&lt;-1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-1x≤1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-π+2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x&gt;1</m:t>
                          </m:r>
                        </m:e>
                      </m:mr>
                    </m:m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func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 w:rsidRPr="00A10FAA">
              <w:rPr>
                <w:rFonts w:ascii="Cambria Math" w:hAnsi="Cambria Math"/>
              </w:rPr>
              <w:t xml:space="preserve"> for all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So, statement-II is not true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160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Let              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2x</m:t>
                  </m:r>
                </m:sup>
              </m:sSup>
            </m:oMath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Now,       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2x</m:t>
                  </m:r>
                </m:sup>
              </m:sSup>
              <m:r>
                <w:rPr>
                  <w:rFonts w:ascii="Cambria Math" w:hAnsi="Cambria Math"/>
                </w:rPr>
                <m:t>=2f(x)</m:t>
              </m:r>
            </m:oMath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Therefore, our assumption is true. </w:t>
            </w:r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2×2</m:t>
                    </m:r>
                  </m:sup>
                </m:sSup>
                <m:r>
                  <w:rPr>
                    <w:rFonts w:ascii="Cambria Math" w:hAnsi="Cambria Math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161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>Given,</w:t>
            </w:r>
            <m:oMath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</m:e>
              </m:func>
            </m:oMath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g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-x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d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rad>
                  </m:e>
                </m:func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∵x=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163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r>
                <w:rPr>
                  <w:rFonts w:ascii="Cambria Math" w:hAnsi="Cambria Math"/>
                </w:rPr>
                <m:t>y=1-x+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r>
                <w:rPr>
                  <w:rFonts w:ascii="Cambria Math" w:hAnsi="Cambria Math"/>
                </w:rPr>
                <m:t>…</m:t>
              </m:r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y 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⇒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  <m:r>
                  <w:rPr>
                    <w:rFonts w:ascii="Cambria Math" w:hAnsi="Cambria Math"/>
                  </w:rPr>
                  <m:t>=y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164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u(x)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υ(x)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υ(x)</m:t>
                  </m:r>
                </m:num>
                <m:den>
                  <m:r>
                    <w:rPr>
                      <w:rFonts w:ascii="Cambria Math" w:hAnsi="Cambria Math"/>
                    </w:rPr>
                    <m:t>u(x)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υ'(x)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υ(x)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 w:rsidRPr="00A10FAA">
              <w:rPr>
                <w:rFonts w:ascii="Cambria Math" w:hAnsi="Cambria Math"/>
              </w:rPr>
              <w:t xml:space="preserve"> for all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165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                      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=10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13+2x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=-10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13+2x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  <w:p w:rsidR="00251BB3" w:rsidRPr="00AB329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=-10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13+2x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x+2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251BB3" w:rsidRPr="00AB329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166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x+y</m:t>
                    </m:r>
                  </m:sup>
                </m:sSup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Differentiating with respect to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A10FAA">
              <w:rPr>
                <w:rFonts w:ascii="Cambria Math" w:hAnsi="Cambria Math"/>
              </w:rPr>
              <w:t>, we get</w:t>
            </w:r>
          </w:p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x+y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fun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x+y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x+y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x+y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-2y</m:t>
                    </m:r>
                  </m:den>
                </m:f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(1, 0)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2-4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4-2</m:t>
                    </m:r>
                  </m:den>
                </m:f>
                <m:r>
                  <w:rPr>
                    <w:rFonts w:ascii="Cambria Math" w:hAnsi="Cambria Math"/>
                  </w:rPr>
                  <m:t>=-1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167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2x-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2x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2x-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x)</m:t>
                            </m:r>
                          </m:e>
                        </m:func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(1+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x)</m:t>
                            </m:r>
                          </m:e>
                        </m:func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2x+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2x-x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(2x+x)</m:t>
                        </m:r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  <m:r>
                      <w:rPr>
                        <w:rFonts w:ascii="Cambria Math" w:hAnsi="Cambria Math"/>
                      </w:rPr>
                      <m:t xml:space="preserve"> 3x</m:t>
                    </m:r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lastRenderedPageBreak/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 xml:space="preserve">x, </m:t>
              </m:r>
            </m:oMath>
            <w:r>
              <w:rPr>
                <w:rFonts w:ascii="Cambria Math" w:hAnsi="Cambria Math"/>
              </w:rPr>
              <w:t>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(y.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3x)=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3x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cot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3x)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x)</m:t>
                    </m:r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168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Differentiating </w:t>
            </w:r>
            <m:oMath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+2 </m:t>
              </m:r>
              <m:r>
                <w:rPr>
                  <w:rFonts w:ascii="Cambria Math" w:hAnsi="Cambria Math"/>
                </w:rPr>
                <m:t>h xy+b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=1</m:t>
              </m:r>
            </m:oMath>
            <w:r w:rsidRPr="00A10FAA">
              <w:rPr>
                <w:rFonts w:ascii="Cambria Math" w:hAnsi="Cambria Math"/>
              </w:rPr>
              <w:t xml:space="preserve">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A10FAA">
              <w:rPr>
                <w:rFonts w:ascii="Cambria Math" w:hAnsi="Cambria Math"/>
              </w:rPr>
              <w:t>,we get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2 ax+2 </m:t>
                </m:r>
                <m:r>
                  <w:rPr>
                    <w:rFonts w:ascii="Cambria Math" w:hAnsi="Cambria Math"/>
                  </w:rPr>
                  <m:t xml:space="preserve">hy+2 </m:t>
                </m:r>
                <m:r>
                  <w:rPr>
                    <w:rFonts w:ascii="Cambria Math" w:hAnsi="Cambria Math"/>
                  </w:rPr>
                  <m:t>hx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+2 by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ax+hy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hx+by</m:t>
                        </m:r>
                      </m:den>
                    </m:f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={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hx+by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a+h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ax+hy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h+b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hx+by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-ab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hx+by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169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∵u=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rad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.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xy</m:t>
                  </m:r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oMath>
            <w:r>
              <w:rPr>
                <w:rFonts w:ascii="Cambria Math" w:hAnsi="Cambria Math"/>
              </w:rPr>
              <w:t>…(i)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rad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  y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=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xy</m:t>
                  </m:r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oMath>
            <w:r>
              <w:rPr>
                <w:rFonts w:ascii="Cambria Math" w:hAnsi="Cambria Math"/>
              </w:rPr>
              <w:t xml:space="preserve">      …(ii)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adding Eqs. (i)and (ii), we get </w:t>
            </w:r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+y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170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x+...∞</m:t>
                            </m:r>
                          </m:e>
                        </m:rad>
                      </m:e>
                    </m:rad>
                  </m:e>
                </m:ra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⇒y=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x+y</m:t>
                    </m:r>
                  </m:e>
                </m:ra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On squaring both sides, 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=x+y ⇒ 2y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2y-1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=1 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2y-1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172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∵ 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2at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and </m:t>
                </m:r>
                <m:r>
                  <w:rPr>
                    <w:rFonts w:ascii="Cambria Math" w:hAnsi="Cambria Math"/>
                  </w:rPr>
                  <m:t xml:space="preserve"> 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∴2ay=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251BB3" w:rsidRPr="001A35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173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lastRenderedPageBreak/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-5x+6</m:t>
                    </m:r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-5x+6,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x≥3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or </m:t>
                          </m:r>
                          <m:r>
                            <w:rPr>
                              <w:rFonts w:ascii="Cambria Math" w:hAnsi="Cambria Math"/>
                            </w:rPr>
                            <m:t>x≤2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-5x+6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2x&lt;x&lt;3</m:t>
                          </m:r>
                        </m:e>
                      </m:mr>
                    </m:m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2x-5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x&gt;3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or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x&lt;2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2x-5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2&lt;x&lt;3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175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Pr="000821EA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ascii="Cambria Math" w:hAnsi="Cambria Math"/>
              </w:rPr>
              <w:t xml:space="preserve"> from 1 to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ascii="Cambria Math" w:hAnsi="Cambria Math"/>
              </w:rPr>
              <w:t xml:space="preserve"> times, 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…</m:t>
                </m:r>
              </m:oMath>
            </m:oMathPara>
          </w:p>
          <w:p w:rsidR="00251BB3" w:rsidRPr="000821EA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176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Since, </w:t>
            </w: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and </m:t>
              </m:r>
              <m:r>
                <w:rPr>
                  <w:rFonts w:ascii="Cambria Math" w:hAnsi="Cambria Math"/>
                </w:rPr>
                <m:t xml:space="preserve">  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3at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given curves w.r.t. </w:t>
            </w:r>
            <m:oMath>
              <m:r>
                <w:rPr>
                  <w:rFonts w:ascii="Cambria Math" w:hAnsi="Cambria Math"/>
                </w:rPr>
                <m:t xml:space="preserve">t </m:t>
              </m:r>
            </m:oMath>
            <w:r>
              <w:rPr>
                <w:rFonts w:ascii="Cambria Math" w:hAnsi="Cambria Math"/>
              </w:rPr>
              <w:t>respectively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6at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-3a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6at-3a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3a</m:t>
                      </m:r>
                    </m:e>
                  </m:d>
                  <m:r>
                    <w:rPr>
                      <w:rFonts w:ascii="Cambria Math" w:hAnsi="Cambria Math"/>
                    </w:rPr>
                    <m:t>-3at(3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3a-6a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  <w:p w:rsidR="00251BB3" w:rsidRPr="001E07E2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∴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dy/dt</m:t>
                  </m:r>
                </m:num>
                <m:den>
                  <m:r>
                    <w:rPr>
                      <w:rFonts w:ascii="Cambria Math" w:hAnsi="Cambria Math"/>
                    </w:rPr>
                    <m:t>dx/dt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3at(2-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3a(1-2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oMath>
            <w:r>
              <w:rPr>
                <w:rFonts w:ascii="Cambria Math" w:hAnsi="Cambria Math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t(2-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(1-2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177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∵y=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</w:rPr>
                      <m:t>+1+1</m:t>
                    </m:r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e-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178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x-b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x+a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func>
                          </m:den>
                        </m:f>
                      </m:e>
                    </m:d>
                  </m:e>
                </m:func>
              </m:oMath>
            </m:oMathPara>
          </w:p>
          <w:p w:rsidR="00251BB3" w:rsidRPr="00726111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func>
              </m:oMath>
            </m:oMathPara>
          </w:p>
          <w:p w:rsidR="00251BB3" w:rsidRDefault="00251BB3" w:rsidP="00251BB3">
            <w:pPr>
              <w:contextualSpacing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tan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-x</m:t>
                                    </m:r>
                                  </m:e>
                                </m:func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 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-x</m:t>
                    </m:r>
                  </m:e>
                </m:func>
              </m:oMath>
            </m:oMathPara>
          </w:p>
          <w:p w:rsidR="00251BB3" w:rsidRPr="00726111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=0-1=-1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179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Pr="00DA0967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∵y=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B30494">
              <w:rPr>
                <w:rFonts w:ascii="Cambria Math" w:hAnsi="Cambria Math"/>
              </w:rPr>
              <w:t>,</w:t>
            </w:r>
            <w:r>
              <w:rPr>
                <w:rFonts w:ascii="Cambria Math" w:hAnsi="Cambria Math"/>
              </w:rPr>
              <w:t xml:space="preserve"> we get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x…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dy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dx</m:t>
                                        </m:r>
                                      </m:den>
                                    </m:f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x…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n-1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x.1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x…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n-1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den>
                </m:f>
              </m:oMath>
            </m:oMathPara>
          </w:p>
          <w:p w:rsidR="00251BB3" w:rsidRPr="00DA0967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180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Since,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r>
                <w:rPr>
                  <w:rFonts w:ascii="Cambria Math" w:hAnsi="Cambria Math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=16</m:t>
              </m:r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∴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16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⇒y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x+x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y=4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Now, on differentiating both sides w.r.t. </w:t>
            </w:r>
            <m:oMath>
              <m:r>
                <w:rPr>
                  <w:rFonts w:ascii="Cambria Math" w:hAnsi="Cambria Math"/>
                </w:rPr>
                <m:t>x,</m:t>
              </m:r>
            </m:oMath>
            <w:r>
              <w:rPr>
                <w:rFonts w:ascii="Cambria Math" w:hAnsi="Cambria Math"/>
              </w:rPr>
              <w:t xml:space="preserve"> 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y.1=0</m:t>
                    </m:r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y+</m:t>
                            </m:r>
                          </m:e>
                        </m:func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(2,2)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2+1)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2+1)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=-1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181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sup>
                </m:sSup>
                <m:r>
                  <w:rPr>
                    <w:rFonts w:ascii="Cambria Math" w:hAnsi="Cambria Math"/>
                  </w:rPr>
                  <m:t xml:space="preserve">⇒y=e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=e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182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-2F'(t)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-2F'(t)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Differentiating both sides with respect to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A10FAA">
              <w:rPr>
                <w:rFonts w:ascii="Cambria Math" w:hAnsi="Cambria Math"/>
              </w:rPr>
              <w:t>, we get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2x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Putting </w:t>
            </w:r>
            <m:oMath>
              <m:r>
                <w:rPr>
                  <w:rFonts w:ascii="Cambria Math" w:hAnsi="Cambria Math"/>
                </w:rPr>
                <m:t>x=4</m:t>
              </m:r>
            </m:oMath>
            <w:r w:rsidRPr="00A10FAA">
              <w:rPr>
                <w:rFonts w:ascii="Cambria Math" w:hAnsi="Cambria Math"/>
              </w:rPr>
              <w:t>, we get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8F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</w:rPr>
                  <m:t>+16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</w:rPr>
                  <m:t>=64-2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⇒18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</w:rPr>
                  <m:t>=64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∵F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183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y=F{f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7D3294">
              <w:rPr>
                <w:rFonts w:ascii="Cambria Math" w:hAnsi="Cambria Math"/>
              </w:rPr>
              <w:t xml:space="preserve">, </w:t>
            </w:r>
            <w:r>
              <w:rPr>
                <w:rFonts w:ascii="Cambria Math" w:hAnsi="Cambria Math"/>
              </w:rPr>
              <w:t>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</w:rPr>
                    </m:ctrlP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{ϕ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ϕ</m:t>
                </m:r>
                <m:r>
                  <w:rPr>
                    <w:rFonts w:ascii="Cambria Math" w:hAnsi="Cambria Math"/>
                  </w:rPr>
                  <m:t>(x)</m:t>
                </m:r>
              </m:oMath>
              <w:r>
                <w:rPr>
                  <w:rFonts w:ascii="Cambria Math" w:hAnsi="Cambria Math"/>
                </w:rPr>
                <w:br/>
              </w: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ϕ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184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Since,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x-y</m:t>
                  </m:r>
                </m:num>
                <m:den>
                  <m:r>
                    <w:rPr>
                      <w:rFonts w:ascii="Cambria Math" w:hAnsi="Cambria Math"/>
                    </w:rPr>
                    <m:t>x+y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⇒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x-y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Cambria Math" w:hAnsi="Cambria Math"/>
              </w:rPr>
              <w:t>=0</w:t>
            </w:r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⇒x+y-x+y-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x+y+x-y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=0⇒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185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h→0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5+</m:t>
                            </m:r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den>
                    </m:f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= 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h→0</m:t>
                    </m:r>
                  </m:lim>
                </m:limLow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-f(5)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oMath>
            </m:oMathPara>
          </w:p>
          <w:p w:rsidR="00251BB3" w:rsidRPr="00623E87" w:rsidRDefault="00251BB3" w:rsidP="00251BB3">
            <w:pPr>
              <w:contextualSpacing/>
              <w:rPr>
                <w:rFonts w:ascii="Cambria Math" w:hAnsi="Cambria Math"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 xml:space="preserve">= 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h→0</m:t>
                    </m:r>
                  </m:lim>
                </m:limLow>
                <m:r>
                  <w:rPr>
                    <w:rFonts w:ascii="Cambria Math" w:hAnsi="Cambria Math"/>
                  </w:rPr>
                  <m:t xml:space="preserve">  2f(5)[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 1024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2=2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(0)</m:t>
                    </m:r>
                  </m:e>
                </m:func>
              </m:oMath>
            </m:oMathPara>
          </w:p>
          <w:p w:rsidR="00251BB3" w:rsidRPr="007E14F0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Again now,    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2+3</m:t>
                  </m:r>
                </m:e>
              </m:d>
              <m:r>
                <w:rPr>
                  <w:rFonts w:ascii="Cambria Math" w:hAnsi="Cambria Math"/>
                </w:rPr>
                <m:t>=2f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 xml:space="preserve">  …(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i) </m:t>
              </m:r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1024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(0)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2×8×</m:t>
                </m:r>
                <m:r>
                  <w:rPr>
                    <w:rFonts w:ascii="Cambria Math" w:hAnsi="Cambria Math"/>
                  </w:rPr>
                  <m:t>f(3)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  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(0)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  <w:r>
              <w:rPr>
                <w:rFonts w:ascii="Cambria Math" w:hAnsi="Cambria Math"/>
              </w:rPr>
              <w:t xml:space="preserve">    …(ii)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∴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h→0</m:t>
                    </m:r>
                  </m:lim>
                </m:limLow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log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3+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-f(3)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oMath>
            </m:oMathPara>
          </w:p>
          <w:p w:rsidR="00251BB3" w:rsidRPr="00623E87" w:rsidRDefault="00251BB3" w:rsidP="00251BB3">
            <w:pPr>
              <w:contextualSpacing/>
              <w:rPr>
                <w:rFonts w:ascii="Cambria Math" w:hAnsi="Cambria Math"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h→0</m:t>
                    </m:r>
                  </m:lim>
                </m:limLow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-f(3)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oMath>
            </m:oMathPara>
          </w:p>
          <w:p w:rsidR="00251BB3" w:rsidRDefault="00251BB3" w:rsidP="00251BB3">
            <w:pPr>
              <w:contextualSpacing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=2f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(0)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=2×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32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(0)</m:t>
                        </m:r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(0)</m:t>
                    </m:r>
                  </m:den>
                </m:f>
              </m:oMath>
            </m:oMathPara>
          </w:p>
          <w:p w:rsidR="00251BB3" w:rsidRPr="0035377D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=64 log 2   [from Eq. (ii)]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186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 </w:t>
            </w:r>
            <m:oMath>
              <m:r>
                <w:rPr>
                  <w:rFonts w:ascii="Cambria Math" w:hAnsi="Cambria Math"/>
                </w:rPr>
                <m:t>p=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=2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q=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=2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</m:oMath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∴  p=q   ⇒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dq</m:t>
                    </m:r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187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Pr="006735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[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]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[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)]=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2x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⁡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188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y-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y-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</m:func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=2x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+x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190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func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func>
                              </m:e>
                            </m:func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3+2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1-6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3+2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1-6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func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=0</m:t>
              </m:r>
            </m:oMath>
            <w:r w:rsidRPr="00A10FAA">
              <w:rPr>
                <w:rFonts w:ascii="Cambria Math" w:hAnsi="Cambria Math"/>
              </w:rPr>
              <w:t xml:space="preserve"> 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=0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191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 </w:t>
            </w: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+1+1</m:t>
              </m:r>
            </m:oMath>
          </w:p>
          <w:p w:rsidR="00251BB3" w:rsidRPr="00727F50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192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 </w:t>
            </w:r>
            <m:oMath>
              <m:r>
                <w:rPr>
                  <w:rFonts w:ascii="Cambria Math" w:hAnsi="Cambria Math"/>
                </w:rPr>
                <m:t>y=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func>
                </m:e>
              </m:rad>
              <m:r>
                <w:rPr>
                  <w:rFonts w:ascii="Cambria Math" w:hAnsi="Cambria Math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    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sin 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x+y </m:t>
                  </m:r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⇒2y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e>
                </m:func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2y-1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193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</m:oMath>
            <w:r w:rsidRPr="00A10FAA">
              <w:rPr>
                <w:rFonts w:ascii="Cambria Math" w:hAnsi="Cambria Math"/>
              </w:rPr>
              <w:t>,</w:t>
            </w:r>
          </w:p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n-3</m:t>
                  </m:r>
                </m:sup>
              </m:sSup>
            </m:oMath>
            <w:r w:rsidR="00251BB3" w:rsidRPr="00A10FAA">
              <w:rPr>
                <w:rFonts w:ascii="Cambria Math" w:hAnsi="Cambria Math"/>
              </w:rPr>
              <w:t xml:space="preserve"> and so on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 xml:space="preserve">=1,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 xml:space="preserve">=-n,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oMath>
            <w:r w:rsidRPr="00A10FAA">
              <w:rPr>
                <w:rFonts w:ascii="Cambria Math" w:hAnsi="Cambria Math"/>
              </w:rPr>
              <w:t>,</w:t>
            </w:r>
          </w:p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=-n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</m:oMath>
            <w:r w:rsidR="00251BB3" w:rsidRPr="00A10FAA">
              <w:rPr>
                <w:rFonts w:ascii="Cambria Math" w:hAnsi="Cambria Math"/>
              </w:rPr>
              <w:t xml:space="preserve"> and so on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f''(0)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n!</m:t>
                    </m:r>
                  </m:den>
                </m:f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=1-n+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n!</m:t>
                    </m:r>
                  </m:den>
                </m:f>
                <m:r>
                  <w:rPr>
                    <w:rFonts w:ascii="Cambria Math" w:hAnsi="Cambria Math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…3.2.1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n!</m:t>
                    </m:r>
                  </m:den>
                </m:f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/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/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/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/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/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194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  </w:t>
            </w:r>
            <m:oMath>
              <m:r>
                <w:rPr>
                  <w:rFonts w:ascii="Cambria Math" w:hAnsi="Cambria Math"/>
                </w:rPr>
                <m:t>u=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 and </m:t>
              </m:r>
              <m:r>
                <w:rPr>
                  <w:rFonts w:ascii="Cambria Math" w:hAnsi="Cambria Math"/>
                </w:rPr>
                <m:t>v=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func>
            </m:oMath>
            <w:r>
              <w:rPr>
                <w:rFonts w:ascii="Cambria Math" w:hAnsi="Cambria Math"/>
              </w:rPr>
              <w:t>.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 xml:space="preserve">x, </m:t>
              </m:r>
            </m:oMath>
            <w:r>
              <w:rPr>
                <w:rFonts w:ascii="Cambria Math" w:hAnsi="Cambria Math"/>
              </w:rPr>
              <w:t>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.3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and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.3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func>
                  </m:e>
                </m:func>
              </m:oMath>
            </m:oMathPara>
          </w:p>
          <w:p w:rsidR="00251BB3" w:rsidRPr="00231AE9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dv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du/dx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dv/dx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 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195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y=a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and </m:t>
                  </m:r>
                  <m:r>
                    <w:rPr>
                      <w:rFonts w:ascii="Cambria Math" w:hAnsi="Cambria Math"/>
                    </w:rPr>
                    <m:t>x=a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t,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then</m:t>
                  </m:r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Pr="00AF112C">
              <w:rPr>
                <w:rFonts w:ascii="Cambria Math" w:hAnsi="Cambria Math"/>
              </w:rPr>
              <w:t>,</w:t>
            </w:r>
            <w:r>
              <w:rPr>
                <w:rFonts w:ascii="Cambria Math" w:hAnsi="Cambria Math"/>
              </w:rPr>
              <w:t xml:space="preserve"> 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=3a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=3a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t(-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t)</m:t>
                      </m:r>
                    </m:e>
                  </m:func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3a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t(-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t)</m:t>
                            </m:r>
                          </m:e>
                        </m:func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Again differentiating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ascii="Cambria Math" w:hAnsi="Cambria Math"/>
              </w:rPr>
              <w:t>, 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3a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t(-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3a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</m:den>
                    </m:f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t=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3a</m:t>
                    </m:r>
                  </m:den>
                </m:f>
                <m: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3a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196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∞</m:t>
                                    </m:r>
                                  </m:sup>
                                </m:sSup>
                              </m:sup>
                            </m:sSup>
                          </m:sup>
                        </m:sSup>
                      </m:sup>
                    </m:sSup>
                  </m:sup>
                </m:sSup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sup>
                </m:sSup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dy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∵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=y</m:t>
                    </m:r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197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dy/dt</m:t>
                  </m:r>
                </m:num>
                <m:den>
                  <m:r>
                    <w:rPr>
                      <w:rFonts w:ascii="Cambria Math" w:hAnsi="Cambria Math"/>
                    </w:rPr>
                    <m:t>dx/dt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  <w:p w:rsidR="00251BB3" w:rsidRPr="00545BB1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198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Given,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+…</m:t>
                    </m:r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 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x-1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d>
                          </m:den>
                        </m:f>
                      </m:e>
                    </m:fun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2-x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:rsidR="00251BB3" w:rsidRPr="00727F50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2-x</m:t>
                            </m:r>
                          </m:den>
                        </m:f>
                      </m:e>
                    </m: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2-x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2-x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4x(2-x)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199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[ho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g]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=h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=2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x</m:t>
                </m:r>
              </m:oMath>
            </m:oMathPara>
          </w:p>
          <w:p w:rsidR="00251BB3" w:rsidRPr="00E64CC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ho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r>
                      <w:rPr>
                        <w:rFonts w:ascii="Cambria Math" w:hAnsi="Cambria Math"/>
                      </w:rPr>
                      <m:t>of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=ho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x)=2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  <w:p w:rsidR="00251BB3" w:rsidRPr="00E64CC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 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251BB3" w:rsidRPr="00E64CC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 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cose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x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den>
                </m:f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x=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201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Differentiating </w:t>
            </w:r>
            <m:oMath>
              <m:r>
                <w:rPr>
                  <w:rFonts w:ascii="Cambria Math" w:hAnsi="Cambria Math"/>
                </w:rPr>
                <m:t xml:space="preserve">y=c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x-a</m:t>
                      </m:r>
                    </m:den>
                  </m:f>
                </m:sup>
              </m:sSup>
            </m:oMath>
            <w:r w:rsidRPr="00A10FAA">
              <w:rPr>
                <w:rFonts w:ascii="Cambria Math" w:hAnsi="Cambria Math"/>
              </w:rPr>
              <w:t xml:space="preserve">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A10FAA">
              <w:rPr>
                <w:rFonts w:ascii="Cambria Math" w:hAnsi="Cambria Math"/>
              </w:rPr>
              <w:t>, we get</w:t>
            </w:r>
          </w:p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=c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x-a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(-a)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202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>Let</w:t>
            </w:r>
            <m:oMath>
              <m:r>
                <w:rPr>
                  <w:rFonts w:ascii="Cambria Math" w:hAnsi="Cambria Math"/>
                </w:rPr>
                <m:t xml:space="preserve"> u=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and </m:t>
                  </m:r>
                  <m:r>
                    <w:rPr>
                      <w:rFonts w:ascii="Cambria Math" w:hAnsi="Cambria Math"/>
                    </w:rPr>
                    <m:t>v=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</m:func>
            </m:oMath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 xml:space="preserve">x, </m:t>
              </m:r>
            </m:oMath>
            <w:r w:rsidRPr="00506E88">
              <w:rPr>
                <w:rFonts w:ascii="Cambria Math" w:hAnsi="Cambria Math"/>
              </w:rPr>
              <w:t xml:space="preserve">respectively, we get </w:t>
            </w:r>
          </w:p>
          <w:p w:rsidR="00251BB3" w:rsidRPr="00506E88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.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2-2x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-2x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and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dx </m:t>
                  </m:r>
                </m:den>
              </m:f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1-(1-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.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oMath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dv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Alternate </w:t>
            </w:r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Let       </w:t>
            </w:r>
            <m:oMath>
              <m:r>
                <w:rPr>
                  <w:rFonts w:ascii="Cambria Math" w:hAnsi="Cambria Math"/>
                </w:rPr>
                <m:t>u=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oMath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and let </w:t>
            </w:r>
            <m:oMath>
              <m:r>
                <w:rPr>
                  <w:rFonts w:ascii="Cambria Math" w:hAnsi="Cambria Math"/>
                </w:rPr>
                <m:t>v=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oMath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Now,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du</m:t>
                  </m:r>
                </m:num>
                <m:den>
                  <m:r>
                    <w:rPr>
                      <w:rFonts w:ascii="Cambria Math" w:hAnsi="Cambria Math"/>
                    </w:rPr>
                    <m:t>dv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/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203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2x-1</m:t>
                  </m:r>
                </m:sup>
              </m:sSup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2x-1</m:t>
                    </m:r>
                  </m:sup>
                </m:sSup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2x-1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2x-1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18</m:t>
                    </m:r>
                  </m:e>
                </m:func>
                <m:r>
                  <w:rPr>
                    <w:rFonts w:ascii="Cambria Math" w:hAnsi="Cambria Math"/>
                  </w:rPr>
                  <m:t>=y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18</m:t>
                    </m:r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 xml:space="preserve">18 </m:t>
                    </m:r>
                  </m:e>
                </m:func>
              </m:oMath>
            </m:oMathPara>
          </w:p>
          <w:p w:rsidR="00251BB3" w:rsidRPr="004621E2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18)</m:t>
                        </m:r>
                      </m:e>
                    </m:fun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204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den>
                        </m:f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.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205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We have,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(x)</m:t>
              </m:r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⇒x=f[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both sides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ascii="Cambria Math" w:hAnsi="Cambria Math"/>
              </w:rPr>
              <w:t>, we get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r>
                <w:rPr>
                  <w:rFonts w:ascii="Cambria Math" w:hAnsi="Cambria Math"/>
                </w:rPr>
                <m:t>(x)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den>
              </m:f>
            </m:oMath>
            <w:r>
              <w:rPr>
                <w:rFonts w:ascii="Cambria Math" w:hAnsi="Cambria Math"/>
              </w:rPr>
              <w:t xml:space="preserve"> …(i)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Since,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</m:oMath>
            <w:r>
              <w:rPr>
                <w:rFonts w:ascii="Cambria Math" w:hAnsi="Cambria Math"/>
              </w:rPr>
              <w:t xml:space="preserve"> (given)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From Eq.(i),</w:t>
            </w:r>
          </w:p>
          <w:p w:rsidR="00251BB3" w:rsidRPr="0088520E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ϕ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[ϕ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]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206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lastRenderedPageBreak/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8f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+6f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=x+5</m:t>
              </m:r>
            </m:oMath>
            <w:r w:rsidRPr="00A10FAA">
              <w:rPr>
                <w:rFonts w:ascii="Cambria Math" w:hAnsi="Cambria Math"/>
              </w:rPr>
              <w:t xml:space="preserve">     …(i)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Replacing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A10FAA">
              <w:rPr>
                <w:rFonts w:ascii="Cambria Math" w:hAnsi="Cambria Math"/>
              </w:rPr>
              <w:t xml:space="preserve"> by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oMath>
            <w:r w:rsidRPr="00A10FAA">
              <w:rPr>
                <w:rFonts w:ascii="Cambria Math" w:hAnsi="Cambria Math"/>
              </w:rPr>
              <w:t>, we get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6f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+8f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+5</m:t>
              </m:r>
            </m:oMath>
            <w:r w:rsidRPr="00A10FAA">
              <w:rPr>
                <w:rFonts w:ascii="Cambria Math" w:hAnsi="Cambria Math"/>
              </w:rPr>
              <w:t xml:space="preserve">    ….(ii)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Eliminating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</m:oMath>
            <w:r w:rsidRPr="00A10FAA">
              <w:rPr>
                <w:rFonts w:ascii="Cambria Math" w:hAnsi="Cambria Math"/>
              </w:rPr>
              <w:t xml:space="preserve"> from these two equations, we get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28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+10</m:t>
                    </m:r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28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-6x+10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28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-6+20x</m:t>
                    </m:r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x=-1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28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24-6-20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14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207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Since, </w:t>
            </w:r>
            <m:oMath>
              <m:r>
                <w:rPr>
                  <w:rFonts w:ascii="Cambria Math" w:hAnsi="Cambria Math"/>
                </w:rPr>
                <m:t>y=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…(1+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1-x</m:t>
                    </m:r>
                  </m:e>
                </m:d>
                <m:r>
                  <w:rPr>
                    <w:rFonts w:ascii="Cambria Math" w:hAnsi="Cambria Math"/>
                  </w:rPr>
                  <m:t>y=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…(1+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251BB3" w:rsidRPr="00CF1574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sup>
                    </m:sSup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⋯ ⋯ ⋯ ⋯ ⋯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⋯ ⋯ ⋯ ⋯ ⋯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p>
                  </m:sup>
                </m:sSup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 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p>
                        </m:sSup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(1-x)</m:t>
                    </m:r>
                  </m:den>
                </m:f>
              </m:oMath>
            </m:oMathPara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n+1-1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(-1)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Pr="00CF1574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x=0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1-0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.0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(-1)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208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 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 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209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In the neighbourhood of </w:t>
            </w:r>
            <m:oMath>
              <m:r>
                <w:rPr>
                  <w:rFonts w:ascii="Cambria Math" w:hAnsi="Cambria Math"/>
                </w:rPr>
                <m:t>x=</m:t>
              </m:r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5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rad>
            </m:oMath>
            <w:r w:rsidRPr="00A10FAA">
              <w:rPr>
                <w:rFonts w:ascii="Cambria Math" w:hAnsi="Cambria Math"/>
              </w:rPr>
              <w:t>, we have</w:t>
            </w:r>
          </w:p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Therefore, in the neighbourhood of </w:t>
            </w:r>
            <m:oMath>
              <m:r>
                <w:rPr>
                  <w:rFonts w:ascii="Cambria Math" w:hAnsi="Cambria Math"/>
                </w:rPr>
                <m:t>x=</m:t>
              </m:r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5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rad>
            </m:oMath>
            <w:r w:rsidRPr="00A10FAA">
              <w:rPr>
                <w:rFonts w:ascii="Cambria Math" w:hAnsi="Cambria Math"/>
              </w:rPr>
              <w:t>, we have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g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rad>
                  </m:e>
                </m:d>
                <m:r>
                  <w:rPr>
                    <w:rFonts w:ascii="Cambria Math" w:hAnsi="Cambria Math"/>
                  </w:rPr>
                  <m:t>=-5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4/5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4/5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210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lastRenderedPageBreak/>
              <w:t xml:space="preserve">Let </w:t>
            </w: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(x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rad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)]</m:t>
                  </m:r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Put </w:t>
            </w:r>
            <m:oMath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and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[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</m:func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)]</m:t>
                                    </m:r>
                                  </m:e>
                                </m:func>
                              </m:e>
                            </m:rad>
                          </m:e>
                        </m:func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[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α-β</m:t>
                        </m:r>
                        <m:r>
                          <w:rPr>
                            <w:rFonts w:ascii="Cambria Math" w:hAnsi="Cambria Math"/>
                          </w:rPr>
                          <m:t>)]=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α-β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[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]</m:t>
                        </m:r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e>
                    </m:rad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x(1-x)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212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We have, </w:t>
            </w:r>
            <m:oMath>
              <m:r>
                <w:rPr>
                  <w:rFonts w:ascii="Cambria Math" w:hAnsi="Cambria Math"/>
                </w:rPr>
                <m:t>8f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+6f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</m:oMath>
            <w:r w:rsidRPr="00506E88">
              <w:rPr>
                <w:rFonts w:ascii="Cambria Math" w:hAnsi="Cambria Math"/>
              </w:rPr>
              <w:t>=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506E88">
              <w:rPr>
                <w:rFonts w:ascii="Cambria Math" w:hAnsi="Cambria Math"/>
              </w:rPr>
              <w:t xml:space="preserve">+5 for all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506E88">
              <w:rPr>
                <w:rFonts w:ascii="Cambria Math" w:hAnsi="Cambria Math"/>
              </w:rPr>
              <w:t xml:space="preserve">      …(i)</w:t>
            </w:r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Therefore,    </w:t>
            </w:r>
            <m:oMath>
              <m:r>
                <w:rPr>
                  <w:rFonts w:ascii="Cambria Math" w:hAnsi="Cambria Math"/>
                </w:rPr>
                <m:t>8f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+6f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oMath>
            <w:r w:rsidRPr="00506E88">
              <w:rPr>
                <w:rFonts w:ascii="Cambria Math" w:hAnsi="Cambria Math"/>
              </w:rPr>
              <w:t xml:space="preserve">+5              …(ii)                      </w:t>
            </w:r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>From Eqs. (i) and (ii), we have</w:t>
            </w:r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28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+10</m:t>
                    </m:r>
                  </m:e>
                </m:d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Now,    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f(x)</m:t>
              </m:r>
            </m:oMath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⇒        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28</m:t>
                    </m:r>
                  </m:den>
                </m:f>
                <m:r>
                  <w:rPr>
                    <w:rFonts w:ascii="Cambria Math" w:hAnsi="Cambria Math"/>
                  </w:rPr>
                  <m:t>(8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-6x+10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)                   </m:t>
                </m:r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  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28</m:t>
                    </m:r>
                  </m:den>
                </m:f>
                <m:r>
                  <w:rPr>
                    <w:rFonts w:ascii="Cambria Math" w:hAnsi="Cambria Math"/>
                  </w:rPr>
                  <m:t>(24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+20x-6)</m:t>
                </m:r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x=-1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28</m:t>
                    </m:r>
                  </m:den>
                </m:f>
                <m:r>
                  <w:rPr>
                    <w:rFonts w:ascii="Cambria Math" w:hAnsi="Cambria Math"/>
                  </w:rPr>
                  <m:t>(24-20-6)</m:t>
                </m:r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14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213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∵y=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x-b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x+a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func>
                          </m:den>
                        </m:f>
                      </m:e>
                    </m:d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tan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-x</m:t>
                                    </m:r>
                                  </m:e>
                                </m:func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-x</m:t>
                    </m:r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=0-1=-1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214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⇒x+y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=-x/y</m:t>
                </m:r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Now, </w:t>
            </w:r>
            <m:oMath>
              <m:r>
                <w:rPr>
                  <w:rFonts w:ascii="Cambria Math" w:hAnsi="Cambria Math"/>
                </w:rPr>
                <m:t>y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+x=0</m:t>
              </m:r>
            </m:oMath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⇒y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+1=0</m:t>
              </m:r>
            </m:oMath>
            <w:r w:rsidRPr="00A10FAA">
              <w:rPr>
                <w:rFonts w:ascii="Cambria Math" w:hAnsi="Cambria Math"/>
              </w:rPr>
              <w:t xml:space="preserve">     [Differentiating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A10FAA">
              <w:rPr>
                <w:rFonts w:ascii="Cambria Math" w:hAnsi="Cambria Math"/>
              </w:rPr>
              <w:t>]</w:t>
            </w:r>
          </w:p>
          <w:p w:rsidR="00251BB3" w:rsidRPr="00A10FAA" w:rsidRDefault="00251BB3" w:rsidP="00251BB3">
            <w:pPr>
              <w:spacing w:after="0"/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⇒y=-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           …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(i)</m:t>
                </m:r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∴k=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y 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rad>
                      </m:den>
                    </m:f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⇒k=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           [∵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=-x/y]</m:t>
                </m:r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⇒k=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y''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''</m:t>
                            </m:r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3/2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215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0,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x=0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x&gt;0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x&lt;0</m:t>
                        </m:r>
                      </m:e>
                    </m:mr>
                  </m:m>
                </m:e>
              </m:d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Now, </w:t>
            </w:r>
            <m:oMath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h→0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-f(0)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</m:e>
              </m:func>
            </m:oMath>
          </w:p>
          <w:p w:rsidR="00251BB3" w:rsidRPr="009A5041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h→0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h→0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-h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-f(0)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-h</m:t>
                      </m:r>
                    </m:den>
                  </m:f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h→0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-h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=0</m:t>
                    </m:r>
                  </m:e>
                </m:func>
              </m:oMath>
            </m:oMathPara>
          </w:p>
          <w:p w:rsidR="00251BB3" w:rsidRPr="00D849FE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∵R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=L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251BB3" w:rsidRPr="00D849FE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216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Given,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=t-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and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-2 </m:t>
                </m:r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+1=0⇒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 xml:space="preserve">x,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we get </m:t>
              </m:r>
            </m:oMath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2y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217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Since,  </w:t>
            </w:r>
            <m:oMath>
              <m:r>
                <w:rPr>
                  <w:rFonts w:ascii="Cambria Math" w:hAnsi="Cambria Math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t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and  </m:t>
                  </m:r>
                  <m:r>
                    <w:rPr>
                      <w:rFonts w:ascii="Cambria Math" w:hAnsi="Cambria Math"/>
                    </w:rPr>
                    <m:t>y=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func>
            </m:oMath>
          </w:p>
          <w:p w:rsidR="00251BB3" w:rsidRPr="00831D7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t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 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dy/dt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dx/dt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t)</m:t>
                            </m:r>
                          </m:e>
                        </m:func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t)</m:t>
                            </m:r>
                          </m:e>
                        </m:func>
                      </m:e>
                    </m:func>
                  </m:den>
                </m:f>
              </m:oMath>
            </m:oMathPara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t)(-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t-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t)</m:t>
                                              </m:r>
                                            </m:e>
                                          </m:func>
                                        </m:e>
                                      </m:func>
                                    </m:e>
                                  </m:func>
                                </m:e>
                              </m:func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-(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t)(-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t+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t)</m:t>
                                              </m:r>
                                            </m:e>
                                          </m:func>
                                        </m:e>
                                      </m:func>
                                    </m:e>
                                  </m:func>
                                </m:e>
                              </m:func>
                            </m:e>
                          </m:mr>
                        </m:m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t)</m:t>
                                </m:r>
                              </m:e>
                            </m:func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t)</m:t>
                                </m:r>
                              </m:e>
                            </m:func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t)</m:t>
                                </m:r>
                              </m:e>
                            </m:func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t)</m:t>
                                </m:r>
                              </m:e>
                            </m:func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t)</m:t>
                            </m:r>
                          </m:e>
                        </m:func>
                      </m:e>
                    </m:func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t)</m:t>
                                </m:r>
                              </m:e>
                            </m:func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251BB3" w:rsidRPr="00033876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(x=π)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π+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π)</m:t>
                                </m:r>
                              </m:e>
                            </m:func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218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x=a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2θ</m:t>
                    </m:r>
                  </m:e>
                </m:func>
                <m:r>
                  <w:rPr>
                    <w:rFonts w:ascii="Cambria Math" w:hAnsi="Cambria Math"/>
                  </w:rPr>
                  <m:t>, y=a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2θ</m:t>
                    </m:r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=-a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-b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2θ</m:t>
                    </m:r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 θ</m:t>
                    </m:r>
                  </m:den>
                </m:f>
                <m:r>
                  <w:rPr>
                    <w:rFonts w:ascii="Cambria Math" w:hAnsi="Cambria Math"/>
                  </w:rPr>
                  <m:t>=a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+b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2θ</m:t>
                    </m:r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+b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-a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-b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2θ</m:t>
                        </m:r>
                      </m:e>
                    </m:func>
                  </m:den>
                </m:f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dθ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+b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2θ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+b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2θ</m:t>
                            </m:r>
                          </m:e>
                        </m:func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 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+b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 θ</m:t>
                        </m:r>
                      </m:e>
                    </m:fun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-b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 θ</m:t>
                        </m:r>
                      </m:e>
                    </m:func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+b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 θ</m:t>
                        </m:r>
                      </m:e>
                    </m:fun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+2 b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 θ</m:t>
                        </m:r>
                      </m:e>
                    </m:func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-2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 ab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 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 θ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+2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=3 a 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+2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 ab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219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Pr="00C31AFA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 xml:space="preserve">x, </m:t>
              </m:r>
            </m:oMath>
            <w:r>
              <w:rPr>
                <w:rFonts w:ascii="Cambria Math" w:hAnsi="Cambria Math"/>
              </w:rPr>
              <w:t>we get</w:t>
            </w:r>
          </w:p>
          <w:p w:rsidR="00251BB3" w:rsidRPr="00D450B5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</m:oMath>
            </m:oMathPara>
          </w:p>
          <w:p w:rsidR="00251BB3" w:rsidRPr="00D450B5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</m:oMath>
            </m:oMathPara>
          </w:p>
          <w:p w:rsidR="00251BB3" w:rsidRPr="00D450B5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+…+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251BB3" w:rsidRPr="00C31AFA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x=-1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1-n</m:t>
                    </m:r>
                  </m:e>
                </m:d>
              </m:oMath>
            </m:oMathPara>
          </w:p>
          <w:p w:rsidR="00251BB3" w:rsidRPr="00C31AFA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!  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220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  <m:r>
                <w:rPr>
                  <w:rFonts w:ascii="Cambria Math" w:hAnsi="Cambria Math"/>
                </w:rPr>
                <m:t>+|x-5|</m:t>
              </m:r>
            </m:oMath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-2x+6,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x&lt;1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1≤x&lt;5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2x-6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x≥5</m:t>
                          </m:r>
                        </m:e>
                      </m:mr>
                    </m:m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-2,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x&lt;1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1&lt;x&lt;5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x&gt;5</m:t>
                          </m:r>
                        </m:e>
                      </m:mr>
                    </m:m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Hence,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x=3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221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 that, </w:t>
            </w:r>
            <m:oMath>
              <m:r>
                <w:rPr>
                  <w:rFonts w:ascii="Cambria Math" w:hAnsi="Cambria Math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t, y=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…(i)</m:t>
                      </m:r>
                    </m:e>
                  </m:func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At point (1,1), </w:t>
            </w:r>
            <m:oMath>
              <m:r>
                <w:rPr>
                  <w:rFonts w:ascii="Cambria Math" w:hAnsi="Cambria Math"/>
                </w:rPr>
                <m:t>1=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t, 1=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func>
            </m:oMath>
          </w:p>
          <w:p w:rsidR="00251BB3" w:rsidRPr="00347E0C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t=1 ⇒t=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Eq. (i)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E40A3D">
              <w:rPr>
                <w:rFonts w:ascii="Cambria Math" w:hAnsi="Cambria Math"/>
              </w:rPr>
              <w:t>,</w:t>
            </w:r>
            <w:r>
              <w:rPr>
                <w:rFonts w:ascii="Cambria Math" w:hAnsi="Cambria Math"/>
              </w:rPr>
              <w:t xml:space="preserve"> we get</w:t>
            </w:r>
          </w:p>
          <w:p w:rsidR="00251BB3" w:rsidRPr="00347E0C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t)</m:t>
                        </m:r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t)</m:t>
                      </m:r>
                    </m:e>
                  </m:func>
                </m:e>
              </m:func>
            </m:oMath>
          </w:p>
          <w:p w:rsidR="00251BB3" w:rsidRPr="00347E0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</m:e>
                    </m:func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Again differentiating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E40A3D">
              <w:rPr>
                <w:rFonts w:ascii="Cambria Math" w:hAnsi="Cambria Math"/>
              </w:rPr>
              <w:t>,</w:t>
            </w:r>
            <w:r>
              <w:rPr>
                <w:rFonts w:ascii="Cambria Math" w:hAnsi="Cambria Math"/>
              </w:rPr>
              <w:t xml:space="preserve"> we get</w:t>
            </w:r>
          </w:p>
          <w:p w:rsidR="00251BB3" w:rsidRPr="00347E0C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func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func>
                          </m:e>
                        </m:func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  <w:p w:rsidR="00251BB3" w:rsidRPr="00347E0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[(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t)(-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t-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cos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t)-</m:t>
                                            </m:r>
                                          </m:e>
                                        </m:func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(cos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t)(-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t+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cos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t)]</m:t>
                                            </m:r>
                                          </m:e>
                                        </m:func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e>
                        </m:eqAr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/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func>
                          </m:e>
                        </m:func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  <w:p w:rsidR="00251BB3" w:rsidRPr="00347E0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func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t)</m:t>
                            </m:r>
                          </m:e>
                        </m:func>
                      </m:e>
                    </m:func>
                  </m:den>
                </m:f>
              </m:oMath>
            </m:oMathPara>
          </w:p>
          <w:p w:rsidR="00251BB3" w:rsidRPr="00347E0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t)</m:t>
                            </m:r>
                          </m:e>
                        </m:func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func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Pr="00347E0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x+y</m:t>
                    </m:r>
                  </m:den>
                </m:f>
                <m: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/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func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 xml:space="preserve">  [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from Eq.(i)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At </w:t>
            </w:r>
            <m:oMath>
              <m:r>
                <w:rPr>
                  <w:rFonts w:ascii="Cambria Math" w:hAnsi="Cambria Math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,x=1, y=1</m:t>
              </m:r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1+1</m:t>
                    </m:r>
                  </m:den>
                </m:f>
                <m: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222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θ=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x=0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223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x+y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-y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differentiating, we get 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-y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y-x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224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cot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p>
                            </m:sSup>
                          </m:fName>
                          <m:e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1+x</m:t>
                                    </m:r>
                                  </m:den>
                                </m:f>
                              </m:e>
                            </m:rad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cose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cot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p>
                            </m:sSup>
                          </m:fName>
                          <m:e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1+x</m:t>
                                    </m:r>
                                  </m:den>
                                </m:f>
                              </m:e>
                            </m:rad>
                          </m:e>
                        </m:func>
                      </m:e>
                    </m:d>
                  </m:den>
                </m:f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p>
                        </m:sSup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cot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1-x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1+x</m:t>
                                        </m:r>
                                      </m:den>
                                    </m:f>
                                  </m:e>
                                </m:rad>
                              </m:e>
                            </m:func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1+x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225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  </w:t>
            </w:r>
            <m:oMath>
              <m:r>
                <w:rPr>
                  <w:rFonts w:ascii="Cambria Math" w:hAnsi="Cambria Math"/>
                </w:rPr>
                <m:t>u=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x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and  </m:t>
                  </m:r>
                  <m:r>
                    <w:rPr>
                      <w:rFonts w:ascii="Cambria Math" w:hAnsi="Cambria Math"/>
                    </w:rPr>
                    <m:t>v=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lastRenderedPageBreak/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F9580D">
              <w:rPr>
                <w:rFonts w:ascii="Cambria Math" w:hAnsi="Cambria Math"/>
              </w:rPr>
              <w:t>r</w:t>
            </w:r>
            <w:r>
              <w:rPr>
                <w:rFonts w:ascii="Cambria Math" w:hAnsi="Cambria Math"/>
              </w:rPr>
              <w:t>espectively, 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 xml:space="preserve">x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and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∴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dv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du/dx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dv/dx</m:t>
                    </m:r>
                  </m:den>
                </m:f>
                <m:r>
                  <w:rPr>
                    <w:rFonts w:ascii="Cambria Math" w:hAnsi="Cambria Math"/>
                  </w:rPr>
                  <m:t>= 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226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Pr="002E392A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 </w:t>
            </w:r>
            <m:oMath>
              <m:r>
                <w:rPr>
                  <w:rFonts w:ascii="Cambria Math" w:hAnsi="Cambria Math"/>
                </w:rPr>
                <m:t>x=a(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θ)</m:t>
                  </m:r>
                </m:e>
              </m:func>
            </m:oMath>
          </w:p>
          <w:p w:rsidR="00251BB3" w:rsidRPr="002E392A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y=a(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θ-θ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θ)</m:t>
                      </m:r>
                    </m:e>
                  </m:func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∴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  <m:r>
                  <w:rPr>
                    <w:rFonts w:ascii="Cambria Math" w:hAnsi="Cambria Math"/>
                  </w:rPr>
                  <m:t>=a(-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θ+θ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θ)=</m:t>
                            </m:r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θ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251BB3" w:rsidRPr="002E392A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and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r>
                <w:rPr>
                  <w:rFonts w:ascii="Cambria Math" w:hAnsi="Cambria Math"/>
                </w:rPr>
                <m:t>=a(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θ+θ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θ)=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θ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</m:oMath>
          </w:p>
          <w:p w:rsidR="00251BB3" w:rsidRPr="002E392A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∴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227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x-y</m:t>
                  </m:r>
                </m:sup>
              </m:sSup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Taking log on both sides, we get 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x=x-y</m:t>
                    </m:r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ascii="Cambria Math" w:hAnsi="Cambria Math"/>
              </w:rPr>
              <w:t xml:space="preserve">, we get 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log </m:t>
                </m:r>
                <m:r>
                  <w:rPr>
                    <w:rFonts w:ascii="Cambria Math" w:hAnsi="Cambria Math"/>
                  </w:rPr>
                  <m:t>x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(1+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x)=1-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(1,1)</m:t>
                    </m:r>
                  </m:sub>
                </m:sSub>
                <m:r>
                  <w:rPr>
                    <w:rFonts w:ascii="Cambria Math" w:hAnsi="Cambria Math"/>
                  </w:rPr>
                  <m:t>(1+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1)=1-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func>
              </m:oMath>
            </m:oMathPara>
          </w:p>
          <w:p w:rsidR="00251BB3" w:rsidRPr="008331FA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(1,1)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228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=-2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=-2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&gt;1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&lt;1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229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y+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x+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y+…∞</m:t>
                                </m:r>
                              </m:e>
                            </m:rad>
                          </m:e>
                        </m:rad>
                      </m:e>
                    </m:rad>
                  </m:e>
                </m:ra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=x+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y+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y+…∞</m:t>
                            </m:r>
                          </m:e>
                        </m:rad>
                      </m:e>
                    </m:rad>
                  </m:e>
                </m:ra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=x+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y+y</m:t>
                    </m:r>
                  </m:e>
                </m:rad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=2y</m:t>
                </m:r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Differentiating both sides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A10FAA">
              <w:rPr>
                <w:rFonts w:ascii="Cambria Math" w:hAnsi="Cambria Math"/>
              </w:rPr>
              <w:t>, we get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2y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=2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-xy-1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230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Since,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1-x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rad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rad>
                        </m:e>
                      </m:func>
                    </m:e>
                  </m:func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{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(x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</w:rPr>
                      <m:t>)}</m:t>
                    </m:r>
                  </m:e>
                </m:func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)=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rad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1-x</m:t>
                                </m:r>
                              </m:e>
                            </m:rad>
                          </m:den>
                        </m:f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231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y=a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x)+b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x)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B30494">
              <w:rPr>
                <w:rFonts w:ascii="Cambria Math" w:hAnsi="Cambria Math"/>
              </w:rPr>
              <w:t xml:space="preserve">, </w:t>
            </w:r>
            <w:r>
              <w:rPr>
                <w:rFonts w:ascii="Cambria Math" w:hAnsi="Cambria Math"/>
              </w:rPr>
              <w:t>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x)</m:t>
                            </m:r>
                          </m:e>
                        </m:func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x)</m:t>
                            </m:r>
                          </m:e>
                        </m:func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=-a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x)+b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x)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Again, on differentiating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4077C7">
              <w:rPr>
                <w:rFonts w:ascii="Cambria Math" w:hAnsi="Cambria Math"/>
              </w:rPr>
              <w:t xml:space="preserve">, </w:t>
            </w:r>
            <w:r>
              <w:rPr>
                <w:rFonts w:ascii="Cambria Math" w:hAnsi="Cambria Math"/>
              </w:rPr>
              <w:t>we get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=-a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-b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x)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den>
                                </m:f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x=-[a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x)+b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)]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=-y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232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B30494">
              <w:rPr>
                <w:rFonts w:ascii="Cambria Math" w:hAnsi="Cambria Math"/>
              </w:rPr>
              <w:t>,</w:t>
            </w:r>
            <w:r>
              <w:rPr>
                <w:rFonts w:ascii="Cambria Math" w:hAnsi="Cambria Math"/>
              </w:rPr>
              <w:t xml:space="preserve"> 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233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We have, </w:t>
            </w:r>
            <m:oMath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+2x+10</m:t>
              </m:r>
            </m:oMath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-6x+2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Put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=0,             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-6x+2=0</m:t>
              </m:r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  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6±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36-24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2×3</m:t>
                    </m:r>
                  </m:den>
                </m:f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∵x=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3-</m:t>
                              </m:r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does not lie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in the given interval          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234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AC3D7B">
              <w:rPr>
                <w:rFonts w:ascii="Cambria Math" w:hAnsi="Cambria Math"/>
              </w:rPr>
              <w:t>,</w:t>
            </w:r>
            <w:r>
              <w:rPr>
                <w:rFonts w:ascii="Cambria Math" w:hAnsi="Cambria Math"/>
              </w:rPr>
              <w:t xml:space="preserve"> we get</w:t>
            </w:r>
          </w:p>
          <w:p w:rsidR="00251BB3" w:rsidRPr="00814CCD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=2x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 that,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(b)</m:t>
              </m:r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</m:t>
                    </m:r>
                  </m:e>
                </m:d>
                <m:r>
                  <w:rPr>
                    <w:rFonts w:ascii="Cambria Math" w:hAnsi="Cambria Math"/>
                  </w:rPr>
                  <m:t>=2a+2b</m:t>
                </m:r>
              </m:oMath>
            </m:oMathPara>
          </w:p>
          <w:p w:rsidR="00251BB3" w:rsidRPr="00814CCD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⇒2a+2b=2a+2b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235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x+y</m:t>
                    </m:r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Here,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>
              <w:rPr>
                <w:rFonts w:ascii="Cambria Math" w:hAnsi="Cambria Math"/>
              </w:rPr>
              <w:t xml:space="preserve"> is a homogenous function of degree 3. By Euler theorem, 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x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+y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=3f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x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+y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=3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x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+y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=3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236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On differentiating given curves w.r.t.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oMath>
            <w:r>
              <w:rPr>
                <w:rFonts w:ascii="Cambria Math" w:hAnsi="Cambria Math"/>
              </w:rPr>
              <w:t xml:space="preserve"> respectively, we get 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  <m:r>
                  <w:rPr>
                    <w:rFonts w:ascii="Cambria Math" w:hAnsi="Cambria Math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.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.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</m:oMath>
            <w:r>
              <w:rPr>
                <w:rFonts w:ascii="Cambria Math" w:hAnsi="Cambria Math"/>
              </w:rPr>
              <w:t xml:space="preserve"> = </w:t>
            </w:r>
            <m:oMath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⇒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</m:oMath>
            <w:r>
              <w:rPr>
                <w:rFonts w:ascii="Cambria Math" w:hAnsi="Cambria Math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and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r>
                <w:rPr>
                  <w:rFonts w:ascii="Cambria Math" w:hAnsi="Cambria Math"/>
                </w:rPr>
                <m:t>=a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func>
            </m:oMath>
          </w:p>
          <w:p w:rsidR="00251BB3" w:rsidRPr="003159C0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∴ 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 /d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</w:rPr>
                    <m:t>dx/ 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θ/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e>
                  </m:func>
                </m:den>
              </m:f>
            </m:oMath>
            <w:r>
              <w:rPr>
                <w:rFonts w:ascii="Cambria Math" w:hAnsi="Cambria Math"/>
              </w:rPr>
              <w:t>= tan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237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ascii="Cambria Math" w:hAnsi="Cambria Math"/>
              </w:rPr>
              <w:t xml:space="preserve"> =</w:t>
            </w:r>
            <m:oMath>
              <m:r>
                <w:rPr>
                  <w:rFonts w:ascii="Cambria Math" w:hAnsi="Cambria Math"/>
                </w:rPr>
                <m:t xml:space="preserve"> y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⇒1=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</m:e>
                    </m:d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=1⇒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238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 </w:t>
            </w:r>
            <m:oMath>
              <m:r>
                <w:rPr>
                  <w:rFonts w:ascii="Cambria Math" w:hAnsi="Cambria Math"/>
                </w:rPr>
                <m:t>I=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3x-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1-3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e>
                            </m:func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4x-4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1-6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</m:m>
                </m:e>
              </m:d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Put </w:t>
            </w:r>
            <m:oMath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θ </m:t>
                  </m:r>
                </m:e>
              </m:func>
            </m:oMath>
            <w:r>
              <w:rPr>
                <w:rFonts w:ascii="Cambria Math" w:hAnsi="Cambria Math"/>
              </w:rPr>
              <w:t xml:space="preserve">the given equation 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    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{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θ)+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3θ)-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tan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tan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θ)}</m:t>
                                        </m:r>
                                      </m:e>
                                    </m:func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251BB3" w:rsidRPr="000D464F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x)=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239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y=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e>
                      </m:func>
                    </m:den>
                  </m:f>
                </m:e>
              </m:ra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func>
                </m:den>
              </m:f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d>
                  </m:e>
                </m:func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 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240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  <m:r>
                  <w:rPr>
                    <w:rFonts w:ascii="Cambria Math" w:hAnsi="Cambria Math"/>
                  </w:rPr>
                  <m:t>+xy=e</m:t>
                </m:r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+y+x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=0</m:t>
              </m:r>
            </m:oMath>
            <w:r w:rsidRPr="00A10FAA">
              <w:rPr>
                <w:rFonts w:ascii="Cambria Math" w:hAnsi="Cambria Math"/>
              </w:rPr>
              <w:t xml:space="preserve">      …(i)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+x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=0</m:t>
              </m:r>
            </m:oMath>
            <w:r w:rsidRPr="00A10FAA">
              <w:rPr>
                <w:rFonts w:ascii="Cambria Math" w:hAnsi="Cambria Math"/>
              </w:rPr>
              <w:t xml:space="preserve">     …(ii)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Putting </w:t>
            </w:r>
            <m:oMath>
              <m:r>
                <w:rPr>
                  <w:rFonts w:ascii="Cambria Math" w:hAnsi="Cambria Math"/>
                </w:rPr>
                <m:t>x=0</m:t>
              </m:r>
            </m:oMath>
            <w:r w:rsidRPr="00A10FAA">
              <w:rPr>
                <w:rFonts w:ascii="Cambria Math" w:hAnsi="Cambria Math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r>
                <w:rPr>
                  <w:rFonts w:ascii="Cambria Math" w:hAnsi="Cambria Math"/>
                </w:rPr>
                <m:t>+xy=e</m:t>
              </m:r>
            </m:oMath>
            <w:r w:rsidRPr="00A10FAA">
              <w:rPr>
                <w:rFonts w:ascii="Cambria Math" w:hAnsi="Cambria Math"/>
              </w:rPr>
              <w:t xml:space="preserve">, we get </w:t>
            </w:r>
            <m:oMath>
              <m:r>
                <w:rPr>
                  <w:rFonts w:ascii="Cambria Math" w:hAnsi="Cambria Math"/>
                </w:rPr>
                <m:t>y=1</m:t>
              </m:r>
            </m:oMath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lastRenderedPageBreak/>
              <w:t xml:space="preserve">Putting </w:t>
            </w:r>
            <m:oMath>
              <m:r>
                <w:rPr>
                  <w:rFonts w:ascii="Cambria Math" w:hAnsi="Cambria Math"/>
                </w:rPr>
                <m:t>x=0, y=1</m:t>
              </m:r>
            </m:oMath>
            <w:r w:rsidRPr="00A10FAA">
              <w:rPr>
                <w:rFonts w:ascii="Cambria Math" w:hAnsi="Cambria Math"/>
              </w:rPr>
              <w:t xml:space="preserve"> in (i), we get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+1=0⇒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</m:den>
                </m:f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Putting </w:t>
            </w:r>
            <m:oMath>
              <m:r>
                <w:rPr>
                  <w:rFonts w:ascii="Cambria Math" w:hAnsi="Cambria Math"/>
                </w:rPr>
                <m:t>x=0, y=1,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</m:den>
              </m:f>
            </m:oMath>
            <w:r w:rsidRPr="00A10FAA">
              <w:rPr>
                <w:rFonts w:ascii="Cambria Math" w:hAnsi="Cambria Math"/>
              </w:rPr>
              <w:t xml:space="preserve"> in (ii), we get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+e×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</m:den>
                </m:f>
                <m:r>
                  <w:rPr>
                    <w:rFonts w:ascii="Cambria Math" w:hAnsi="Cambria Math"/>
                  </w:rPr>
                  <m:t>+0×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=0⇒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241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-x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2x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2x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2x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0&lt;x&lt;1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-π+2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x&gt;1</m:t>
                          </m:r>
                        </m:e>
                      </m:mr>
                    </m:m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0&lt;x&lt;1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-3π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x&gt;1</m:t>
                          </m:r>
                        </m:e>
                      </m:mr>
                    </m:m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2x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oMath>
            <w:r w:rsidRPr="00A10FAA">
              <w:rPr>
                <w:rFonts w:ascii="Cambria Math" w:hAnsi="Cambria Math"/>
              </w:rPr>
              <w:t xml:space="preserve"> for all </w:t>
            </w:r>
            <m:oMath>
              <m:r>
                <w:rPr>
                  <w:rFonts w:ascii="Cambria Math" w:hAnsi="Cambria Math"/>
                </w:rPr>
                <m:t>x&gt;0, x≠1</m:t>
              </m:r>
            </m:oMath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Clearly,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oMath>
            <w:r w:rsidRPr="00A10FAA">
              <w:rPr>
                <w:rFonts w:ascii="Cambria Math" w:hAnsi="Cambria Math"/>
              </w:rPr>
              <w:t xml:space="preserve"> does not exist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242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Pr="00D6363B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∵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B30494">
              <w:rPr>
                <w:rFonts w:ascii="Cambria Math" w:hAnsi="Cambria Math"/>
              </w:rPr>
              <w:t>,</w:t>
            </w:r>
            <w:r>
              <w:rPr>
                <w:rFonts w:ascii="Cambria Math" w:hAnsi="Cambria Math"/>
              </w:rPr>
              <w:t xml:space="preserve"> 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2x-2y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2x+2y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-y(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x+y(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251BB3" w:rsidRPr="00D6363B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243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5x+12 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den>
                        </m:f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⇒y=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 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12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13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den>
                        </m:f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244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Since,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x)</m:t>
              </m:r>
            </m:oMath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2x-1</m:t>
                    </m:r>
                  </m:sup>
                </m:sSup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&gt;-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2+2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2x</m:t>
                    </m:r>
                  </m:sup>
                </m:sSup>
                <m:r>
                  <w:rPr>
                    <w:rFonts w:ascii="Cambria Math" w:hAnsi="Cambria Math"/>
                  </w:rPr>
                  <m:t>&gt;-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2x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-2&gt;0</m:t>
                </m:r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⇒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</m:e>
              </m:d>
              <m:r>
                <w:rPr>
                  <w:rFonts w:ascii="Cambria Math" w:hAnsi="Cambria Math"/>
                </w:rPr>
                <m:t>&gt;</m:t>
              </m:r>
            </m:oMath>
            <w:r w:rsidRPr="00506E88">
              <w:rPr>
                <w:rFonts w:ascii="Cambria Math" w:hAnsi="Cambria Math"/>
              </w:rPr>
              <w:t xml:space="preserve"> 0</w:t>
            </w:r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⇒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-1&gt;0</m:t>
              </m:r>
            </m:oMath>
            <w:r w:rsidRPr="00506E88">
              <w:rPr>
                <w:rFonts w:ascii="Cambria Math" w:hAnsi="Cambria Math"/>
              </w:rPr>
              <w:t xml:space="preserve">          [</w:t>
            </w:r>
            <m:oMath>
              <m:r>
                <w:rPr>
                  <w:rFonts w:ascii="Cambria Math" w:hAnsi="Cambria Math"/>
                </w:rPr>
                <m:t>∵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 xml:space="preserve">+2&gt;0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for all </m:t>
              </m:r>
              <m:r>
                <w:rPr>
                  <w:rFonts w:ascii="Cambria Math" w:hAnsi="Cambria Math"/>
                </w:rPr>
                <m:t>x]</m:t>
              </m:r>
            </m:oMath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&gt;1</m:t>
                </m:r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  x&gt;0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245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1+4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4y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4y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×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=4y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246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Since,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p>
              </m:sSup>
            </m:oMath>
            <w:r>
              <w:rPr>
                <w:rFonts w:ascii="Cambria Math" w:hAnsi="Cambria Math"/>
              </w:rPr>
              <w:t>+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  and   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rad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Now,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x 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hAnsi="Cambria Math"/>
                </w:rPr>
                <m:t xml:space="preserve">     ⇒    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func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>x,</m:t>
              </m:r>
            </m:oMath>
            <w:r>
              <w:rPr>
                <w:rFonts w:ascii="Cambria Math" w:hAnsi="Cambria Math"/>
              </w:rPr>
              <w:t xml:space="preserve"> we get 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  <w:p w:rsidR="00251BB3" w:rsidRPr="0057467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sup>
                </m:sSup>
                <m:r>
                  <w:rPr>
                    <w:rFonts w:ascii="Cambria Math" w:hAnsi="Cambria Math"/>
                  </w:rPr>
                  <m:t>[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x]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x=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</m:func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Now,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w:rPr>
                  <w:rFonts w:ascii="Cambria Math" w:hAnsi="Cambria Math"/>
                </w:rPr>
                <m:t xml:space="preserve">   ⇒  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den>
              </m:f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x=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den>
                    </m:f>
                  </m:e>
                </m:ra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Since,  </w:t>
            </w:r>
            <m:oMath>
              <m: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  <w:p w:rsidR="00251BB3" w:rsidRPr="006E1711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At    </m:t>
                </m:r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⇒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247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Pr="004621E2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lastRenderedPageBreak/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x,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 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251BB3" w:rsidRPr="004621E2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Since,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x </m:t>
                  </m:r>
                </m:e>
              </m:func>
            </m:oMath>
            <w:r>
              <w:rPr>
                <w:rFonts w:ascii="Cambria Math" w:hAnsi="Cambria Math"/>
              </w:rPr>
              <w:t>is an odd function.</w:t>
            </w:r>
          </w:p>
          <w:p w:rsidR="00251BB3" w:rsidRPr="004621E2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∴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</m:oMath>
            <w:r>
              <w:rPr>
                <w:rFonts w:ascii="Cambria Math" w:hAnsi="Cambria Math"/>
              </w:rPr>
              <w:t xml:space="preserve">is an odd function. 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248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9y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1+9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9y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1+9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=9y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249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=t-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oMath>
            <w:r w:rsidR="00251BB3" w:rsidRPr="00A10FAA">
              <w:rPr>
                <w:rFonts w:ascii="Cambria Math" w:hAnsi="Cambria Math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=-2</m:t>
                </m:r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=-1</m:t>
                </m:r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⇒2y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250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a-x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1+ax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[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a-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x]</m:t>
                        </m:r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=0-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251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=λ 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say)</m:t>
                </m:r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λ+1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1-λ</m:t>
                    </m:r>
                  </m:den>
                </m:f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=0⇒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252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 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    ⇒   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y+1</m:t>
              </m:r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r>
                  <w:rPr>
                    <w:rFonts w:ascii="Cambria Math" w:hAnsi="Cambria Math"/>
                  </w:rPr>
                  <m:t xml:space="preserve">⇒ 2y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=y.2x+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2xy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2y-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253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cosh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sinh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⇒y </m:t>
              </m:r>
            </m:oMath>
            <w:r>
              <w:rPr>
                <w:rFonts w:ascii="Cambria Math" w:hAnsi="Cambria Math"/>
              </w:rPr>
              <w:t xml:space="preserve">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coth</m:t>
                  </m:r>
                </m:fName>
                <m:e>
                  <m:r>
                    <w:rPr>
                      <w:rFonts w:ascii="Cambria Math" w:hAnsi="Cambria Math"/>
                    </w:rPr>
                    <m:t>x ⇒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</w:rPr>
                    <m:t>=-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cosec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x </m:t>
                  </m:r>
                </m:e>
              </m:func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254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lastRenderedPageBreak/>
              <w:t xml:space="preserve">Since,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oMath>
          </w:p>
          <w:p w:rsidR="00251BB3" w:rsidRPr="003A464D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</m:t>
                    </m:r>
                  </m:e>
                </m:d>
              </m:oMath>
            </m:oMathPara>
          </w:p>
          <w:p w:rsidR="00251BB3" w:rsidRPr="003A464D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+3x </m:t>
                </m:r>
              </m:oMath>
            </m:oMathPara>
          </w:p>
          <w:p w:rsidR="00251BB3" w:rsidRPr="003A464D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 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255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∵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x-4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x-6</m:t>
                    </m:r>
                  </m:e>
                </m:d>
                <m:r>
                  <w:rPr>
                    <w:rFonts w:ascii="Cambria Math" w:hAnsi="Cambria Math"/>
                  </w:rPr>
                  <m:t>…(x-2n)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Taking log on both sides in the given equation, we get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log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x-2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x-4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+...+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x-2n</m:t>
                              </m:r>
                            </m:e>
                          </m:d>
                        </m:e>
                      </m:func>
                    </m:e>
                  </m:func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 xml:space="preserve">x, </m:t>
              </m:r>
            </m:oMath>
            <w:r>
              <w:rPr>
                <w:rFonts w:ascii="Cambria Math" w:hAnsi="Cambria Math"/>
              </w:rPr>
              <w:t>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(x-2)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(x-4)</m:t>
                    </m:r>
                  </m:den>
                </m:f>
                <m:r>
                  <w:rPr>
                    <w:rFonts w:ascii="Cambria Math" w:hAnsi="Cambria Math"/>
                  </w:rPr>
                  <m:t>+...+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(x-2n)</m:t>
                    </m:r>
                  </m:den>
                </m:f>
              </m:oMath>
            </m:oMathPara>
          </w:p>
          <w:p w:rsidR="00251BB3" w:rsidRPr="00B055A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x-4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x-6</m:t>
                    </m:r>
                  </m:e>
                </m:d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x-2n</m:t>
                    </m:r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x-6</m:t>
                    </m:r>
                  </m:e>
                </m:d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x-2n</m:t>
                    </m:r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+…+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x-6</m:t>
                    </m:r>
                  </m:e>
                </m:d>
                <m:r>
                  <w:rPr>
                    <w:rFonts w:ascii="Cambria Math" w:hAnsi="Cambria Math"/>
                  </w:rPr>
                  <m:t>…(x-2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251BB3" w:rsidRPr="00B055A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d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2-2n</m:t>
                    </m:r>
                  </m:e>
                </m:d>
              </m:oMath>
            </m:oMathPara>
          </w:p>
          <w:p w:rsidR="00251BB3" w:rsidRPr="00B055A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</w:rPr>
                  <m:t>(1.2…..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256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x-1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x+1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x-1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x+1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257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 </w:t>
            </w:r>
            <m:oMath>
              <m:r>
                <w:rPr>
                  <w:rFonts w:ascii="Cambria Math" w:hAnsi="Cambria Math"/>
                </w:rPr>
                <m:t>y=1+x+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+...∞</m:t>
              </m:r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Since, |</w:t>
            </w:r>
            <m:oMath>
              <m:r>
                <w:rPr>
                  <w:rFonts w:ascii="Cambria Math" w:hAnsi="Cambria Math"/>
                </w:rPr>
                <m:t>x|&lt;1</m:t>
              </m:r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  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(1-x)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∴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-y=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(1-x)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-y= 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258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We have,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func>
                        </m:den>
                      </m:f>
                    </m:e>
                  </m:d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</m:e>
                                </m: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func>
                          </m:den>
                        </m:f>
                      </m:e>
                    </m:d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+x</m:t>
                            </m:r>
                          </m:e>
                        </m:d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⇒y=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+x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lastRenderedPageBreak/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ascii="Cambria Math" w:hAnsi="Cambria Math"/>
              </w:rPr>
              <w:t>, 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259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Pr="00837A80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[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]=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180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</m:fun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∵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180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radians 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180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radians</m:t>
                        </m:r>
                      </m:den>
                    </m:f>
                  </m:e>
                </m:d>
              </m:oMath>
            </m:oMathPara>
          </w:p>
          <w:p w:rsidR="00251BB3" w:rsidRPr="00837A80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180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180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180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260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</w:rPr>
                  <m:t>+n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x]</m:t>
                    </m:r>
                  </m:e>
                </m:func>
              </m:oMath>
            </m:oMathPara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n-2</m:t>
                    </m:r>
                  </m:sup>
                </m:sSup>
                <m:r>
                  <w:rPr>
                    <w:rFonts w:ascii="Cambria Math" w:hAnsi="Cambria Math"/>
                  </w:rPr>
                  <m:t>+n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x)</m:t>
                    </m:r>
                  </m:e>
                </m:func>
              </m:oMath>
            </m:oMathPara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!+n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261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∵y=x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a+bx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=x(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In</m:t>
                </m:r>
                <m:r>
                  <w:rPr>
                    <w:rFonts w:ascii="Cambria Math" w:hAnsi="Cambria Math"/>
                  </w:rPr>
                  <m:t xml:space="preserve"> x-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a+bx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In</m:t>
                </m:r>
                <m:r>
                  <w:rPr>
                    <w:rFonts w:ascii="Cambria Math" w:hAnsi="Cambria Math"/>
                  </w:rPr>
                  <m:t xml:space="preserve"> x-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In</m:t>
                </m:r>
                <m:r>
                  <w:rPr>
                    <w:rFonts w:ascii="Cambria Math" w:hAnsi="Cambria Math"/>
                  </w:rPr>
                  <m:t xml:space="preserve"> (a+bx)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both sides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924E5C">
              <w:rPr>
                <w:rFonts w:ascii="Cambria Math" w:hAnsi="Cambria Math"/>
              </w:rPr>
              <w:t xml:space="preserve">, </w:t>
            </w:r>
            <w:r>
              <w:rPr>
                <w:rFonts w:ascii="Cambria Math" w:hAnsi="Cambria Math"/>
              </w:rPr>
              <w:t>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-y.1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a+bx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x(a+bx)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…(i)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or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</w:rPr>
                    <m:t>-y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ax</m:t>
                  </m:r>
                </m:num>
                <m:den>
                  <m:r>
                    <w:rPr>
                      <w:rFonts w:ascii="Cambria Math" w:hAnsi="Cambria Math"/>
                    </w:rPr>
                    <m:t>a+bx</m:t>
                  </m:r>
                </m:den>
              </m:f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On taking log on both sides, we get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In</m:t>
                </m:r>
                <m:r>
                  <w:rPr>
                    <w:rFonts w:ascii="Cambria Math" w:hAnsi="Cambria Math"/>
                  </w:rPr>
                  <m:t xml:space="preserve"> (a+bx)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both sides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924E5C">
              <w:rPr>
                <w:rFonts w:ascii="Cambria Math" w:hAnsi="Cambria Math"/>
              </w:rPr>
              <w:t>,</w:t>
            </w:r>
            <w:r>
              <w:rPr>
                <w:rFonts w:ascii="Cambria Math" w:hAnsi="Cambria Math"/>
              </w:rPr>
              <w:t xml:space="preserve"> 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a+bx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x(a+bx)</m:t>
                    </m:r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   [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from Eq.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263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We know that,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2A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A…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cos2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A=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</m:den>
              </m:f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4x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8x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16x=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32 x</m:t>
                                            </m:r>
                                          </m:e>
                                        </m:func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32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func>
                                      </m:den>
                                    </m:f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32</m:t>
                    </m:r>
                  </m:den>
                </m:f>
                <m: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32x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32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x(32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32x)-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32x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x</m:t>
                                </m:r>
                              </m:e>
                            </m:func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264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 that, </w:t>
            </w:r>
            <m:oMath>
              <m:r>
                <w:rPr>
                  <w:rFonts w:ascii="Cambria Math" w:hAnsi="Cambria Math"/>
                </w:rPr>
                <m:t>x=a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θand</m:t>
                  </m:r>
                  <m:r>
                    <w:rPr>
                      <w:rFonts w:ascii="Cambria Math" w:hAnsi="Cambria Math"/>
                    </w:rPr>
                    <m:t xml:space="preserve"> y=b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oMath>
            <w:r>
              <w:rPr>
                <w:rFonts w:ascii="Cambria Math" w:hAnsi="Cambria Math"/>
              </w:rPr>
              <w:t>, 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θand</m:t>
                    </m:r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  <m:r>
                  <w:rPr>
                    <w:rFonts w:ascii="Cambria Math" w:hAnsi="Cambria Math"/>
                  </w:rPr>
                  <m:t>=-b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dy/d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dx/d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Again differentiating w.r.t.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oMath>
            <w:r>
              <w:rPr>
                <w:rFonts w:ascii="Cambria Math" w:hAnsi="Cambria Math"/>
              </w:rPr>
              <w:t>, 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se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θ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265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x 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1+y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+y 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ra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y+x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x-y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x+y</m:t>
                    </m:r>
                  </m:e>
                </m:d>
                <m:r>
                  <w:rPr>
                    <w:rFonts w:ascii="Cambria Math" w:hAnsi="Cambria Math"/>
                  </w:rPr>
                  <m:t>=-xy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x-y</m:t>
                    </m:r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⇒x+y=-xy</m:t>
                </m:r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⇒y=-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1+x</m:t>
                    </m:r>
                  </m:den>
                </m:f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266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Since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A10FAA">
              <w:rPr>
                <w:rFonts w:ascii="Cambria Math" w:hAnsi="Cambria Math"/>
              </w:rPr>
              <w:t xml:space="preserve"> is the integral function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-1/2</m:t>
                  </m:r>
                </m:sup>
              </m:sSup>
            </m:oMath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1+9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267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partially the given equation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y</m:t>
              </m:r>
            </m:oMath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(x+y)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+2xy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 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+2xy</m:t>
                  </m:r>
                </m:num>
                <m:den>
                  <m:r>
                    <w:rPr>
                      <w:rFonts w:ascii="Cambria Math" w:hAnsi="Cambria Math"/>
                    </w:rPr>
                    <m:t>(x+y)</m:t>
                  </m:r>
                </m:den>
              </m:f>
            </m:oMath>
            <w:r>
              <w:rPr>
                <w:rFonts w:ascii="Cambria Math" w:hAnsi="Cambria Math"/>
              </w:rPr>
              <w:t xml:space="preserve">         …(i)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(x+y)</m:t>
                  </m:r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+2xy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⇒y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+2xy)</m:t>
                  </m:r>
                </m:num>
                <m:den>
                  <m:r>
                    <w:rPr>
                      <w:rFonts w:ascii="Cambria Math" w:hAnsi="Cambria Math"/>
                    </w:rPr>
                    <m:t>(x+y)</m:t>
                  </m:r>
                </m:den>
              </m:f>
            </m:oMath>
            <w:r>
              <w:rPr>
                <w:rFonts w:ascii="Cambria Math" w:hAnsi="Cambria Math"/>
              </w:rPr>
              <w:t xml:space="preserve">     …(ii)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adding Eqs. (i) and (ii), we get 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+y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(x+y)</m:t>
                    </m:r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[x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+2xy</m:t>
                    </m:r>
                  </m:e>
                </m:d>
                <m:r>
                  <w:rPr>
                    <w:rFonts w:ascii="Cambria Math" w:hAnsi="Cambria Math"/>
                  </w:rPr>
                  <m:t>+y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+2xy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251BB3" w:rsidRDefault="00251BB3" w:rsidP="00251BB3">
            <w:pPr>
              <w:contextualSpacing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(x+y)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(x+y)</m:t>
                </m:r>
              </m:oMath>
            </m:oMathPara>
          </w:p>
          <w:p w:rsidR="00251BB3" w:rsidRPr="00611E2C" w:rsidRDefault="00251BB3" w:rsidP="00251BB3">
            <w:pPr>
              <w:contextualSpacing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268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=5,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so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=n</m:t>
                </m:r>
              </m:oMath>
            </m:oMathPara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,…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=1.2.….n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Thus,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(1)</m:t>
                  </m:r>
                </m:num>
                <m:den>
                  <m:r>
                    <w:rPr>
                      <w:rFonts w:ascii="Cambria Math" w:hAnsi="Cambria Math"/>
                    </w:rPr>
                    <m:t>1!</m:t>
                  </m:r>
                </m:den>
              </m:f>
              <m:r>
                <w:rPr>
                  <w:rFonts w:ascii="Cambria Math" w:hAnsi="Cambria Math"/>
                </w:rPr>
                <m:t>+...+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(1)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=5+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+...+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n!</m:t>
                    </m:r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+4=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269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x-ax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a-ax</m:t>
                            </m:r>
                          </m:e>
                        </m:rad>
                      </m:e>
                    </m:d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rad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on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</m:ra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rad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on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ra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rad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x(1-x)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270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30</m:t>
                    </m:r>
                  </m:sup>
                </m:sSup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Clearly, it is a polynomial of degree 90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It is given that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(x)</m:t>
              </m:r>
            </m:oMath>
            <w:r w:rsidRPr="00A10FAA">
              <w:rPr>
                <w:rFonts w:ascii="Cambria Math" w:hAnsi="Cambria Math"/>
              </w:rPr>
              <w:t xml:space="preserve"> is a polynomial of degree 20. Therefore,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∴90-π=20⇒n=70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271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Given,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{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sin⁡(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)}]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</m:func>
            </m:oMath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sin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-1</m:t>
                                                </m:r>
                                              </m:sup>
                                            </m:sSup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sin⁡[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x)]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func>
                      </m:e>
                    </m:fun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sin⁡(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x)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oMath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       y=x</m:t>
                </m:r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>x,</m:t>
              </m:r>
            </m:oMath>
            <w:r w:rsidRPr="00506E88">
              <w:rPr>
                <w:rFonts w:ascii="Cambria Math" w:hAnsi="Cambria Math"/>
              </w:rPr>
              <w:t xml:space="preserve"> we get </w:t>
            </w:r>
          </w:p>
          <w:p w:rsidR="00251BB3" w:rsidRPr="00506E88" w:rsidRDefault="00BC6991" w:rsidP="00251BB3">
            <w:pPr>
              <w:contextualSpacing/>
              <w:rPr>
                <w:rFonts w:ascii="Cambria Math" w:hAnsi="Cambria Math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="00251BB3" w:rsidRPr="00506E88">
              <w:rPr>
                <w:rFonts w:ascii="Cambria Math" w:hAnsi="Cambria Math"/>
              </w:rPr>
              <w:t>= 1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272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We know that be Newton’s Leibnitz formula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>
              <w:rPr>
                <w:rFonts w:ascii="Cambria Math" w:hAnsi="Cambria Math"/>
              </w:rPr>
              <w:t>,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dI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-f(u)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du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Where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ascii="Cambria Math" w:hAnsi="Cambria Math"/>
              </w:rPr>
              <w:t xml:space="preserve"> are function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dy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1+9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9y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1+9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9y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1+9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=9y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273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Since,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dy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dy/dx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dy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dy</m:t>
                    </m:r>
                  </m:den>
                </m:f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274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Pr="00DD33D1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∵f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=a+bx</m:t>
                </m:r>
              </m:oMath>
            </m:oMathPara>
          </w:p>
          <w:p w:rsidR="00251BB3" w:rsidRPr="00DD33D1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=a+b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a+bx</m:t>
                    </m:r>
                  </m:e>
                </m:d>
              </m:oMath>
            </m:oMathPara>
          </w:p>
          <w:p w:rsidR="00251BB3" w:rsidRPr="00DD33D1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=ab+a+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x=a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1+b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f[f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]=f{a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1+b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x}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=a+b{a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1+b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x}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1+b+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1+b+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+...+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r-1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  <w:p w:rsidR="00251BB3" w:rsidRPr="00DD33D1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b-1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275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y=y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=y.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.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x(1-y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</m:e>
                    </m:func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277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 </w:t>
            </w:r>
            <m:oMath>
              <m:r>
                <w:rPr>
                  <w:rFonts w:ascii="Cambria Math" w:hAnsi="Cambria Math"/>
                </w:rPr>
                <m:t>y=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func>
                </m:e>
              </m:rad>
              <m:r>
                <w:rPr>
                  <w:rFonts w:ascii="Cambria Math" w:hAnsi="Cambria Math"/>
                </w:rPr>
                <m:t xml:space="preserve">      ⇒  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+y</m:t>
              </m:r>
            </m:oMath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⇒2y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x(2y-1)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278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sec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2x-2y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den>
                                </m:f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–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2x+2y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den>
                                </m:f>
                              </m:e>
                            </m:d>
                          </m:e>
                        </m:mr>
                      </m:m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Cambria Math" w:hAnsi="Cambria Math"/>
              </w:rPr>
              <w:t xml:space="preserve"> =0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-2y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⇒4x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y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279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Pr="00C211BC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=f'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2x+3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3-2x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2x+3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3-2x</m:t>
                        </m:r>
                      </m:den>
                    </m:f>
                  </m:e>
                </m:d>
              </m:oMath>
            </m:oMathPara>
          </w:p>
          <w:p w:rsidR="00251BB3" w:rsidRPr="00C211BC" w:rsidRDefault="00251BB3" w:rsidP="00251BB3">
            <w:pPr>
              <w:contextualSpacing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/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2x+3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3-2x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func>
              </m:oMath>
            </m:oMathPara>
          </w:p>
          <w:p w:rsidR="00251BB3" w:rsidRPr="00C211BC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3-2x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2x+3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(-2)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3-2x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251BB3" w:rsidRPr="00C211B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3-2x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2x+3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3-2x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func>
                  </m:e>
                </m:d>
              </m:oMath>
            </m:oMathPara>
          </w:p>
          <w:p w:rsidR="00251BB3" w:rsidRPr="00C374E5" w:rsidRDefault="00251BB3" w:rsidP="00251BB3">
            <w:pPr>
              <w:contextualSpacing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x=1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d>
                      </m:e>
                    </m:func>
                  </m:e>
                </m:func>
              </m:oMath>
            </m:oMathPara>
          </w:p>
          <w:p w:rsidR="00251BB3" w:rsidRPr="00C211B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=12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280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u=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=2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v=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=2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lastRenderedPageBreak/>
              <w:t xml:space="preserve">Hence,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du</m:t>
                  </m:r>
                </m:num>
                <m:den>
                  <m:r>
                    <w:rPr>
                      <w:rFonts w:ascii="Cambria Math" w:hAnsi="Cambria Math"/>
                    </w:rPr>
                    <m:t>dv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hAnsi="Cambria Math"/>
                </w:rPr>
                <m:t>=1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281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Given,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</m:fName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>x,</m:t>
              </m:r>
            </m:oMath>
            <w:r>
              <w:rPr>
                <w:rFonts w:ascii="Cambria Math" w:hAnsi="Cambria Math"/>
              </w:rPr>
              <w:t xml:space="preserve"> 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x.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x.</m:t>
                                </m:r>
                              </m:e>
                            </m:func>
                          </m:e>
                        </m:func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func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282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  <m:r>
                      <w:rPr>
                        <w:rFonts w:ascii="Cambria Math" w:hAnsi="Cambria Math"/>
                      </w:rPr>
                      <m:t xml:space="preserve"> 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  <m:r>
                      <w:rPr>
                        <w:rFonts w:ascii="Cambria Math" w:hAnsi="Cambria Math"/>
                      </w:rPr>
                      <m:t xml:space="preserve"> 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10(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x)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10(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x)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283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5x+12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den>
                      </m:f>
                    </m:e>
                  </m:d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Put  </w:t>
            </w:r>
            <m:oMath>
              <m:r>
                <w:rPr>
                  <w:rFonts w:ascii="Cambria Math" w:hAnsi="Cambria Math"/>
                </w:rPr>
                <m:t xml:space="preserve"> 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    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+12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 =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{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θ+α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}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Put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α 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13</m:t>
                                  </m:r>
                                </m:den>
                              </m:f>
                            </m:e>
                          </m:func>
                        </m:e>
                      </m:d>
                    </m:e>
                  </m:func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  y=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θ+α 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x+α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>x,</m:t>
              </m:r>
            </m:oMath>
            <w:r>
              <w:rPr>
                <w:rFonts w:ascii="Cambria Math" w:hAnsi="Cambria Math"/>
              </w:rPr>
              <w:t xml:space="preserve"> we get </w:t>
            </w:r>
          </w:p>
          <w:p w:rsidR="00251BB3" w:rsidRPr="00611E2C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284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=f(|x-2)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x-2</m:t>
                    </m:r>
                  </m:e>
                </m:d>
                <m:r>
                  <w:rPr>
                    <w:rFonts w:ascii="Cambria Math" w:hAnsi="Cambria Math"/>
                  </w:rPr>
                  <m:t>-2|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=x-4   (∵x&gt;20)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g(</m:t>
                </m:r>
                <m:r>
                  <w:rPr>
                    <w:rFonts w:ascii="Cambria Math" w:hAnsi="Cambria Math"/>
                  </w:rPr>
                  <m:t>x)=x-4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285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…∞</m:t>
                        </m:r>
                      </m:sup>
                    </m:sSup>
                  </m:sup>
                </m:sSup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</m:sup>
                </m:sSup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=y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Differentiating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A10FAA">
              <w:rPr>
                <w:rFonts w:ascii="Cambria Math" w:hAnsi="Cambria Math"/>
              </w:rPr>
              <w:t>, we get</w:t>
            </w:r>
          </w:p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x(1-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286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r>
                <w:rPr>
                  <w:rFonts w:ascii="Cambria Math" w:hAnsi="Cambria Math"/>
                </w:rPr>
                <m:t>z=y+f(v)</m:t>
              </m:r>
            </m:oMath>
            <w:r>
              <w:rPr>
                <w:rFonts w:ascii="Cambria Math" w:hAnsi="Cambria Math"/>
              </w:rPr>
              <w:t xml:space="preserve">     …(i)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Where </w:t>
            </w:r>
            <m:oMath>
              <m:r>
                <w:rPr>
                  <w:rFonts w:ascii="Cambria Math" w:hAnsi="Cambria Math"/>
                </w:rPr>
                <m:t>v=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</m:e>
              </m:d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lastRenderedPageBreak/>
              <w:t xml:space="preserve">On differentiating partially Eq. (i)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ascii="Cambria Math" w:hAnsi="Cambria Math"/>
              </w:rPr>
              <w:t>, 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.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⇒v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∂z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)     </m:t>
              </m:r>
            </m:oMath>
            <w:r>
              <w:rPr>
                <w:rFonts w:ascii="Cambria Math" w:hAnsi="Cambria Math"/>
              </w:rPr>
              <w:t>…(ii)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Now, differentiating partially Eq. (i) w.r.t.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Pr="0014216E">
              <w:rPr>
                <w:rFonts w:ascii="Cambria Math" w:hAnsi="Cambria Math"/>
              </w:rPr>
              <w:t>,</w:t>
            </w:r>
            <w:r>
              <w:rPr>
                <w:rFonts w:ascii="Cambria Math" w:hAnsi="Cambria Math"/>
              </w:rPr>
              <w:t xml:space="preserve">we get 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 ∂z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=1+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 w:rsidR="00251BB3">
              <w:rPr>
                <w:rFonts w:ascii="Cambria Math" w:hAnsi="Cambria Math"/>
              </w:rPr>
              <w:t xml:space="preserve">         …(iii)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On adding Eqs. (ii) and (iii), we get </w:t>
            </w:r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287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2x)</m:t>
                          </m:r>
                        </m:e>
                      </m:fun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1/2</m:t>
                      </m:r>
                    </m:sup>
                  </m:sSup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e>
                        </m:func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×-2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2x</m:t>
                                </m:r>
                              </m:e>
                            </m:func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g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rad>
                  </m:den>
                </m:f>
              </m:oMath>
            </m:oMathPara>
          </w:p>
          <w:p w:rsidR="00251BB3" w:rsidRPr="002800A5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x=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1/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1/2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ra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288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Given,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b>
                  </m:sSub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x)=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x)</m:t>
                              </m:r>
                            </m:e>
                          </m:func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</m:func>
            </m:oMath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</m:sSub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den>
                                </m:f>
                              </m:e>
                            </m:func>
                          </m:e>
                        </m:func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x)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⁡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box>
                          <m:box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</m:fName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func>
                          </m:e>
                        </m:box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box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At </w:t>
            </w:r>
            <m:oMath>
              <m:r>
                <w:rPr>
                  <w:rFonts w:ascii="Cambria Math" w:hAnsi="Cambria Math"/>
                </w:rPr>
                <m:t>x=e,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2e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289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We have, </w:t>
            </w:r>
            <m:oMath>
              <m:r>
                <w:rPr>
                  <w:rFonts w:ascii="Cambria Math" w:hAnsi="Cambria Math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, 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5θ</m:t>
                  </m:r>
                </m:e>
              </m:func>
            </m:oMath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5θ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den>
                </m:f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=-5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dθ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5θ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5θ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5θ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den>
                </m:f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-x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=-25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5θ</m:t>
                    </m:r>
                  </m:e>
                </m:func>
                <m:r>
                  <w:rPr>
                    <w:rFonts w:ascii="Cambria Math" w:hAnsi="Cambria Math"/>
                  </w:rPr>
                  <m:t>=-25y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290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Default="00251BB3" w:rsidP="00251BB3">
            <w:r w:rsidRPr="008727A7">
              <w:rPr>
                <w:rFonts w:ascii="Cambria Math" w:hAnsi="Cambria Math"/>
              </w:rPr>
              <w:t xml:space="preserve">Since, to find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at 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oMath>
          </w:p>
          <w:p w:rsidR="00251BB3" w:rsidRDefault="00251BB3" w:rsidP="00251BB3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At </m:t>
                </m:r>
                <m:r>
                  <w:rPr>
                    <w:rFonts w:ascii="Cambria Math" w:hAnsi="Cambria Math"/>
                  </w:rPr>
                  <m:t>x=0,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log 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y+0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=0        ⇒   y=1</m:t>
                    </m:r>
                  </m:e>
                </m:func>
              </m:oMath>
            </m:oMathPara>
          </w:p>
          <w:p w:rsidR="00251BB3" w:rsidRPr="003061F0" w:rsidRDefault="00251BB3" w:rsidP="00251BB3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Tofind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at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  <w:p w:rsidR="00251BB3" w:rsidRPr="008727A7" w:rsidRDefault="00251BB3" w:rsidP="00251BB3">
            <w:pPr>
              <w:rPr>
                <w:rFonts w:ascii="Cambria Math" w:hAnsi="Cambria Math"/>
              </w:rPr>
            </w:pPr>
            <w:r w:rsidRPr="008727A7">
              <w:rPr>
                <w:rFonts w:ascii="Cambria Math" w:hAnsi="Cambria Math"/>
              </w:rPr>
              <w:lastRenderedPageBreak/>
              <w:t xml:space="preserve">On differentiating given equation w.r.t. </w:t>
            </w:r>
            <m:oMath>
              <m:r>
                <w:rPr>
                  <w:rFonts w:ascii="Cambria Math" w:hAnsi="Cambria Math"/>
                </w:rPr>
                <m:t xml:space="preserve">x, </m:t>
              </m:r>
            </m:oMath>
            <w:r w:rsidRPr="008727A7">
              <w:rPr>
                <w:rFonts w:ascii="Cambria Math" w:hAnsi="Cambria Math"/>
              </w:rPr>
              <w:t xml:space="preserve">we get </w:t>
            </w:r>
          </w:p>
          <w:p w:rsidR="00251BB3" w:rsidRDefault="00BC6991" w:rsidP="00251BB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x+y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=2x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+2y.1</m:t>
                </m:r>
              </m:oMath>
            </m:oMathPara>
          </w:p>
          <w:p w:rsidR="00251BB3" w:rsidRDefault="00251BB3" w:rsidP="00251BB3">
            <m:oMathPara>
              <m:oMath>
                <m:r>
                  <w:rPr>
                    <w:rFonts w:ascii="Cambria Math" w:hAnsi="Cambria Math"/>
                  </w:rPr>
                  <m:t xml:space="preserve">⇒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  <w:p w:rsidR="00251BB3" w:rsidRPr="003061F0" w:rsidRDefault="00251BB3" w:rsidP="00251BB3"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(0,1)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291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 ,  y=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pt</m:t>
                      </m:r>
                    </m:e>
                  </m:func>
                </m:e>
              </m:func>
            </m:oMath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,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=-p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pt</m:t>
                    </m:r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pt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-p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=-p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251BB3" w:rsidRPr="00BA1E27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 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-2x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= -2y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[</m:t>
              </m:r>
            </m:oMath>
            <w:r>
              <w:rPr>
                <w:rFonts w:ascii="Cambria Math" w:hAnsi="Cambria Math"/>
              </w:rPr>
              <w:t>differentiate]</w:t>
            </w:r>
          </w:p>
          <w:p w:rsidR="00251BB3" w:rsidRPr="00BA1E27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292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1+x+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+3x+3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  …+upto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ascii="Cambria Math" w:hAnsi="Cambria Math"/>
              </w:rPr>
              <w:t xml:space="preserve"> terms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1+x(x+1)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x+2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-(x+1)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(x+2)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  …+ upto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ascii="Cambria Math" w:hAnsi="Cambria Math"/>
              </w:rPr>
              <w:t xml:space="preserve"> terms</w:t>
            </w:r>
          </w:p>
          <w:p w:rsidR="00251BB3" w:rsidRPr="00924E5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=[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</m:e>
                    </m:func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x+1</m:t>
                            </m:r>
                          </m:e>
                        </m:d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+…+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{x+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}]</m:t>
                        </m:r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∴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x+n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-1=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293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+bx+c⇒2y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=2ax+b</m:t>
              </m:r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⇒2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=2a                    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⇒y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=a-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⇒y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=a-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2ax+b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2y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y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2ax+b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⇒4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=4a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+bx+c</m:t>
                    </m:r>
                  </m:e>
                </m:d>
                <m:r>
                  <w:rPr>
                    <w:rFonts w:ascii="Cambria Math" w:hAnsi="Cambria Math"/>
                  </w:rPr>
                  <m:t>-(4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+4abx+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=4ac-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4ac-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oMath>
            <w:r>
              <w:rPr>
                <w:rFonts w:ascii="Cambria Math" w:hAnsi="Cambria Math"/>
              </w:rPr>
              <w:t>constant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294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x=a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2t</m:t>
                    </m:r>
                  </m:e>
                </m:func>
                <m:r>
                  <w:rPr>
                    <w:rFonts w:ascii="Cambria Math" w:hAnsi="Cambria Math"/>
                  </w:rPr>
                  <m:t>, y=a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2t</m:t>
                    </m:r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=-a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  <m:r>
                  <w:rPr>
                    <w:rFonts w:ascii="Cambria Math" w:hAnsi="Cambria Math"/>
                  </w:rPr>
                  <m:t>-b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2t</m:t>
                    </m:r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  <m:r>
                  <w:rPr>
                    <w:rFonts w:ascii="Cambria Math" w:hAnsi="Cambria Math"/>
                  </w:rPr>
                  <m:t>+b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2t</m:t>
                    </m:r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dy/dt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dx/dt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+b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-a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-b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e>
                    </m:func>
                  </m:den>
                </m:f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+b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2t</m:t>
                            </m:r>
                          </m:e>
                        </m:func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+b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2t</m:t>
                            </m:r>
                          </m:e>
                        </m:func>
                      </m:e>
                    </m:d>
                  </m:den>
                </m:f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+b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2t</m:t>
                            </m:r>
                          </m:e>
                        </m:func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+b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2t</m:t>
                            </m:r>
                          </m:e>
                        </m:func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+3ab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+b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2t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=0⇒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+3ab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  <m:r>
                  <w:rPr>
                    <w:rFonts w:ascii="Cambria Math" w:hAnsi="Cambria Math"/>
                  </w:rPr>
                  <m:t>=0⇒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3ab</m:t>
                        </m:r>
                      </m:den>
                    </m:f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295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 that, </w:t>
            </w:r>
            <m:oMath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y-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Taking log on both sides, 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y-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3F3BEB">
              <w:rPr>
                <w:rFonts w:ascii="Cambria Math" w:hAnsi="Cambria Math"/>
              </w:rPr>
              <w:t>,</w:t>
            </w:r>
            <w:r>
              <w:rPr>
                <w:rFonts w:ascii="Cambria Math" w:hAnsi="Cambria Math"/>
              </w:rPr>
              <w:t xml:space="preserve"> 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=2x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sec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x)</m:t>
                                    </m:r>
                                  </m:e>
                                </m:func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+2x</m:t>
                        </m:r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=2x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x)+x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x)+2x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=2x[1+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x)]+x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x)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296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+bx+c</m:t>
              </m:r>
            </m:oMath>
            <w:r>
              <w:rPr>
                <w:rFonts w:ascii="Cambria Math" w:hAnsi="Cambria Math"/>
              </w:rPr>
              <w:t xml:space="preserve">       ….(i)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=2ax+b                     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=2a</m:t>
              </m:r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 xml:space="preserve">=4,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and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 we get</m:t>
              </m:r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c=4,    b=3,    a=2</m:t>
                </m:r>
              </m:oMath>
            </m:oMathPara>
          </w:p>
          <w:p w:rsidR="00251BB3" w:rsidRPr="00D46D8E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+3x+4 </m:t>
                </m:r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+4=3        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297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z=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Here, </w:t>
            </w:r>
            <m:oMath>
              <m:r>
                <w:rPr>
                  <w:rFonts w:ascii="Cambria Math" w:hAnsi="Cambria Math"/>
                </w:rPr>
                <m:t>n=2</m:t>
              </m:r>
            </m:oMath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∴x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+y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=2.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z.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func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298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y=1-x+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</w:rPr>
                  <m:t>+...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3F3BEB">
              <w:rPr>
                <w:rFonts w:ascii="Cambria Math" w:hAnsi="Cambria Math"/>
              </w:rPr>
              <w:t>,</w:t>
            </w:r>
            <w:r>
              <w:rPr>
                <w:rFonts w:ascii="Cambria Math" w:hAnsi="Cambria Math"/>
              </w:rPr>
              <w:t xml:space="preserve"> we get</w:t>
            </w:r>
          </w:p>
          <w:p w:rsidR="00251BB3" w:rsidRPr="003975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Again differentiating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3F3BEB">
              <w:rPr>
                <w:rFonts w:ascii="Cambria Math" w:hAnsi="Cambria Math"/>
              </w:rPr>
              <w:t>,</w:t>
            </w:r>
            <w:r>
              <w:rPr>
                <w:rFonts w:ascii="Cambria Math" w:hAnsi="Cambria Math"/>
              </w:rPr>
              <w:t xml:space="preserve"> we get</w:t>
            </w:r>
          </w:p>
          <w:p w:rsidR="00251BB3" w:rsidRPr="003975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  <m:r>
                  <w:rPr>
                    <w:rFonts w:ascii="Cambria Math" w:hAnsi="Cambria Math"/>
                  </w:rPr>
                  <m:t>=y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299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x+x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y=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</m:func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both sides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445564">
              <w:rPr>
                <w:rFonts w:ascii="Cambria Math" w:hAnsi="Cambria Math"/>
              </w:rPr>
              <w:t>,</w:t>
            </w:r>
            <w:r>
              <w:rPr>
                <w:rFonts w:ascii="Cambria Math" w:hAnsi="Cambria Math"/>
              </w:rPr>
              <w:t xml:space="preserve"> we get</w:t>
            </w:r>
          </w:p>
          <w:p w:rsidR="00251BB3" w:rsidRPr="00866F58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x+y(-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x)+x(-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y)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dy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y=0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251BB3" w:rsidRPr="00866F5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x-x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func>
                      </m:e>
                    </m:func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Again differentiating both sides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445564">
              <w:rPr>
                <w:rFonts w:ascii="Cambria Math" w:hAnsi="Cambria Math"/>
              </w:rPr>
              <w:t>,</w:t>
            </w:r>
            <w:r>
              <w:rPr>
                <w:rFonts w:ascii="Cambria Math" w:hAnsi="Cambria Math"/>
              </w:rPr>
              <w:t xml:space="preserve"> we get</w:t>
            </w:r>
          </w:p>
          <w:p w:rsidR="00251BB3" w:rsidRPr="00866F58" w:rsidRDefault="00BC6991" w:rsidP="00251BB3">
            <w:pPr>
              <w:contextualSpacing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:rsidR="00251BB3" w:rsidRPr="00866F58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-x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func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dy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dx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dy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dx</m:t>
                                                </m:r>
                                              </m:den>
                                            </m:f>
                                          </m:e>
                                        </m:func>
                                      </m:e>
                                    </m:func>
                                  </m:e>
                                </m:func>
                              </m:e>
                            </m:d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-(y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y)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x-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sin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y-x</m:t>
                                                </m:r>
                                                <m:func>
                                                  <m:fun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funcPr>
                                                  <m:fNam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cos</m:t>
                                                    </m:r>
                                                  </m:fNam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y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dy</m:t>
                                                        </m:r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dx</m:t>
                                                        </m:r>
                                                      </m:den>
                                                    </m:f>
                                                  </m:e>
                                                </m:func>
                                              </m:e>
                                            </m:func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</m:e>
                            </m:func>
                          </m:e>
                        </m:eqAr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x-x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/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func>
                      </m:e>
                    </m:func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At </w:t>
            </w:r>
            <m:oMath>
              <m:r>
                <w:rPr>
                  <w:rFonts w:ascii="Cambria Math" w:hAnsi="Cambria Math"/>
                </w:rPr>
                <m:t>x=0</m:t>
              </m:r>
            </m:oMath>
            <w:r w:rsidRPr="00445564">
              <w:rPr>
                <w:rFonts w:ascii="Cambria Math" w:hAnsi="Cambria Math"/>
              </w:rPr>
              <w:t>,</w:t>
            </w:r>
          </w:p>
          <w:p w:rsidR="00251BB3" w:rsidRPr="00866F58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1(y+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y)-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(-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=y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As </w:t>
            </w:r>
            <m:oMath>
              <m:r>
                <w:rPr>
                  <w:rFonts w:ascii="Cambria Math" w:hAnsi="Cambria Math"/>
                </w:rPr>
                <m:t>y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x+x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y=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</m:func>
                </m:e>
              </m:func>
            </m:oMath>
          </w:p>
          <w:p w:rsidR="00251BB3" w:rsidRPr="00866F5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At</m:t>
                </m:r>
                <m:r>
                  <w:rPr>
                    <w:rFonts w:ascii="Cambria Math" w:hAnsi="Cambria Math"/>
                  </w:rPr>
                  <m:t>x=0⇒y=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Hence,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300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In the given equation put </w:t>
            </w:r>
            <m:oMath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θ, </m:t>
                  </m:r>
                </m:e>
              </m:func>
            </m:oMath>
            <w:r>
              <w:rPr>
                <w:rFonts w:ascii="Cambria Math" w:hAnsi="Cambria Math"/>
              </w:rPr>
              <w:t xml:space="preserve">we get </w:t>
            </w:r>
          </w:p>
          <w:p w:rsidR="00251BB3" w:rsidRDefault="00251BB3" w:rsidP="00251BB3">
            <w:pPr>
              <w:contextualSpacing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tan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301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∵y=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a+b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3/2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5/4</m:t>
                        </m:r>
                      </m:sup>
                    </m:sSup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882C22">
              <w:rPr>
                <w:rFonts w:ascii="Cambria Math" w:hAnsi="Cambria Math"/>
              </w:rPr>
              <w:t>,</w:t>
            </w:r>
            <w:r>
              <w:rPr>
                <w:rFonts w:ascii="Cambria Math" w:hAnsi="Cambria Math"/>
              </w:rPr>
              <w:t xml:space="preserve"> 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7/4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3/2</m:t>
                            </m:r>
                          </m:sup>
                        </m:s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1/4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∵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=0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at</m:t>
                </m:r>
                <m:r>
                  <w:rPr>
                    <w:rFonts w:ascii="Cambria Math" w:hAnsi="Cambria Math"/>
                  </w:rPr>
                  <m:t xml:space="preserve"> x=5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7/4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1/4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=0,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at</m:t>
                </m:r>
                <m:r>
                  <w:rPr>
                    <w:rFonts w:ascii="Cambria Math" w:hAnsi="Cambria Math"/>
                  </w:rPr>
                  <m:t xml:space="preserve"> x=5</m:t>
                </m:r>
              </m:oMath>
            </m:oMathPara>
          </w:p>
          <w:p w:rsidR="00251BB3" w:rsidRPr="005B2085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⇒6b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3/2</m:t>
                    </m:r>
                  </m:sup>
                </m:sSup>
                <m:r>
                  <w:rPr>
                    <w:rFonts w:ascii="Cambria Math" w:hAnsi="Cambria Math"/>
                  </w:rPr>
                  <m:t>-5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3/2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=0,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at</m:t>
                </m:r>
                <m:r>
                  <w:rPr>
                    <w:rFonts w:ascii="Cambria Math" w:hAnsi="Cambria Math"/>
                  </w:rPr>
                  <m:t xml:space="preserve"> x=5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3/2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=5a,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at</m:t>
                </m:r>
                <m:r>
                  <w:rPr>
                    <w:rFonts w:ascii="Cambria Math" w:hAnsi="Cambria Math"/>
                  </w:rPr>
                  <m:t xml:space="preserve"> x=5⇒b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3/2</m:t>
                    </m:r>
                  </m:sup>
                </m:sSup>
                <m:r>
                  <w:rPr>
                    <w:rFonts w:ascii="Cambria Math" w:hAnsi="Cambria Math"/>
                  </w:rPr>
                  <m:t>=5a</m:t>
                </m:r>
              </m:oMath>
            </m:oMathPara>
          </w:p>
          <w:p w:rsidR="00251BB3" w:rsidRPr="005B2085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3/2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⇒a:b=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  <m:r>
                  <w:rPr>
                    <w:rFonts w:ascii="Cambria Math" w:hAnsi="Cambria Math"/>
                  </w:rPr>
                  <m:t>:1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302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y=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fName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rad>
                    </m:e>
                  </m:func>
                </m:e>
              </m:rad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</m:fName>
                          <m:e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rad>
                          </m:e>
                        </m:func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.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.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rad>
                          </m:den>
                        </m:f>
                      </m:e>
                    </m:func>
                  </m:e>
                </m:func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fName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e>
                  <m:sup>
                    <m:r>
                      <w:rPr>
                        <w:rFonts w:ascii="Cambria Math" w:hAnsi="Cambria Math"/>
                      </w:rPr>
                      <m:t>3/2</m:t>
                    </m:r>
                  </m:sup>
                </m:sSup>
                <m:r>
                  <w:rPr>
                    <w:rFonts w:ascii="Cambria Math" w:hAnsi="Cambria Math"/>
                  </w:rPr>
                  <m:t>.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303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  <m:r>
                <w:rPr>
                  <w:rFonts w:ascii="Cambria Math" w:hAnsi="Cambria Math"/>
                </w:rPr>
                <m:t>+|x-3|</m:t>
              </m:r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x-3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x&lt;1</m:t>
                          </m:r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x-3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1≤x&lt;3</m:t>
                          </m:r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x-3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x≥3</m:t>
                          </m:r>
                        </m:e>
                      </m:mr>
                    </m:m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4-2x,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x&lt;1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1≤x&lt;3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2x-4,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x≥3</m:t>
                          </m:r>
                        </m:e>
                      </m:mr>
                    </m:m>
                  </m:e>
                </m:d>
              </m:oMath>
            </m:oMathPara>
          </w:p>
          <w:p w:rsidR="00251BB3" w:rsidRPr="002C26AA" w:rsidRDefault="00251BB3" w:rsidP="00251BB3">
            <w:pPr>
              <w:contextualSpacing/>
              <w:rPr>
                <w:rFonts w:ascii="Cambria Math" w:hAnsi="Cambria Math"/>
              </w:rPr>
            </w:pPr>
            <w:r w:rsidRPr="00E426A4">
              <w:rPr>
                <w:rFonts w:ascii="Cambria Math" w:hAnsi="Cambria Math"/>
              </w:rPr>
              <w:t xml:space="preserve">At </w:t>
            </w:r>
            <m:oMath>
              <m:r>
                <w:rPr>
                  <w:rFonts w:ascii="Cambria Math" w:hAnsi="Cambria Math"/>
                </w:rPr>
                <m:t>x=2</m:t>
              </m:r>
            </m:oMath>
            <w:r w:rsidRPr="00E426A4">
              <w:rPr>
                <w:rFonts w:ascii="Cambria Math" w:hAnsi="Cambria Math"/>
              </w:rPr>
              <w:t>,</w:t>
            </w:r>
          </w:p>
          <w:p w:rsidR="00251BB3" w:rsidRPr="002C26AA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=2⇒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304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We have,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=x+2</m:t>
              </m:r>
            </m:oMath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oMath>
            <w:r w:rsidRPr="00A10FAA">
              <w:rPr>
                <w:rFonts w:ascii="Cambria Math" w:hAnsi="Cambria Math"/>
              </w:rPr>
              <w:t xml:space="preserve"> for all </w:t>
            </w:r>
            <m:oMath>
              <m:r>
                <w:rPr>
                  <w:rFonts w:ascii="Cambria Math" w:hAnsi="Cambria Math"/>
                </w:rPr>
                <m:t>x⇒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oMath>
            <w:r w:rsidRPr="00A10FAA">
              <w:rPr>
                <w:rFonts w:ascii="Cambria Math" w:hAnsi="Cambria Math"/>
              </w:rPr>
              <w:t xml:space="preserve"> for all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305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=3|2+x|</m:t>
              </m:r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2+x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x≥-2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2+x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x≤-2</m:t>
                          </m:r>
                        </m:e>
                      </m:mr>
                    </m:m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 r. t,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2610A3">
              <w:rPr>
                <w:rFonts w:ascii="Cambria Math" w:hAnsi="Cambria Math"/>
              </w:rPr>
              <w:t>,</w:t>
            </w:r>
            <w:r>
              <w:rPr>
                <w:rFonts w:ascii="Cambria Math" w:hAnsi="Cambria Math"/>
              </w:rPr>
              <w:t xml:space="preserve"> 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x≥2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-3,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x≤-2</m:t>
                          </m:r>
                        </m:e>
                      </m:mr>
                    </m:m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at </w:t>
            </w:r>
            <m:oMath>
              <m:r>
                <w:rPr>
                  <w:rFonts w:ascii="Cambria Math" w:hAnsi="Cambria Math"/>
                </w:rPr>
                <m:t>x=-3,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=-3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306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p=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=2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q=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=2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dq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307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lastRenderedPageBreak/>
              <w:t xml:space="preserve">Given, </w:t>
            </w:r>
            <m:oMath>
              <m: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(a+y)</m:t>
                      </m:r>
                    </m:e>
                  </m:func>
                </m:den>
              </m:f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dy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a+y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hAnsi="Cambria Math"/>
                      </w:rPr>
                      <m:t xml:space="preserve"> 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(a+y)</m:t>
                            </m:r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(a+y)</m:t>
                        </m:r>
                      </m:e>
                    </m:func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(a+y-y)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(a+y)</m:t>
                        </m:r>
                      </m:e>
                    </m:func>
                  </m:den>
                </m:f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(a+y)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308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mx</m:t>
                  </m:r>
                </m:sup>
              </m:sSup>
              <m:r>
                <w:rPr>
                  <w:rFonts w:ascii="Cambria Math" w:hAnsi="Cambria Math"/>
                </w:rPr>
                <m:t>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=2x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mx</m:t>
                  </m:r>
                </m:sup>
              </m:sSup>
              <m:r>
                <w:rPr>
                  <w:rFonts w:ascii="Cambria Math" w:hAnsi="Cambria Math"/>
                </w:rPr>
                <m:t>+m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mx</m:t>
                  </m:r>
                </m:sup>
              </m:sSup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+mx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mx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+m(2x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mx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mx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) 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mx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+4mx+2</m:t>
                    </m:r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mx</m:t>
                    </m:r>
                  </m:sup>
                </m:sSup>
                <m: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x+2m+2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x+4m]</m:t>
                </m:r>
              </m:oMath>
            </m:oMathPara>
          </w:p>
          <w:p w:rsidR="00251BB3" w:rsidRPr="0045632B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mx</m:t>
                    </m:r>
                  </m:sup>
                </m:sSup>
                <m: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x+6m]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309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oMath>
            <w:r w:rsidR="00251BB3" w:rsidRPr="00A10FAA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y=f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2x+3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3-2x</m:t>
                      </m:r>
                    </m:den>
                  </m:f>
                </m:e>
              </m:d>
            </m:oMath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2x+3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3-2x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2x+3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3-2x</m:t>
                        </m:r>
                      </m:den>
                    </m:f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2x+3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3-2x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×</m:t>
                    </m:r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3-2x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∵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</m:func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310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We have,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func>
                </m:sup>
              </m:sSup>
              <m:r>
                <w:rPr>
                  <w:rFonts w:ascii="Cambria Math" w:hAnsi="Cambria Math"/>
                </w:rPr>
                <m:t>=e</m:t>
              </m:r>
            </m:oMath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Differentiating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A10FAA">
              <w:rPr>
                <w:rFonts w:ascii="Cambria Math" w:hAnsi="Cambria Math"/>
              </w:rPr>
              <w:t>, we get</w:t>
            </w:r>
          </w:p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Putting </w:t>
            </w:r>
            <m:oMath>
              <m:r>
                <w:rPr>
                  <w:rFonts w:ascii="Cambria Math" w:hAnsi="Cambria Math"/>
                </w:rPr>
                <m:t>x=1, y=π</m:t>
              </m:r>
            </m:oMath>
            <w:r w:rsidRPr="00A10FAA">
              <w:rPr>
                <w:rFonts w:ascii="Cambria Math" w:hAnsi="Cambria Math"/>
              </w:rPr>
              <w:t>, we get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=0⇒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=e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311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Pr="001534BA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Let</w:t>
            </w:r>
            <m:oMath>
              <m:r>
                <w:rPr>
                  <w:rFonts w:ascii="Cambria Math" w:hAnsi="Cambria Math"/>
                </w:rPr>
                <m:t xml:space="preserve"> u=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 xml:space="preserve">x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and </m:t>
                  </m:r>
                  <m:r>
                    <w:rPr>
                      <w:rFonts w:ascii="Cambria Math" w:hAnsi="Cambria Math"/>
                    </w:rPr>
                    <m:t xml:space="preserve"> 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and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  dv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=2x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∴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dv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 /dx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dv /dx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/2x </m:t>
                </m:r>
              </m:oMath>
            </m:oMathPara>
          </w:p>
          <w:p w:rsidR="00251BB3" w:rsidRPr="001534BA" w:rsidRDefault="00251BB3" w:rsidP="00251BB3">
            <w:pPr>
              <w:contextualSpacing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312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Pr="00C96A3D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</w:rPr>
                    <m:t>(x)=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</w:p>
          <w:p w:rsidR="00251BB3" w:rsidRPr="007D3294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Also ,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</w:rPr>
                    <m:t>of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∴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ho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r>
                      <w:rPr>
                        <w:rFonts w:ascii="Cambria Math" w:hAnsi="Cambria Math"/>
                      </w:rPr>
                      <m:t>of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ho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x)</m:t>
                    </m:r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             =h(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On differentiating, 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lastRenderedPageBreak/>
              <w:t>Again differentiating, we get</w:t>
            </w:r>
          </w:p>
          <w:p w:rsidR="00251BB3" w:rsidRPr="00C96A3D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=-2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cose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313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z=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y)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partially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rPr>
                <w:rFonts w:ascii="Cambria Math" w:hAnsi="Cambria Math"/>
              </w:rPr>
              <w:t>, we get</w:t>
            </w:r>
          </w:p>
          <w:p w:rsidR="00251BB3" w:rsidRDefault="00BC6991" w:rsidP="00251BB3">
            <w:pPr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func>
                      </m:e>
                    </m:func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and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func>
                      </m:e>
                    </m:func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Now,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sin 2</m:t>
              </m:r>
              <m:r>
                <w:rPr>
                  <w:rFonts w:ascii="Cambria Math" w:hAnsi="Cambria Math"/>
                </w:rPr>
                <m:t xml:space="preserve">x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∂z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2y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2y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sec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func>
                      </m:e>
                    </m:func>
                  </m:den>
                </m:f>
              </m:oMath>
            </m:oMathPara>
          </w:p>
          <w:p w:rsidR="00251BB3" w:rsidRPr="00E637B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2[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y]</m:t>
                            </m:r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func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=2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314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=-f(x)</m:t>
              </m:r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ascii="Cambria Math" w:hAnsi="Cambria Math"/>
              </w:rPr>
              <w:t xml:space="preserve"> and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g(</m:t>
              </m:r>
              <m:r>
                <w:rPr>
                  <w:rFonts w:ascii="Cambria Math" w:hAnsi="Cambria Math"/>
                </w:rPr>
                <m:t>x)</m:t>
              </m:r>
            </m:oMath>
            <w:r>
              <w:rPr>
                <w:rFonts w:ascii="Cambria Math" w:hAnsi="Cambria Math"/>
              </w:rPr>
              <w:t xml:space="preserve">  …(i)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Now,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251BB3" w:rsidRPr="00F300A1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+2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 w:rsidRPr="00510BB4">
              <w:rPr>
                <w:rFonts w:ascii="Cambria Math" w:hAnsi="Cambria Math"/>
              </w:rPr>
              <w:t>[using Eq.(i)]</w:t>
            </w:r>
          </w:p>
          <w:p w:rsidR="00251BB3" w:rsidRPr="00510BB4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 F(x)</m:t>
              </m:r>
            </m:oMath>
            <w:r>
              <w:rPr>
                <w:rFonts w:ascii="Cambria Math" w:hAnsi="Cambria Math"/>
              </w:rPr>
              <w:t xml:space="preserve">is a constant </w:t>
            </w:r>
            <m:oMath>
              <m:r>
                <w:rPr>
                  <w:rFonts w:ascii="Cambria Math" w:hAnsi="Cambria Math"/>
                </w:rPr>
                <m:t>⇒F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r>
                <w:rPr>
                  <w:rFonts w:ascii="Cambria Math" w:hAnsi="Cambria Math"/>
                </w:rPr>
                <m:t>=5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315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 </w:t>
            </w:r>
            <m:oMath>
              <m:r>
                <w:rPr>
                  <w:rFonts w:ascii="Cambria Math" w:hAnsi="Cambria Math"/>
                </w:rPr>
                <m:t>u=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,  v=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(3x-4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Put       </w:t>
            </w:r>
            <m:oMath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   we get</m:t>
                  </m:r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θ),  </m:t>
                        </m:r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v=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θ)</m:t>
                        </m:r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        u= 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θ,        </m:t>
                </m:r>
                <m:r>
                  <w:rPr>
                    <w:rFonts w:ascii="Cambria Math" w:hAnsi="Cambria Math"/>
                  </w:rPr>
                  <m:t>v=3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 xml:space="preserve">          ⇒    u=2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x,                    v=3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fName>
                      <m:e/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⇒u=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  <w:p w:rsidR="00251BB3" w:rsidRPr="00C054CA" w:rsidRDefault="00251BB3" w:rsidP="00251BB3">
            <w:pPr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dv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316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e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e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∵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 xml:space="preserve">&gt;0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 the nbd of</m:t>
                    </m:r>
                    <m:r>
                      <w:rPr>
                        <w:rFonts w:ascii="Cambria Math" w:hAnsi="Cambria Math"/>
                      </w:rPr>
                      <m:t xml:space="preserve"> x=e</m:t>
                    </m:r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⇒f'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317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We have,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Where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means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…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repeated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n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times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.</m:t>
                          </m:r>
                        </m:e>
                      </m:func>
                    </m:e>
                  </m:func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 xml:space="preserve">x, </m:t>
              </m:r>
            </m:oMath>
            <w:r>
              <w:rPr>
                <w:rFonts w:ascii="Cambria Math" w:hAnsi="Cambria Math"/>
              </w:rPr>
              <w:t xml:space="preserve">we get 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x…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x…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den>
                                </m:f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x…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x…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318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Pr="00E81468" w:rsidRDefault="00251BB3" w:rsidP="00251BB3">
            <w:pPr>
              <w:contextualSpacing/>
              <w:rPr>
                <w:rFonts w:ascii="Cambria Math" w:hAnsi="Cambria Math"/>
              </w:rPr>
            </w:pPr>
            <w:r w:rsidRPr="00E81468">
              <w:rPr>
                <w:rFonts w:ascii="Cambria Math" w:hAnsi="Cambria Math"/>
              </w:rPr>
              <w:t xml:space="preserve">Given,  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func>
                    </m:e>
                  </m:func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=2.2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</m:fun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 -6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= -6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func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.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.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</m:func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 -9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=-9y</m:t>
                </m:r>
              </m:oMath>
            </m:oMathPara>
          </w:p>
          <w:p w:rsidR="00251BB3" w:rsidRPr="00375089" w:rsidRDefault="00251BB3" w:rsidP="00251BB3">
            <w:pPr>
              <w:contextualSpacing/>
              <w:rPr>
                <w:rFonts w:ascii="Cambria Math" w:hAnsi="Cambria Math"/>
                <w:b/>
              </w:rPr>
            </w:pPr>
            <w:r w:rsidRPr="00375089">
              <w:rPr>
                <w:rFonts w:ascii="Cambria Math" w:hAnsi="Cambria Math"/>
                <w:b/>
              </w:rPr>
              <w:t>Alternate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3x</m:t>
                    </m:r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 -3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3x</m:t>
                    </m:r>
                  </m:e>
                </m:func>
              </m:oMath>
            </m:oMathPara>
          </w:p>
          <w:p w:rsidR="00251BB3" w:rsidRPr="00E8146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 -9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3x=-9y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319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Pr="00D93119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 </w:t>
            </w:r>
            <m:oMath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and </m:t>
                  </m:r>
                  <m:r>
                    <w:rPr>
                      <w:rFonts w:ascii="Cambria Math" w:hAnsi="Cambria Math"/>
                    </w:rPr>
                    <m:t xml:space="preserve"> y=t-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func>
            </m:oMath>
          </w:p>
          <w:p w:rsidR="00251BB3" w:rsidRDefault="00BC6991" w:rsidP="00251BB3">
            <w:pPr>
              <w:contextualSpacing/>
              <w:rPr>
                <w:rFonts w:ascii="Cambria Math" w:hAnsi="Cambria Math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.2t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>a</w:t>
            </w:r>
            <w:r w:rsidRPr="00D93119">
              <w:rPr>
                <w:rFonts w:ascii="Cambria Math" w:hAnsi="Cambria Math"/>
              </w:rPr>
              <w:t xml:space="preserve">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  <w:p w:rsidR="00251BB3" w:rsidRPr="00D93119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dy/dt</m:t>
                  </m:r>
                </m:num>
                <m:den>
                  <m:r>
                    <w:rPr>
                      <w:rFonts w:ascii="Cambria Math" w:hAnsi="Cambria Math"/>
                    </w:rPr>
                    <m:t>dx/dt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2t/(1+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rPr>
                <w:rFonts w:ascii="Cambria Math" w:hAnsi="Cambria Math"/>
              </w:rPr>
              <w:t>…(i)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Also,  </w:t>
            </w:r>
            <m:oMath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func>
            </m:oMath>
            <w:r>
              <w:rPr>
                <w:rFonts w:ascii="Cambria Math" w:hAnsi="Cambria Math"/>
              </w:rPr>
              <w:t xml:space="preserve">      …(ii)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From Eqs. (i) and (ii), we get </w:t>
            </w:r>
          </w:p>
          <w:p w:rsidR="00251BB3" w:rsidRPr="00C87E5C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320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Given,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….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….</m:t>
              </m:r>
            </m:oMath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       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(x+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+…+∞)</m:t>
                    </m:r>
                  </m:sup>
                </m:sSup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       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den>
                    </m:f>
                  </m:sup>
                </m:sSup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den>
                    </m:f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At </w:t>
            </w:r>
            <m:oMath>
              <m: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</m:oMath>
          </w:p>
          <w:p w:rsidR="00251BB3" w:rsidRPr="00506E88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x=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1/2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1-1/2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 xml:space="preserve">.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=4e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321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∵y=1+x+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+...∞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>x,</m:t>
              </m:r>
            </m:oMath>
            <w:r>
              <w:rPr>
                <w:rFonts w:ascii="Cambria Math" w:hAnsi="Cambria Math"/>
              </w:rPr>
              <w:t xml:space="preserve"> 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 xml:space="preserve">∴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-y=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(1-x)</m:t>
                    </m:r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1-1+x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-y=x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+y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322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∵     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x-1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x-1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x+1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func>
              </m:oMath>
            </m:oMathPara>
          </w:p>
          <w:p w:rsidR="00251BB3" w:rsidRPr="003B6EA9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x+1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x-1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x+1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func>
              </m:oMath>
            </m:oMathPara>
          </w:p>
          <w:p w:rsidR="00251BB3" w:rsidRPr="003B6EA9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⇒y</m:t>
              </m:r>
            </m:oMath>
            <w:r>
              <w:rPr>
                <w:rFonts w:ascii="Cambria Math" w:hAnsi="Cambria Math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    ⇒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=0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323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We have,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x)</m:t>
                          </m:r>
                        </m:e>
                      </m:func>
                    </m:e>
                  </m:func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/>
                </m:fun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/>
                </m:fun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func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func>
                          </m:e>
                        </m:func>
                      </m:den>
                    </m:f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324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Given, </w:t>
            </w:r>
            <m:oMath>
              <m:r>
                <w:rPr>
                  <w:rFonts w:ascii="Cambria Math" w:hAnsi="Cambria Math"/>
                </w:rPr>
                <m:t>y=(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sub>
                  </m:sSub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sub>
                          </m:sSub>
                        </m:fNam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x)+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func>
                            </m:e>
                          </m:func>
                        </m:e>
                      </m:func>
                    </m:e>
                  </m:func>
                </m:e>
              </m:func>
            </m:oMath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At </w:t>
            </w:r>
            <m:oMath>
              <m: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sub>
                  </m:sSub>
                </m:fName>
                <m:e/>
              </m:func>
            </m:oMath>
            <w:r w:rsidRPr="00506E88">
              <w:rPr>
                <w:rFonts w:ascii="Cambria Math" w:hAnsi="Cambria Math"/>
              </w:rPr>
              <w:t>cos x is not defined.</w:t>
            </w:r>
          </w:p>
          <w:p w:rsidR="00251BB3" w:rsidRPr="00506E88" w:rsidRDefault="00251BB3" w:rsidP="00251BB3">
            <w:pPr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 xml:space="preserve">Hence, we cannot determined the derivative at </w:t>
            </w:r>
            <m:oMath>
              <m: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Pr="00506E88">
              <w:rPr>
                <w:rFonts w:ascii="Cambria Math" w:hAnsi="Cambria Math"/>
              </w:rPr>
              <w:t>.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325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Pr="008F1E86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))</m:t>
                      </m:r>
                    </m:e>
                  </m:func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 xml:space="preserve">x, </m:t>
              </m:r>
            </m:oMath>
            <w:r>
              <w:rPr>
                <w:rFonts w:ascii="Cambria Math" w:hAnsi="Cambria Math"/>
              </w:rPr>
              <w:t xml:space="preserve">we get 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 xml:space="preserve"> .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.2x=2x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At </w:t>
            </w:r>
            <m:oMath>
              <m: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g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</m:oMath>
          </w:p>
          <w:p w:rsidR="00251BB3" w:rsidRPr="006735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rad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ra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326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Pr="00611E2C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327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Pr="00C24EF5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and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  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and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-x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:rsidR="00251BB3" w:rsidRPr="00C24EF5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⇒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x=1/2</m:t>
                    </m:r>
                  </m:sub>
                </m:sSub>
                <m:r>
                  <w:rPr>
                    <w:rFonts w:ascii="Cambria Math" w:hAnsi="Cambria Math"/>
                  </w:rPr>
                  <m:t>=4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328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Since,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  ⇒     x=f{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ϕ(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)}</m:t>
              </m:r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lastRenderedPageBreak/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 xml:space="preserve">x, </m:t>
              </m:r>
            </m:oMath>
            <w:r>
              <w:rPr>
                <w:rFonts w:ascii="Cambria Math" w:hAnsi="Cambria Math"/>
              </w:rPr>
              <w:t xml:space="preserve">we get 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ϕ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x)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ϕ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{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}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                                                            …(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i)</m:t>
                </m:r>
              </m:oMath>
            </m:oMathPara>
            <w:r>
              <w:rPr>
                <w:rFonts w:ascii="Cambria Math" w:hAnsi="Cambria Math"/>
              </w:rPr>
              <w:br/>
            </w:r>
            <w:r>
              <w:rPr>
                <w:rFonts w:ascii="Cambria Math" w:hAnsi="Cambria Math"/>
              </w:rPr>
              <w:t xml:space="preserve">But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</m:den>
                  </m:f>
                </m:e>
              </m:d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From Eq.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251BB3" w:rsidRPr="00B535C8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ϕ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{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}</m:t>
                    </m:r>
                  </m:den>
                </m:f>
                <m:r>
                  <w:rPr>
                    <w:rFonts w:ascii="Cambria Math" w:hAnsi="Cambria Math"/>
                  </w:rPr>
                  <m:t>=1+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329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oMath>
            <w:r w:rsidRPr="00A10FAA">
              <w:rPr>
                <w:rFonts w:ascii="Cambria Math" w:hAnsi="Cambria Math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=2</m:t>
              </m:r>
            </m:oMath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x→1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den>
                    </m:f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x→1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f'(x)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f(x)</m:t>
                                </m:r>
                              </m:e>
                            </m:rad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rad>
                          </m:den>
                        </m:f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x→1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 xml:space="preserve"> f'(x)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f(x)</m:t>
                            </m:r>
                          </m:e>
                        </m:rad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f'(1)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f(1)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=2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330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Since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Pr="00A10FAA">
              <w:rPr>
                <w:rFonts w:ascii="Cambria Math" w:hAnsi="Cambria Math"/>
              </w:rPr>
              <w:t xml:space="preserve"> is a polynomial of degree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A10FAA">
              <w:rPr>
                <w:rFonts w:ascii="Cambria Math" w:hAnsi="Cambria Math"/>
              </w:rPr>
              <w:t xml:space="preserve">satisfying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α-x</m:t>
                  </m:r>
                </m:e>
              </m:d>
            </m:oMath>
            <w:r w:rsidRPr="00A10FAA">
              <w:rPr>
                <w:rFonts w:ascii="Cambria Math" w:hAnsi="Cambria Math"/>
              </w:rPr>
              <w:t>. Therefore,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+…+</m:t>
                </m:r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Pr="00A10FAA">
              <w:rPr>
                <w:rFonts w:ascii="Cambria Math" w:hAnsi="Cambria Math"/>
              </w:rPr>
              <w:t xml:space="preserve"> where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≠0</m:t>
              </m:r>
            </m:oMath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Clearly,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A10FAA">
              <w:rPr>
                <w:rFonts w:ascii="Cambria Math" w:hAnsi="Cambria Math"/>
              </w:rPr>
              <w:t xml:space="preserve"> is a polynomial of degree </w:t>
            </w:r>
            <m:oMath>
              <m:r>
                <w:rPr>
                  <w:rFonts w:ascii="Cambria Math" w:hAnsi="Cambria Math"/>
                </w:rPr>
                <m:t>(n-1)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331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-3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13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13</m:t>
                                </m:r>
                              </m:e>
                            </m:rad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13</m:t>
                                </m:r>
                              </m:den>
                            </m:f>
                          </m:e>
                        </m:rad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rad>
                      </m:e>
                    </m:d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13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⇒y=x-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13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332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(1+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x)+a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a-1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a+0</m:t>
                        </m:r>
                      </m:e>
                    </m:func>
                  </m:e>
                </m:func>
              </m:oMath>
            </m:oMathPara>
          </w:p>
          <w:p w:rsidR="00251BB3" w:rsidRPr="002800A5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(1+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x)+a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a-1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333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Default="00251BB3" w:rsidP="00251BB3">
            <w:pPr>
              <w:contextualSpacing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251BB3" w:rsidRPr="00D46D8E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251BB3" w:rsidRPr="00D46D8E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251BB3" w:rsidRPr="00D46D8E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24x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=-24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=-24(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-4p)</m:t>
                </m:r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Hence,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f(x)</m:t>
              </m:r>
            </m:oMath>
            <w:r>
              <w:rPr>
                <w:rFonts w:ascii="Cambria Math" w:hAnsi="Cambria Math"/>
              </w:rPr>
              <w:t xml:space="preserve"> is a constant.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334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r>
                <w:rPr>
                  <w:rFonts w:ascii="Cambria Math" w:hAnsi="Cambria Math"/>
                </w:rPr>
                <m:t>y=x+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+...⇒y=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1-x</m:t>
                  </m:r>
                </m:den>
              </m:f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 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1+y</m:t>
                    </m:r>
                  </m:den>
                </m:f>
                <m:r>
                  <w:rPr>
                    <w:rFonts w:ascii="Cambria Math" w:hAnsi="Cambria Math"/>
                  </w:rPr>
                  <m:t>=y-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-...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On differentiating w.r.t.</w:t>
            </w:r>
            <m:oMath>
              <m:r>
                <w:rPr>
                  <w:rFonts w:ascii="Cambria Math" w:hAnsi="Cambria Math"/>
                </w:rPr>
                <m:t xml:space="preserve">  y, </m:t>
              </m:r>
            </m:oMath>
            <w:r>
              <w:rPr>
                <w:rFonts w:ascii="Cambria Math" w:hAnsi="Cambria Math"/>
              </w:rPr>
              <w:t xml:space="preserve">we get </w:t>
            </w:r>
          </w:p>
          <w:p w:rsidR="00251BB3" w:rsidRPr="00611E2C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dy</m:t>
                    </m:r>
                  </m:den>
                </m:f>
                <m:r>
                  <w:rPr>
                    <w:rFonts w:ascii="Cambria Math" w:hAnsi="Cambria Math"/>
                  </w:rPr>
                  <m:t>=1-2y+3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-...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335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sin </m:t>
              </m:r>
              <m:r>
                <w:rPr>
                  <w:rFonts w:ascii="Cambria Math" w:hAnsi="Cambria Math"/>
                </w:rPr>
                <m:t>(x+y)+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(x+y)</m:t>
                      </m:r>
                    </m:e>
                  </m:func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C5571C">
              <w:rPr>
                <w:rFonts w:ascii="Cambria Math" w:hAnsi="Cambria Math"/>
              </w:rPr>
              <w:t xml:space="preserve">, </w:t>
            </w:r>
            <w:r>
              <w:rPr>
                <w:rFonts w:ascii="Cambria Math" w:hAnsi="Cambria Math"/>
              </w:rPr>
              <w:t>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x+y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x+y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dy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x+y</m:t>
                        </m:r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e>
                </m:d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=0  ⇒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=0     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336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p>
              </m:sSup>
            </m:oMath>
            <w:r w:rsidRPr="00A10FAA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u=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sup>
                    </m:sSup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du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x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sup>
                    </m:sSup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337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Pr="00C25C3D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 </w:t>
            </w:r>
            <m:oMath>
              <m:r>
                <w:rPr>
                  <w:rFonts w:ascii="Cambria Math" w:hAnsi="Cambria Math"/>
                </w:rPr>
                <m:t>y=x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</w:p>
          <w:p w:rsidR="00251BB3" w:rsidRPr="00C25C3D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 xml:space="preserve">x,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we get</m:t>
              </m:r>
            </m:oMath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e+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  <w:p w:rsidR="00251BB3" w:rsidRPr="00C25C3D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ex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338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Pr="00060A41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x=a(1+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θ),     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(θ+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θ)</m:t>
                        </m:r>
                      </m:e>
                    </m:func>
                  </m:e>
                </m:func>
              </m:oMath>
            </m:oMathPara>
          </w:p>
          <w:p w:rsidR="00251BB3" w:rsidRPr="00060A41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θ,</m:t>
                    </m:r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  <m:r>
                  <w:rPr>
                    <w:rFonts w:ascii="Cambria Math" w:hAnsi="Cambria Math"/>
                  </w:rPr>
                  <m:t>=a (1+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θ)</m:t>
                    </m:r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∴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 xml:space="preserve"> 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den>
              </m:f>
            </m:oMath>
            <w:r>
              <w:rPr>
                <w:rFonts w:ascii="Cambria Math" w:hAnsi="Cambria Math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</m:e>
                  </m:func>
                </m:den>
              </m:f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 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  <w:p w:rsidR="00251BB3" w:rsidRPr="00DC2731" w:rsidRDefault="00251BB3" w:rsidP="00251BB3">
            <w:pPr>
              <w:tabs>
                <w:tab w:val="center" w:pos="3983"/>
              </w:tabs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den>
              </m:f>
            </m:oMath>
            <w:r>
              <w:rPr>
                <w:rFonts w:ascii="Cambria Math" w:hAnsi="Cambria Math"/>
              </w:rPr>
              <w:tab/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cose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den>
                </m:f>
              </m:oMath>
            </m:oMathPara>
          </w:p>
          <w:p w:rsidR="00251BB3" w:rsidRPr="00060A41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 ∴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.2.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-a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339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  <m:r>
                <w:rPr>
                  <w:rFonts w:ascii="Cambria Math" w:hAnsi="Cambria Math"/>
                </w:rPr>
                <m:t>+|x-5|</m:t>
              </m:r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x-5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x&lt;1</m:t>
                          </m:r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x-5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1≤x≤5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x-1+x-5,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x&gt;5</m:t>
                          </m:r>
                        </m:e>
                      </m:mr>
                    </m:m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6-2x,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x&lt;1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4,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x≤5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</w:rPr>
                          <m:t>2x-6,   x&gt;5</m:t>
                        </m:r>
                      </m:e>
                    </m:eqArr>
                  </m:e>
                </m:d>
              </m:oMath>
            </m:oMathPara>
          </w:p>
          <w:p w:rsidR="00251BB3" w:rsidRPr="00C854A6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∵x=3∈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1, 5</m:t>
                    </m:r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For</m:t>
              </m:r>
              <m:r>
                <w:rPr>
                  <w:rFonts w:ascii="Cambria Math" w:hAnsi="Cambria Math"/>
                </w:rPr>
                <m:t xml:space="preserve"> x=3</m:t>
              </m:r>
            </m:oMath>
            <w:r>
              <w:rPr>
                <w:rFonts w:ascii="Cambria Math" w:hAnsi="Cambria Math"/>
              </w:rPr>
              <w:t>,</w:t>
            </w:r>
          </w:p>
          <w:p w:rsidR="00251BB3" w:rsidRPr="00C854A6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=4⇒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340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We have,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sub>
                  </m:sSub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(-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x)-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sin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func>
                                          </m:den>
                                        </m:f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cos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func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cot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cos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func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341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u=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and </m:t>
                  </m:r>
                  <m:r>
                    <w:rPr>
                      <w:rFonts w:ascii="Cambria Math" w:hAnsi="Cambria Math"/>
                    </w:rPr>
                    <m:t>v=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2B66D8">
              <w:rPr>
                <w:rFonts w:ascii="Cambria Math" w:hAnsi="Cambria Math"/>
              </w:rPr>
              <w:t xml:space="preserve">, </w:t>
            </w:r>
            <w:r>
              <w:rPr>
                <w:rFonts w:ascii="Cambria Math" w:hAnsi="Cambria Math"/>
              </w:rPr>
              <w:t>we get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=-2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x=-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e>
                      </m:func>
                    </m:e>
                  </m:func>
                </m:e>
              </m:func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dv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du/dx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dv/dx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=-1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342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Pr="00864B4A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and 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=f[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x)=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sup>
                    </m:sSup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sup>
                </m:sSup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:rsidR="00251BB3" w:rsidRPr="00864B4A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(x)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h(x)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343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1+x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oMath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Putting </w:t>
            </w:r>
            <m:oMath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oMath>
            <w:r w:rsidRPr="00A10FAA">
              <w:rPr>
                <w:rFonts w:ascii="Cambria Math" w:hAnsi="Cambria Math"/>
              </w:rPr>
              <w:t>, we get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θ=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344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=[f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=2f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251BB3" w:rsidRDefault="00BC6991" w:rsidP="00251BB3">
            <w:pPr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∵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⇒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:rsidR="00251BB3" w:rsidRPr="00B33A73" w:rsidRDefault="00251BB3" w:rsidP="00251BB3">
            <w:pPr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=2f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+2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[∵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=C</m:t>
              </m:r>
            </m:oMath>
            <w:r>
              <w:rPr>
                <w:rFonts w:ascii="Cambria Math" w:hAnsi="Cambria Math"/>
                <w:i/>
              </w:rPr>
              <w:t>,</w:t>
            </w:r>
            <w:r>
              <w:rPr>
                <w:rFonts w:ascii="Cambria Math" w:hAnsi="Cambria Math"/>
              </w:rPr>
              <w:t xml:space="preserve"> a constant for all </w:t>
            </w:r>
            <m:oMath>
              <m:r>
                <w:rPr>
                  <w:rFonts w:ascii="Cambria Math" w:hAnsi="Cambria Math"/>
                </w:rPr>
                <m:t>x∈R</m:t>
              </m:r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=Cx+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and </m:t>
                </m:r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=C+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⇒2=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and </m:t>
                </m:r>
                <m:r>
                  <w:rPr>
                    <w:rFonts w:ascii="Cambria Math" w:hAnsi="Cambria Math"/>
                  </w:rPr>
                  <m:t>8=C+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=2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and </m:t>
                </m:r>
                <m:r>
                  <w:rPr>
                    <w:rFonts w:ascii="Cambria Math" w:hAnsi="Cambria Math"/>
                  </w:rPr>
                  <m:t>C=6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=6x+2</m:t>
                </m:r>
              </m:oMath>
            </m:oMathPara>
          </w:p>
          <w:p w:rsidR="00251BB3" w:rsidRPr="00B33A73" w:rsidRDefault="00251BB3" w:rsidP="00251BB3">
            <w:pPr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=6×2+2=14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345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=10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13+2x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=-10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13+2x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=-8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13+2x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346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q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p+q</m:t>
                    </m:r>
                  </m:sup>
                </m:sSup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⇒p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+q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p+q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x+y</m:t>
                        </m:r>
                      </m:e>
                    </m:d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Diff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A10FAA">
              <w:rPr>
                <w:rFonts w:ascii="Cambria Math" w:hAnsi="Cambria Math"/>
              </w:rPr>
              <w:t>, we get</w:t>
            </w:r>
          </w:p>
          <w:p w:rsidR="00251BB3" w:rsidRPr="00A10FAA" w:rsidRDefault="00BC6991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p+q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x+y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e>
                </m:d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p+q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x+y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p+q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x+y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347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=1+nx+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n(n-1)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2! 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(n-2)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+...+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n-2</m:t>
                    </m:r>
                  </m:sup>
                </m:sSup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n-2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348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 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</m:oMath>
            </m:oMathPara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n-2</m:t>
                    </m:r>
                  </m:sup>
                </m:sSup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Similarly,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  <m:r>
                <w:rPr>
                  <w:rFonts w:ascii="Cambria Math" w:hAnsi="Cambria Math"/>
                </w:rPr>
                <m:t>…3.2.1=n!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349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Since, 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</m:func>
            </m:oMath>
          </w:p>
          <w:p w:rsidR="00251BB3" w:rsidRPr="00CE0DB6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</m:e>
                </m:func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 xml:space="preserve">⇒  y= 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(∵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>x,</m:t>
              </m:r>
            </m:oMath>
            <w:r>
              <w:rPr>
                <w:rFonts w:ascii="Cambria Math" w:hAnsi="Cambria Math"/>
              </w:rPr>
              <w:t xml:space="preserve"> we get </w:t>
            </w:r>
          </w:p>
          <w:p w:rsidR="00251BB3" w:rsidRPr="00CE0DB6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-2x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350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We have,</w:t>
            </w:r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and</m:t>
                </m:r>
                <m:r>
                  <w:rPr>
                    <w:rFonts w:ascii="Cambria Math" w:hAnsi="Cambria Math"/>
                  </w:rPr>
                  <m:t xml:space="preserve"> 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d>
            </m:oMath>
            <w:r w:rsidRPr="00A10FAA">
              <w:rPr>
                <w:rFonts w:ascii="Cambria Math" w:hAnsi="Cambria Math"/>
              </w:rPr>
              <w:t xml:space="preserve"> 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d>
            </m:oMath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den>
                </m:f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Now,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</m:e>
                    </m:d>
                  </m:den>
                </m:f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</m:e>
                    </m:d>
                  </m:den>
                </m:f>
              </m:oMath>
            </m:oMathPara>
          </w:p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t=π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351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251BB3" w:rsidRPr="003C05CE" w:rsidRDefault="00251BB3" w:rsidP="00251BB3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lastRenderedPageBreak/>
              <w:t xml:space="preserve">Since,  </w:t>
            </w:r>
            <m:oMath>
              <m:r>
                <w:rPr>
                  <w:rFonts w:ascii="Cambria Math" w:hAnsi="Cambria Math"/>
                </w:rPr>
                <m:t>y=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1+x</m:t>
                      </m:r>
                    </m:den>
                  </m:f>
                </m:e>
              </m:rad>
            </m:oMath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w.r.t. </w:t>
            </w:r>
            <m:oMath>
              <m:r>
                <w:rPr>
                  <w:rFonts w:ascii="Cambria Math" w:hAnsi="Cambria Math"/>
                </w:rPr>
                <m:t xml:space="preserve">x, </m:t>
              </m:r>
            </m:oMath>
            <w:r>
              <w:rPr>
                <w:rFonts w:ascii="Cambria Math" w:hAnsi="Cambria Math"/>
              </w:rPr>
              <w:t xml:space="preserve">we get </w:t>
            </w:r>
          </w:p>
          <w:p w:rsidR="00251BB3" w:rsidRDefault="00BC6991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(-1)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1+x</m:t>
                            </m:r>
                          </m:e>
                        </m:rad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1+x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51BB3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1-x</m:t>
                    </m:r>
                  </m:den>
                </m:f>
              </m:oMath>
            </m:oMathPara>
          </w:p>
          <w:p w:rsidR="00251BB3" w:rsidRPr="00611E2C" w:rsidRDefault="00251BB3" w:rsidP="00251BB3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+y=0 </m:t>
                </m:r>
              </m:oMath>
            </m:oMathPara>
          </w:p>
        </w:tc>
      </w:tr>
    </w:tbl>
    <w:p w:rsidR="00847CD8" w:rsidRDefault="00847CD8">
      <w:pPr>
        <w:rPr>
          <w:rFonts w:asciiTheme="majorHAnsi" w:hAnsiTheme="majorHAnsi"/>
        </w:rPr>
        <w:sectPr w:rsidR="00847CD8" w:rsidSect="0004477C">
          <w:headerReference w:type="even" r:id="rId28"/>
          <w:headerReference w:type="default" r:id="rId29"/>
          <w:headerReference w:type="first" r:id="rId30"/>
          <w:type w:val="continuous"/>
          <w:pgSz w:w="11907" w:h="16839" w:code="9"/>
          <w:pgMar w:top="720" w:right="720" w:bottom="720" w:left="720" w:header="720" w:footer="113" w:gutter="0"/>
          <w:cols w:num="2" w:sep="1" w:space="113"/>
          <w:docGrid w:linePitch="360"/>
        </w:sectPr>
      </w:pPr>
    </w:p>
    <w:p w:rsidR="00FC79CD" w:rsidRPr="00453EAC" w:rsidRDefault="00FC79CD">
      <w:pPr>
        <w:rPr>
          <w:rFonts w:asciiTheme="majorHAnsi" w:hAnsiTheme="majorHAnsi"/>
        </w:rPr>
      </w:pPr>
    </w:p>
    <w:sectPr w:rsidR="00FC79CD" w:rsidRPr="00453EAC" w:rsidSect="00987F8F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0BF1" w:rsidRDefault="00030BF1" w:rsidP="008D7BD9">
      <w:pPr>
        <w:spacing w:after="0" w:line="240" w:lineRule="auto"/>
      </w:pPr>
      <w:r>
        <w:separator/>
      </w:r>
    </w:p>
  </w:endnote>
  <w:endnote w:type="continuationSeparator" w:id="1">
    <w:p w:rsidR="00030BF1" w:rsidRDefault="00030BF1" w:rsidP="008D7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BB3" w:rsidRDefault="00251BB3" w:rsidP="005E46F9">
    <w:pPr>
      <w:pStyle w:val="Footer"/>
      <w:pBdr>
        <w:top w:val="single" w:sz="4" w:space="1" w:color="D9D9D9" w:themeColor="background1" w:themeShade="D9"/>
      </w:pBdr>
      <w:jc w:val="right"/>
      <w:rPr>
        <w:b/>
      </w:rPr>
    </w:pPr>
    <w:r>
      <w:rPr>
        <w:color w:val="7F7F7F" w:themeColor="background1" w:themeShade="7F"/>
        <w:spacing w:val="60"/>
      </w:rPr>
      <w:t>Page</w:t>
    </w:r>
    <w:r>
      <w:rPr>
        <w:b/>
      </w:rPr>
      <w:t>|</w:t>
    </w:r>
    <w:r w:rsidRPr="005E46F9">
      <w:t xml:space="preserve"> </w:t>
    </w:r>
    <w:fldSimple w:instr=" PAGE   \* MERGEFORMAT ">
      <w:r w:rsidRPr="00251BB3">
        <w:rPr>
          <w:b/>
          <w:noProof/>
        </w:rPr>
        <w:t>1</w:t>
      </w:r>
    </w:fldSimple>
    <w:r>
      <w:rPr>
        <w:b/>
      </w:rPr>
      <w:t xml:space="preserve"> </w:t>
    </w:r>
    <w:r>
      <w:rPr>
        <w:spacing w:val="60"/>
      </w:rPr>
    </w:r>
  </w:p>
  <w:p w:rsidR="00251BB3" w:rsidRDefault="00251B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BB3" w:rsidRDefault="00251BB3" w:rsidP="005E46F9">
    <w:pPr>
      <w:pStyle w:val="Footer"/>
      <w:pBdr>
        <w:top w:val="single" w:sz="4" w:space="1" w:color="D9D9D9" w:themeColor="background1" w:themeShade="D9"/>
      </w:pBdr>
      <w:jc w:val="right"/>
      <w:rPr>
        <w:b/>
      </w:rPr>
    </w:pPr>
    <w:r>
      <w:rPr>
        <w:color w:val="7F7F7F" w:themeColor="background1" w:themeShade="7F"/>
        <w:spacing w:val="60"/>
      </w:rPr>
      <w:t>Page</w:t>
    </w:r>
    <w:r>
      <w:rPr>
        <w:b/>
      </w:rPr>
      <w:t>|</w:t>
    </w:r>
    <w:r w:rsidRPr="005E46F9">
      <w:t xml:space="preserve"> </w:t>
    </w:r>
    <w:fldSimple w:instr=" PAGE   \* MERGEFORMAT ">
      <w:r w:rsidRPr="00251BB3">
        <w:rPr>
          <w:b/>
          <w:noProof/>
        </w:rPr>
        <w:t>24</w:t>
      </w:r>
    </w:fldSimple>
    <w:r>
      <w:rPr>
        <w:b/>
      </w:rPr>
      <w:t xml:space="preserve"> </w:t>
    </w:r>
    <w:r>
      <w:rPr>
        <w:spacing w:val="60"/>
      </w:rPr>
    </w:r>
  </w:p>
  <w:p w:rsidR="00251BB3" w:rsidRDefault="00251BB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193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51BB3" w:rsidRDefault="00251BB3" w:rsidP="005E46F9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rPr>
            <w:b/>
          </w:rPr>
          <w:t>|</w:t>
        </w:r>
        <w:r w:rsidRPr="005E46F9">
          <w:t xml:space="preserve"> </w:t>
        </w:r>
        <w:fldSimple w:instr=" PAGE   \* MERGEFORMAT ">
          <w:r w:rsidRPr="00251BB3">
            <w:rPr>
              <w:b/>
              <w:noProof/>
            </w:rPr>
            <w:t>26</w:t>
          </w:r>
        </w:fldSimple>
        <w:r>
          <w:rPr>
            <w:b/>
          </w:rPr>
          <w:t xml:space="preserve"> </w:t>
        </w:r>
      </w:p>
    </w:sdtContent>
  </w:sdt>
  <w:p w:rsidR="00251BB3" w:rsidRDefault="00251B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0BF1" w:rsidRDefault="00030BF1" w:rsidP="008D7BD9">
      <w:pPr>
        <w:spacing w:after="0" w:line="240" w:lineRule="auto"/>
      </w:pPr>
      <w:r>
        <w:separator/>
      </w:r>
    </w:p>
  </w:footnote>
  <w:footnote w:type="continuationSeparator" w:id="1">
    <w:p w:rsidR="00030BF1" w:rsidRDefault="00030BF1" w:rsidP="008D7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BB3" w:rsidRDefault="00251BB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5055" o:spid="_x0000_s9246" type="#_x0000_t136" style="position:absolute;margin-left:0;margin-top:0;width:691.2pt;height:92.15pt;rotation:315;z-index:-251661312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/>
          <w10:wrap anchorx="margin" anchory="margin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BB3" w:rsidRDefault="00251BB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9256" type="#_x0000_t136" style="position:absolute;margin-left:0;margin-top:0;width:691.2pt;height:92.1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/>
          <w10:wrap anchorx="margin" anchory="margin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BB3" w:rsidRDefault="00251BB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9255" type="#_x0000_t136" style="position:absolute;margin-left:0;margin-top:0;width:723.85pt;height:92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/>
          <w10:wrap anchorx="margin" anchory="margin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BB3" w:rsidRDefault="00251BB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9254" type="#_x0000_t136" style="position:absolute;margin-left:0;margin-top:0;width:691.2pt;height:92.15pt;rotation:315;z-index:-251664384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/>
          <w10:wrap anchorx="margin" anchory="margin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BB3" w:rsidRDefault="00251BB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9253" type="#_x0000_t136" style="position:absolute;margin-left:0;margin-top:0;width:691.2pt;height:92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/>
          <w10:wrap anchorx="margin" anchory="margin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BB3" w:rsidRDefault="00251BB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9252" type="#_x0000_t136" style="position:absolute;margin-left:0;margin-top:0;width:723.85pt;height:92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/>
          <w10:wrap anchorx="margin" anchory="margin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BB3" w:rsidRDefault="00251BB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9251" type="#_x0000_t136" style="position:absolute;margin-left:0;margin-top:0;width:691.2pt;height:92.15pt;rotation:315;z-index:-251663360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/>
          <w10:wrap anchorx="margin" anchory="margin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BB3" w:rsidRDefault="00251BB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9250" type="#_x0000_t136" style="position:absolute;margin-left:0;margin-top:0;width:691.2pt;height:92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/>
          <w10:wrap anchorx="margin" anchory="margin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BB3" w:rsidRDefault="00251BB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9249" type="#_x0000_t136" style="position:absolute;margin-left:0;margin-top:0;width:723.85pt;height:92.15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/>
          <w10:wrap anchorx="margin" anchory="margin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BB3" w:rsidRDefault="00251BB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9248" type="#_x0000_t136" style="position:absolute;margin-left:0;margin-top:0;width:691.2pt;height:92.15pt;rotation:315;z-index:-251662336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BB3" w:rsidRDefault="00251BB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5056" o:spid="_x0000_s9247" type="#_x0000_t136" style="position:absolute;margin-left:0;margin-top:0;width:723.85pt;height:92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BB3" w:rsidRDefault="00251BB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5054" o:spid="_x0000_s9245" type="#_x0000_t136" style="position:absolute;margin-left:0;margin-top:0;width:691.2pt;height:92.15pt;rotation:315;z-index:-251667456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BB3" w:rsidRDefault="00251BB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9262" type="#_x0000_t136" style="position:absolute;margin-left:0;margin-top:0;width:691.2pt;height:92.15pt;rotation:315;z-index:-251660288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BB3" w:rsidRDefault="00251BB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9261" type="#_x0000_t136" style="position:absolute;margin-left:0;margin-top:0;width:723.85pt;height:92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/>
          <w10:wrap anchorx="margin" anchory="margin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BB3" w:rsidRDefault="00251BB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9260" type="#_x0000_t136" style="position:absolute;margin-left:0;margin-top:0;width:691.2pt;height:92.15pt;rotation:315;z-index:-251666432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/>
          <w10:wrap anchorx="margin" anchory="margin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BB3" w:rsidRDefault="00251BB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9259" type="#_x0000_t136" style="position:absolute;margin-left:0;margin-top:0;width:691.2pt;height:92.1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/>
          <w10:wrap anchorx="margin" anchory="margin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BB3" w:rsidRDefault="00251BB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9258" type="#_x0000_t136" style="position:absolute;margin-left:0;margin-top:0;width:723.85pt;height:92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/>
          <w10:wrap anchorx="margin" anchory="margin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BB3" w:rsidRDefault="00251BB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9257" type="#_x0000_t136" style="position:absolute;margin-left:0;margin-top:0;width:691.2pt;height:92.15pt;rotation:315;z-index:-251665408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525A7"/>
    <w:multiLevelType w:val="hybridMultilevel"/>
    <w:tmpl w:val="6812148E"/>
    <w:lvl w:ilvl="0" w:tplc="A6E2DADC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20C5856"/>
    <w:multiLevelType w:val="hybridMultilevel"/>
    <w:tmpl w:val="B46AF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0C7E6C"/>
    <w:multiLevelType w:val="multilevel"/>
    <w:tmpl w:val="8D9E6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8674"/>
    <o:shapelayout v:ext="edit">
      <o:idmap v:ext="edit" data="9"/>
    </o:shapelayout>
  </w:hdrShapeDefaults>
  <w:footnotePr>
    <w:footnote w:id="0"/>
    <w:footnote w:id="1"/>
  </w:footnotePr>
  <w:endnotePr>
    <w:endnote w:id="0"/>
    <w:endnote w:id="1"/>
  </w:endnotePr>
  <w:compat/>
  <w:rsids>
    <w:rsidRoot w:val="00CC19AB"/>
    <w:rsid w:val="00023BCA"/>
    <w:rsid w:val="00030BF1"/>
    <w:rsid w:val="000429EA"/>
    <w:rsid w:val="0004477C"/>
    <w:rsid w:val="000457C3"/>
    <w:rsid w:val="000557D7"/>
    <w:rsid w:val="00080C21"/>
    <w:rsid w:val="00084AB0"/>
    <w:rsid w:val="000A51DA"/>
    <w:rsid w:val="000F0D6F"/>
    <w:rsid w:val="000F1862"/>
    <w:rsid w:val="0012720F"/>
    <w:rsid w:val="00152B64"/>
    <w:rsid w:val="00193226"/>
    <w:rsid w:val="001C64EE"/>
    <w:rsid w:val="001D7D4A"/>
    <w:rsid w:val="00214DB4"/>
    <w:rsid w:val="00222697"/>
    <w:rsid w:val="00251BB3"/>
    <w:rsid w:val="00281A31"/>
    <w:rsid w:val="00282216"/>
    <w:rsid w:val="0029137C"/>
    <w:rsid w:val="00292DFC"/>
    <w:rsid w:val="002C6A12"/>
    <w:rsid w:val="002E38CE"/>
    <w:rsid w:val="002F0644"/>
    <w:rsid w:val="003202A8"/>
    <w:rsid w:val="00336468"/>
    <w:rsid w:val="003670F2"/>
    <w:rsid w:val="00375A62"/>
    <w:rsid w:val="003E28FD"/>
    <w:rsid w:val="00406E9E"/>
    <w:rsid w:val="00411EA2"/>
    <w:rsid w:val="00426BC8"/>
    <w:rsid w:val="00436F1A"/>
    <w:rsid w:val="00451283"/>
    <w:rsid w:val="00453EAC"/>
    <w:rsid w:val="00460110"/>
    <w:rsid w:val="00460268"/>
    <w:rsid w:val="00475BDC"/>
    <w:rsid w:val="004B485E"/>
    <w:rsid w:val="004E4599"/>
    <w:rsid w:val="00533998"/>
    <w:rsid w:val="00563A44"/>
    <w:rsid w:val="00576412"/>
    <w:rsid w:val="00594A78"/>
    <w:rsid w:val="005A0F32"/>
    <w:rsid w:val="005A3437"/>
    <w:rsid w:val="005A549E"/>
    <w:rsid w:val="005B4D34"/>
    <w:rsid w:val="005C338F"/>
    <w:rsid w:val="005D5593"/>
    <w:rsid w:val="005E46F9"/>
    <w:rsid w:val="00603D6D"/>
    <w:rsid w:val="00604489"/>
    <w:rsid w:val="0061114C"/>
    <w:rsid w:val="00635C10"/>
    <w:rsid w:val="00645E33"/>
    <w:rsid w:val="00661EC7"/>
    <w:rsid w:val="006908CD"/>
    <w:rsid w:val="006C1C43"/>
    <w:rsid w:val="006C6038"/>
    <w:rsid w:val="006C754E"/>
    <w:rsid w:val="0073368B"/>
    <w:rsid w:val="007846DB"/>
    <w:rsid w:val="00797367"/>
    <w:rsid w:val="007B2AC7"/>
    <w:rsid w:val="00800918"/>
    <w:rsid w:val="00807107"/>
    <w:rsid w:val="00832258"/>
    <w:rsid w:val="008371BE"/>
    <w:rsid w:val="00841754"/>
    <w:rsid w:val="00847CD8"/>
    <w:rsid w:val="008619A3"/>
    <w:rsid w:val="00872176"/>
    <w:rsid w:val="008771F0"/>
    <w:rsid w:val="00884137"/>
    <w:rsid w:val="008B73C6"/>
    <w:rsid w:val="008C3FC6"/>
    <w:rsid w:val="008C74CC"/>
    <w:rsid w:val="008D7BD9"/>
    <w:rsid w:val="008E28A2"/>
    <w:rsid w:val="008E542D"/>
    <w:rsid w:val="00937EC9"/>
    <w:rsid w:val="0097315D"/>
    <w:rsid w:val="00984102"/>
    <w:rsid w:val="00987F8F"/>
    <w:rsid w:val="009C6B50"/>
    <w:rsid w:val="009D682D"/>
    <w:rsid w:val="009D6C69"/>
    <w:rsid w:val="009F6410"/>
    <w:rsid w:val="009F74B8"/>
    <w:rsid w:val="00A0234C"/>
    <w:rsid w:val="00A17F00"/>
    <w:rsid w:val="00A43340"/>
    <w:rsid w:val="00A71DF6"/>
    <w:rsid w:val="00A8567B"/>
    <w:rsid w:val="00AC06FA"/>
    <w:rsid w:val="00AE0184"/>
    <w:rsid w:val="00AE52A2"/>
    <w:rsid w:val="00AF395A"/>
    <w:rsid w:val="00B0115F"/>
    <w:rsid w:val="00B10361"/>
    <w:rsid w:val="00B5206B"/>
    <w:rsid w:val="00BA374F"/>
    <w:rsid w:val="00BA712D"/>
    <w:rsid w:val="00BC6991"/>
    <w:rsid w:val="00BD47F9"/>
    <w:rsid w:val="00BE18E8"/>
    <w:rsid w:val="00C25672"/>
    <w:rsid w:val="00C72323"/>
    <w:rsid w:val="00C73293"/>
    <w:rsid w:val="00C827B9"/>
    <w:rsid w:val="00C90A56"/>
    <w:rsid w:val="00C91F70"/>
    <w:rsid w:val="00C95942"/>
    <w:rsid w:val="00CB3509"/>
    <w:rsid w:val="00CC19AB"/>
    <w:rsid w:val="00D45C69"/>
    <w:rsid w:val="00D72DAA"/>
    <w:rsid w:val="00DC420D"/>
    <w:rsid w:val="00DD2F5E"/>
    <w:rsid w:val="00DD3890"/>
    <w:rsid w:val="00DE60FC"/>
    <w:rsid w:val="00DE6C7A"/>
    <w:rsid w:val="00DF379D"/>
    <w:rsid w:val="00E13139"/>
    <w:rsid w:val="00E15395"/>
    <w:rsid w:val="00E20E69"/>
    <w:rsid w:val="00EC4019"/>
    <w:rsid w:val="00ED04F0"/>
    <w:rsid w:val="00F12F9F"/>
    <w:rsid w:val="00F20F6E"/>
    <w:rsid w:val="00F24253"/>
    <w:rsid w:val="00F36010"/>
    <w:rsid w:val="00F53E1B"/>
    <w:rsid w:val="00F65E36"/>
    <w:rsid w:val="00F7377D"/>
    <w:rsid w:val="00F9598C"/>
    <w:rsid w:val="00F97142"/>
    <w:rsid w:val="00FA5B94"/>
    <w:rsid w:val="00FB09A6"/>
    <w:rsid w:val="00FC486E"/>
    <w:rsid w:val="00FC59B0"/>
    <w:rsid w:val="00FC79CD"/>
  </w:rsids>
  <m:mathPr>
    <m:mathFont m:val="Cambria Math"/>
    <m:brkBin m:val="before"/>
    <m:brkBinSub m:val="--"/>
    <m:smallFrac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9AB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9AB"/>
    <w:rPr>
      <w:rFonts w:ascii="Tahoma" w:hAnsi="Tahoma" w:cs="Tahoma"/>
      <w:sz w:val="16"/>
      <w:szCs w:val="16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217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7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BD9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D7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BD9"/>
    <w:rPr>
      <w:szCs w:val="22"/>
      <w:lang w:bidi="ar-SA"/>
    </w:rPr>
  </w:style>
  <w:style w:type="table" w:styleId="TableGrid">
    <w:name w:val="Table Grid"/>
    <w:basedOn w:val="TableNormal"/>
    <w:uiPriority w:val="59"/>
    <w:rsid w:val="008D7B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1B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0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7.xml"/><Relationship Id="rId25" Type="http://schemas.openxmlformats.org/officeDocument/2006/relationships/header" Target="header14.xml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20" Type="http://schemas.openxmlformats.org/officeDocument/2006/relationships/header" Target="header9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eader" Target="header13.xm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23" Type="http://schemas.openxmlformats.org/officeDocument/2006/relationships/header" Target="header12.xml"/><Relationship Id="rId28" Type="http://schemas.openxmlformats.org/officeDocument/2006/relationships/header" Target="header16.xml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Relationship Id="rId22" Type="http://schemas.openxmlformats.org/officeDocument/2006/relationships/header" Target="header11.xml"/><Relationship Id="rId27" Type="http://schemas.openxmlformats.org/officeDocument/2006/relationships/header" Target="header15.xml"/><Relationship Id="rId30" Type="http://schemas.openxmlformats.org/officeDocument/2006/relationships/header" Target="header18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ikrishna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9391A13A-FB33-4F4F-AAA1-AC91726A13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AB3359-FB1A-4A47-A616-9FA7D3FA30BC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908</TotalTime>
  <Pages>62</Pages>
  <Words>22468</Words>
  <Characters>128071</Characters>
  <Application>Microsoft Office Word</Application>
  <DocSecurity>0</DocSecurity>
  <Lines>1067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150239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Shrikrishna</dc:creator>
  <cp:lastModifiedBy>HP</cp:lastModifiedBy>
  <cp:revision>6</cp:revision>
  <dcterms:created xsi:type="dcterms:W3CDTF">2010-10-06T14:02:00Z</dcterms:created>
  <dcterms:modified xsi:type="dcterms:W3CDTF">2023-07-05T14:26:00Z</dcterms:modified>
</cp:coreProperties>
</file>